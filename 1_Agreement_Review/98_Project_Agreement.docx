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2881" w14:textId="77777777" w:rsidR="007F0D5F" w:rsidRDefault="007F0D5F" w:rsidP="000A514F">
      <w:pPr>
        <w:pStyle w:val="Heading1"/>
      </w:pPr>
      <w:r>
        <w:t>Projektvereinbarung</w:t>
      </w:r>
    </w:p>
    <w:p w14:paraId="48D718C3" w14:textId="29CF5386" w:rsidR="007F0D5F" w:rsidRPr="0018237D" w:rsidRDefault="007F0D5F" w:rsidP="001A0D76">
      <w:pPr>
        <w:pStyle w:val="BodyText3"/>
        <w:tabs>
          <w:tab w:val="left" w:pos="1418"/>
          <w:tab w:val="right" w:leader="underscore" w:pos="4500"/>
          <w:tab w:val="right" w:leader="underscore" w:pos="7380"/>
          <w:tab w:val="right" w:pos="9498"/>
        </w:tabs>
        <w:spacing w:before="0"/>
        <w:jc w:val="left"/>
        <w:rPr>
          <w:rFonts w:ascii="Arial" w:hAnsi="Arial" w:cs="Arial"/>
          <w:sz w:val="24"/>
          <w:szCs w:val="24"/>
          <w:lang w:val="de-CH"/>
        </w:rPr>
      </w:pPr>
      <w:r w:rsidRPr="0018237D">
        <w:rPr>
          <w:rFonts w:ascii="Arial" w:hAnsi="Arial" w:cs="Arial"/>
          <w:b/>
          <w:sz w:val="24"/>
          <w:szCs w:val="24"/>
          <w:lang w:val="de-CH"/>
        </w:rPr>
        <w:t>Verfasser/innen:</w:t>
      </w:r>
      <w:r w:rsidR="00C22712">
        <w:rPr>
          <w:rFonts w:ascii="Arial" w:hAnsi="Arial" w:cs="Arial"/>
          <w:b/>
          <w:sz w:val="24"/>
          <w:szCs w:val="24"/>
          <w:lang w:val="de-CH"/>
        </w:rPr>
        <w:t xml:space="preserve"> </w:t>
      </w:r>
      <w:r w:rsidR="00C22712">
        <w:rPr>
          <w:rFonts w:ascii="Arial" w:hAnsi="Arial" w:cs="Arial"/>
          <w:bCs/>
          <w:sz w:val="24"/>
          <w:szCs w:val="24"/>
          <w:lang w:val="de-CH"/>
        </w:rPr>
        <w:t>Joel Schaller</w:t>
      </w:r>
      <w:r w:rsidR="00C22712" w:rsidRPr="00C22712">
        <w:rPr>
          <w:rFonts w:ascii="Arial" w:hAnsi="Arial" w:cs="Arial"/>
          <w:bCs/>
          <w:color w:val="FFFFFF" w:themeColor="background1"/>
          <w:sz w:val="24"/>
          <w:szCs w:val="24"/>
          <w:lang w:val="de-CH"/>
        </w:rPr>
        <w:tab/>
      </w:r>
      <w:r w:rsidR="00C22712" w:rsidRPr="00C22712">
        <w:rPr>
          <w:rFonts w:ascii="Arial" w:hAnsi="Arial" w:cs="Arial"/>
          <w:bCs/>
          <w:color w:val="FFFFFF" w:themeColor="background1"/>
          <w:sz w:val="24"/>
          <w:szCs w:val="24"/>
          <w:lang w:val="de-CH"/>
        </w:rPr>
        <w:tab/>
      </w:r>
      <w:r w:rsidR="00582057">
        <w:rPr>
          <w:rFonts w:ascii="Arial" w:hAnsi="Arial" w:cs="Arial"/>
          <w:bCs/>
          <w:color w:val="FFFFFF" w:themeColor="background1"/>
          <w:sz w:val="24"/>
          <w:szCs w:val="24"/>
          <w:lang w:val="de-CH"/>
        </w:rPr>
        <w:tab/>
      </w:r>
      <w:r w:rsidR="00C22712" w:rsidRPr="0018237D">
        <w:rPr>
          <w:rFonts w:ascii="Arial" w:hAnsi="Arial" w:cs="Arial"/>
          <w:b/>
          <w:sz w:val="24"/>
          <w:szCs w:val="24"/>
          <w:lang w:val="de-CH"/>
        </w:rPr>
        <w:t>Klasse</w:t>
      </w:r>
      <w:r w:rsidR="00C22712" w:rsidRPr="00646AFF">
        <w:rPr>
          <w:rFonts w:ascii="Arial" w:hAnsi="Arial" w:cs="Arial"/>
          <w:b/>
          <w:sz w:val="24"/>
          <w:szCs w:val="24"/>
          <w:lang w:val="de-CH"/>
        </w:rPr>
        <w:t>:</w:t>
      </w:r>
      <w:r w:rsidR="00C22712">
        <w:rPr>
          <w:rFonts w:ascii="Arial" w:hAnsi="Arial" w:cs="Arial"/>
          <w:sz w:val="24"/>
          <w:szCs w:val="24"/>
          <w:lang w:val="de-CH"/>
        </w:rPr>
        <w:t xml:space="preserve"> BEN</w:t>
      </w:r>
      <w:r w:rsidR="00252C5A">
        <w:rPr>
          <w:rFonts w:ascii="Arial" w:hAnsi="Arial" w:cs="Arial"/>
          <w:sz w:val="24"/>
          <w:szCs w:val="24"/>
          <w:lang w:val="de-CH"/>
        </w:rPr>
        <w:t>21</w:t>
      </w:r>
    </w:p>
    <w:p w14:paraId="7EDDCC06" w14:textId="4AF5331D" w:rsidR="007F0D5F" w:rsidRPr="00582057" w:rsidRDefault="007F0D5F" w:rsidP="007F0D5F">
      <w:pPr>
        <w:pStyle w:val="BodyText3"/>
        <w:spacing w:before="0"/>
        <w:jc w:val="left"/>
        <w:outlineLvl w:val="0"/>
        <w:rPr>
          <w:rFonts w:ascii="Arial" w:hAnsi="Arial" w:cs="Arial"/>
          <w:bCs/>
          <w:sz w:val="24"/>
          <w:szCs w:val="24"/>
          <w:lang w:val="de-CH"/>
        </w:rPr>
      </w:pPr>
      <w:r w:rsidRPr="0018237D">
        <w:rPr>
          <w:rFonts w:ascii="Arial" w:hAnsi="Arial" w:cs="Arial"/>
          <w:b/>
          <w:sz w:val="24"/>
          <w:szCs w:val="24"/>
          <w:lang w:val="de-CH"/>
        </w:rPr>
        <w:t>Titel:</w:t>
      </w:r>
      <w:r>
        <w:rPr>
          <w:rFonts w:ascii="Arial" w:hAnsi="Arial" w:cs="Arial"/>
          <w:b/>
          <w:sz w:val="24"/>
          <w:szCs w:val="24"/>
          <w:lang w:val="de-CH"/>
        </w:rPr>
        <w:t xml:space="preserve"> </w:t>
      </w:r>
      <w:r w:rsidR="00582057">
        <w:rPr>
          <w:rFonts w:ascii="Arial" w:hAnsi="Arial" w:cs="Arial"/>
          <w:bCs/>
          <w:sz w:val="24"/>
          <w:szCs w:val="24"/>
          <w:lang w:val="de-CH"/>
        </w:rPr>
        <w:t>CircuitVoyager pre1</w:t>
      </w:r>
    </w:p>
    <w:p w14:paraId="771CFDA4" w14:textId="7E6E7616" w:rsidR="007F0D5F" w:rsidRDefault="000A27B7" w:rsidP="007F0D5F">
      <w:pPr>
        <w:pStyle w:val="BodyText3"/>
        <w:spacing w:before="0"/>
        <w:jc w:val="left"/>
        <w:outlineLvl w:val="0"/>
        <w:rPr>
          <w:rFonts w:ascii="Arial" w:hAnsi="Arial" w:cs="Arial"/>
          <w:b/>
          <w:sz w:val="24"/>
          <w:szCs w:val="24"/>
          <w:lang w:val="de-CH"/>
        </w:rPr>
      </w:pPr>
      <w:r>
        <w:rPr>
          <w:rFonts w:ascii="Arial" w:hAnsi="Arial" w:cs="Arial"/>
          <w:b/>
          <w:noProof/>
          <w:sz w:val="24"/>
          <w:szCs w:val="24"/>
          <w:lang w:val="de-CH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1F3821" wp14:editId="23AF8410">
                <wp:simplePos x="0" y="0"/>
                <wp:positionH relativeFrom="column">
                  <wp:posOffset>-1982182</wp:posOffset>
                </wp:positionH>
                <wp:positionV relativeFrom="paragraph">
                  <wp:posOffset>3791497</wp:posOffset>
                </wp:positionV>
                <wp:extent cx="1080" cy="720"/>
                <wp:effectExtent l="38100" t="38100" r="37465" b="37465"/>
                <wp:wrapNone/>
                <wp:docPr id="165313813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91FD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56.45pt;margin-top:298.2pt;width:.8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de-C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4BC46A" wp14:editId="0CB2CC6C">
                <wp:simplePos x="0" y="0"/>
                <wp:positionH relativeFrom="column">
                  <wp:posOffset>7730258</wp:posOffset>
                </wp:positionH>
                <wp:positionV relativeFrom="paragraph">
                  <wp:posOffset>2116813</wp:posOffset>
                </wp:positionV>
                <wp:extent cx="287640" cy="2781000"/>
                <wp:effectExtent l="38100" t="38100" r="55880" b="57785"/>
                <wp:wrapNone/>
                <wp:docPr id="5447569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7640" cy="27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ECC4" id="Ink 2" o:spid="_x0000_s1026" type="#_x0000_t75" style="position:absolute;margin-left:608pt;margin-top:166pt;width:24.1pt;height:2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wjyKdwEAAAoDAAAOAAAAAAAAAAAAAAAAADwCAABkcnMv&#10;ZTJvRG9jLnhtbFBLAQItABQABgAIAAAAIQAlgmJEKwIAAP0EAAAQAAAAAAAAAAAAAAAAAN8DAABk&#10;cnMvaW5rL2luazEueG1sUEsBAi0AFAAGAAgAAAAhAHElubXhAAAADQEAAA8AAAAAAAAAAAAAAAAA&#10;OA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6"/>
      </w:tblGrid>
      <w:tr w:rsidR="007F0D5F" w:rsidRPr="006C7D79" w14:paraId="30B1A80D" w14:textId="77777777" w:rsidTr="007F0D5F">
        <w:tc>
          <w:tcPr>
            <w:tcW w:w="9516" w:type="dxa"/>
          </w:tcPr>
          <w:p w14:paraId="1A7F1CB7" w14:textId="306D80FB" w:rsidR="007F0D5F" w:rsidRPr="000143AE" w:rsidRDefault="007F0D5F" w:rsidP="000143AE">
            <w:pPr>
              <w:pStyle w:val="ListParagraph"/>
              <w:numPr>
                <w:ilvl w:val="0"/>
                <w:numId w:val="6"/>
              </w:numPr>
              <w:ind w:left="589" w:hanging="567"/>
              <w:rPr>
                <w:rFonts w:asciiTheme="minorHAnsi" w:hAnsiTheme="minorHAnsi" w:cstheme="minorHAnsi"/>
                <w:sz w:val="28"/>
                <w:szCs w:val="28"/>
              </w:rPr>
            </w:pPr>
            <w:r w:rsidRPr="000143AE"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>Thema</w:t>
            </w:r>
            <w:r w:rsidRPr="000143AE">
              <w:rPr>
                <w:rFonts w:asciiTheme="minorHAnsi" w:hAnsiTheme="minorHAnsi" w:cstheme="minorHAnsi"/>
                <w:sz w:val="28"/>
                <w:szCs w:val="28"/>
              </w:rPr>
              <w:t xml:space="preserve"> (Hintergrund, Überblick, gegenwärtiger Wissensstand)</w:t>
            </w:r>
          </w:p>
          <w:p w14:paraId="197D4EE2" w14:textId="77777777" w:rsidR="007F0D5F" w:rsidRPr="00B9074E" w:rsidRDefault="007F0D5F" w:rsidP="007F0D5F">
            <w:r w:rsidRPr="00B9074E">
              <w:tab/>
            </w:r>
          </w:p>
          <w:p w14:paraId="6CC295A6" w14:textId="77777777" w:rsidR="006C7D79" w:rsidRPr="006C7D79" w:rsidRDefault="006C7D79" w:rsidP="006C7D79">
            <w:pPr>
              <w:rPr>
                <w:rStyle w:val="Emphasis"/>
                <w:i w:val="0"/>
                <w:iCs w:val="0"/>
                <w:lang w:val="en-GB"/>
              </w:rPr>
            </w:pPr>
            <w:r w:rsidRPr="006C7D79">
              <w:rPr>
                <w:rStyle w:val="Emphasis"/>
                <w:i w:val="0"/>
                <w:iCs w:val="0"/>
                <w:lang w:val="en-GB"/>
              </w:rPr>
              <w:t xml:space="preserve">Develop a tiny extension Board for the STM32H747i-Disco Board, to allow it to act as a DMM. </w:t>
            </w:r>
          </w:p>
          <w:p w14:paraId="1EBC1656" w14:textId="41DB7FEC" w:rsidR="007F0D5F" w:rsidRPr="006C7D79" w:rsidRDefault="006C7D79" w:rsidP="006C7D79">
            <w:pPr>
              <w:rPr>
                <w:rStyle w:val="Emphasis"/>
                <w:i w:val="0"/>
                <w:iCs w:val="0"/>
                <w:lang w:val="en-GB"/>
              </w:rPr>
            </w:pPr>
            <w:r w:rsidRPr="006C7D79">
              <w:rPr>
                <w:rStyle w:val="Emphasis"/>
                <w:i w:val="0"/>
                <w:iCs w:val="0"/>
                <w:lang w:val="en-GB"/>
              </w:rPr>
              <w:t>Additionally,</w:t>
            </w:r>
            <w:r w:rsidRPr="006C7D79">
              <w:rPr>
                <w:rStyle w:val="Emphasis"/>
                <w:i w:val="0"/>
                <w:iCs w:val="0"/>
                <w:lang w:val="en-GB"/>
              </w:rPr>
              <w:t xml:space="preserve"> a software, that measures the DMM Values and displays them on the Touch Display.</w:t>
            </w:r>
            <w:r w:rsidR="00406B03">
              <w:rPr>
                <w:rStyle w:val="Emphasis"/>
                <w:i w:val="0"/>
                <w:iCs w:val="0"/>
                <w:lang w:val="en-GB"/>
              </w:rPr>
              <w:t xml:space="preserve"> </w:t>
            </w:r>
            <w:r w:rsidRPr="006C7D79">
              <w:rPr>
                <w:rStyle w:val="Emphasis"/>
                <w:i w:val="0"/>
                <w:iCs w:val="0"/>
                <w:lang w:val="en-GB"/>
              </w:rPr>
              <w:t xml:space="preserve">If there's more time </w:t>
            </w:r>
            <w:r>
              <w:rPr>
                <w:rStyle w:val="Emphasis"/>
                <w:i w:val="0"/>
                <w:iCs w:val="0"/>
                <w:lang w:val="en-GB"/>
              </w:rPr>
              <w:t>I</w:t>
            </w:r>
            <w:r w:rsidRPr="006C7D79">
              <w:rPr>
                <w:rStyle w:val="Emphasis"/>
                <w:i w:val="0"/>
                <w:iCs w:val="0"/>
                <w:lang w:val="en-GB"/>
              </w:rPr>
              <w:t xml:space="preserve"> could extend the Project with Measurement Logging via a SD-Card or over USB to a Desktop application.</w:t>
            </w:r>
          </w:p>
        </w:tc>
      </w:tr>
      <w:tr w:rsidR="001008A8" w:rsidRPr="00E41DA8" w14:paraId="477EE0AD" w14:textId="77777777" w:rsidTr="007F0D5F">
        <w:tc>
          <w:tcPr>
            <w:tcW w:w="9516" w:type="dxa"/>
          </w:tcPr>
          <w:p w14:paraId="53BFD93F" w14:textId="77777777" w:rsidR="001008A8" w:rsidRPr="000143AE" w:rsidRDefault="001008A8" w:rsidP="001008A8">
            <w:pPr>
              <w:pStyle w:val="ListParagraph"/>
              <w:numPr>
                <w:ilvl w:val="0"/>
                <w:numId w:val="6"/>
              </w:numPr>
              <w:ind w:left="589" w:hanging="567"/>
              <w:rPr>
                <w:rStyle w:val="TitleChar"/>
                <w:rFonts w:asciiTheme="minorHAnsi" w:eastAsia="Times New Roman" w:hAnsiTheme="minorHAnsi" w:cstheme="minorHAnsi"/>
                <w:spacing w:val="0"/>
                <w:kern w:val="0"/>
                <w:sz w:val="28"/>
                <w:szCs w:val="28"/>
              </w:rPr>
            </w:pPr>
            <w:r w:rsidRPr="000143AE"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>Eigene Fragestellung / Untersuchungsgegenstand</w:t>
            </w:r>
          </w:p>
          <w:p w14:paraId="01FE250D" w14:textId="77777777" w:rsidR="001008A8" w:rsidRDefault="001008A8" w:rsidP="001008A8">
            <w:pPr>
              <w:ind w:left="589" w:hanging="567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BB66777" w14:textId="50E53816" w:rsidR="006B3970" w:rsidRPr="008206A3" w:rsidRDefault="001008A8" w:rsidP="0099487E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lang w:val="en-GB"/>
              </w:rPr>
            </w:pPr>
            <w:r w:rsidRPr="0099487E">
              <w:rPr>
                <w:lang w:val="en-GB"/>
              </w:rPr>
              <w:t>2.1</w:t>
            </w:r>
            <w:r w:rsidRPr="0099487E">
              <w:rPr>
                <w:lang w:val="en-GB"/>
              </w:rPr>
              <w:tab/>
              <w:t>Eigene Fragestellung (Leitfrage)</w:t>
            </w:r>
            <w:r w:rsidR="0099487E" w:rsidRPr="0099487E">
              <w:rPr>
                <w:lang w:val="en-GB"/>
              </w:rPr>
              <w:br/>
            </w:r>
            <w:r w:rsidR="003B4DF0" w:rsidRPr="003B4DF0">
              <w:rPr>
                <w:lang w:val="en-GB"/>
              </w:rPr>
              <w:t xml:space="preserve">How to implement the </w:t>
            </w:r>
            <w:r w:rsidR="003B4DF0">
              <w:rPr>
                <w:lang w:val="en-GB"/>
              </w:rPr>
              <w:t xml:space="preserve">following </w:t>
            </w:r>
            <w:r w:rsidR="006B3970">
              <w:rPr>
                <w:lang w:val="en-GB"/>
              </w:rPr>
              <w:t>functions / protocols? (</w:t>
            </w:r>
            <w:r w:rsidR="003E3C87">
              <w:rPr>
                <w:lang w:val="en-GB"/>
              </w:rPr>
              <w:t xml:space="preserve">QSPI Flash, </w:t>
            </w:r>
            <w:r w:rsidR="00A3768D">
              <w:rPr>
                <w:lang w:val="en-GB"/>
              </w:rPr>
              <w:t>SDRAM, TouchGFX, Mipi DSI</w:t>
            </w:r>
            <w:r w:rsidR="006B3970">
              <w:rPr>
                <w:lang w:val="en-GB"/>
              </w:rPr>
              <w:t>)</w:t>
            </w:r>
            <w:r w:rsidR="00A3768D">
              <w:rPr>
                <w:lang w:val="en-GB"/>
              </w:rPr>
              <w:t xml:space="preserve"> and if the time is sufficient</w:t>
            </w:r>
            <w:r w:rsidR="008509BD">
              <w:rPr>
                <w:lang w:val="en-GB"/>
              </w:rPr>
              <w:t>: (FAT</w:t>
            </w:r>
            <w:r w:rsidR="00573EF3">
              <w:rPr>
                <w:lang w:val="en-GB"/>
              </w:rPr>
              <w:t xml:space="preserve"> with SD</w:t>
            </w:r>
            <w:r w:rsidR="008206A3">
              <w:rPr>
                <w:lang w:val="en-GB"/>
              </w:rPr>
              <w:t>c</w:t>
            </w:r>
            <w:r w:rsidR="00573EF3">
              <w:rPr>
                <w:lang w:val="en-GB"/>
              </w:rPr>
              <w:t>ards, Bootloaders</w:t>
            </w:r>
            <w:r w:rsidR="008509BD">
              <w:rPr>
                <w:lang w:val="en-GB"/>
              </w:rPr>
              <w:t>)</w:t>
            </w:r>
          </w:p>
          <w:p w14:paraId="722576FD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2.2</w:t>
            </w:r>
            <w:r>
              <w:tab/>
              <w:t>Hypothese (Vermutung über das Ergebnis)</w:t>
            </w:r>
          </w:p>
          <w:p w14:paraId="5ACE698F" w14:textId="07CFD526" w:rsidR="001008A8" w:rsidRPr="008753A3" w:rsidRDefault="001008A8" w:rsidP="008753A3">
            <w:pPr>
              <w:rPr>
                <w:color w:val="C00000"/>
                <w:lang w:val="en-GB"/>
              </w:rPr>
            </w:pPr>
            <w:r>
              <w:tab/>
            </w:r>
            <w:r w:rsidR="008753A3" w:rsidRPr="008753A3">
              <w:rPr>
                <w:lang w:val="en-GB"/>
              </w:rPr>
              <w:t>I want to learn, w</w:t>
            </w:r>
            <w:r w:rsidR="008753A3">
              <w:rPr>
                <w:lang w:val="en-GB"/>
              </w:rPr>
              <w:t>orking with High Speed MCUs and implement such protocols</w:t>
            </w:r>
            <w:r w:rsidR="00E569F7">
              <w:rPr>
                <w:lang w:val="en-GB"/>
              </w:rPr>
              <w:t>.</w:t>
            </w:r>
          </w:p>
          <w:p w14:paraId="3BB48032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2.3</w:t>
            </w:r>
            <w:r>
              <w:tab/>
              <w:t>Methoden und Vorgehen (mindestens 2 Methoden müssen angewendet werden)</w:t>
            </w:r>
          </w:p>
          <w:p w14:paraId="16A6D190" w14:textId="2690B334" w:rsidR="001008A8" w:rsidRPr="00E569F7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lang w:val="en-GB"/>
              </w:rPr>
            </w:pPr>
            <w:r>
              <w:tab/>
            </w:r>
            <w:r w:rsidR="00E569F7" w:rsidRPr="00E569F7">
              <w:rPr>
                <w:lang w:val="en-GB"/>
              </w:rPr>
              <w:t>HW-Dev (Altium), SW-Dev (STM32Cube with HAL), Documentation in LaTeX</w:t>
            </w:r>
          </w:p>
          <w:p w14:paraId="18C23B29" w14:textId="77777777" w:rsidR="001008A8" w:rsidRPr="00E569F7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lang w:val="en-GB"/>
              </w:rPr>
            </w:pPr>
            <w:r w:rsidRPr="00E569F7">
              <w:rPr>
                <w:lang w:val="en-GB"/>
              </w:rPr>
              <w:t>2.4</w:t>
            </w:r>
            <w:r w:rsidRPr="00E569F7">
              <w:rPr>
                <w:lang w:val="en-GB"/>
              </w:rPr>
              <w:tab/>
              <w:t>Hilfsmittel</w:t>
            </w:r>
          </w:p>
          <w:p w14:paraId="6E64500F" w14:textId="1422A25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 w:rsidRPr="00E569F7">
              <w:rPr>
                <w:lang w:val="en-GB"/>
              </w:rPr>
              <w:tab/>
            </w:r>
            <w:r>
              <w:t xml:space="preserve">Internet, </w:t>
            </w:r>
            <w:r w:rsidR="00EC704E">
              <w:t>literature</w:t>
            </w:r>
          </w:p>
          <w:p w14:paraId="19604A2F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2.5</w:t>
            </w:r>
            <w:r>
              <w:tab/>
              <w:t>Kontaktpersonen, Informationsstellen, Institutionen</w:t>
            </w:r>
          </w:p>
          <w:p w14:paraId="1E0AB4EF" w14:textId="2A6DF8A3" w:rsidR="001008A8" w:rsidRPr="00E41D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lang w:val="en-GB"/>
              </w:rPr>
            </w:pPr>
            <w:r>
              <w:tab/>
            </w:r>
            <w:r w:rsidR="00EC704E" w:rsidRPr="00E41DA8">
              <w:rPr>
                <w:lang w:val="en-GB"/>
              </w:rPr>
              <w:t xml:space="preserve">Teachers, </w:t>
            </w:r>
            <w:r w:rsidR="00E41DA8" w:rsidRPr="00E41DA8">
              <w:rPr>
                <w:lang w:val="en-GB"/>
              </w:rPr>
              <w:t>Instructor at ETH</w:t>
            </w:r>
            <w:r w:rsidR="00EC704E" w:rsidRPr="00E41DA8">
              <w:rPr>
                <w:lang w:val="en-GB"/>
              </w:rPr>
              <w:t>, Dad</w:t>
            </w:r>
          </w:p>
          <w:p w14:paraId="40E90C05" w14:textId="77777777" w:rsidR="001008A8" w:rsidRPr="00E41DA8" w:rsidRDefault="001008A8" w:rsidP="001008A8">
            <w:pPr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  <w:lang w:val="en-GB"/>
              </w:rPr>
            </w:pPr>
          </w:p>
        </w:tc>
      </w:tr>
      <w:tr w:rsidR="001008A8" w:rsidRPr="003D7F5D" w14:paraId="6C880B9E" w14:textId="77777777" w:rsidTr="007F0D5F">
        <w:tc>
          <w:tcPr>
            <w:tcW w:w="9516" w:type="dxa"/>
          </w:tcPr>
          <w:p w14:paraId="27AF7EED" w14:textId="77777777" w:rsidR="001008A8" w:rsidRDefault="001008A8" w:rsidP="001008A8">
            <w:pPr>
              <w:pStyle w:val="ListParagraph"/>
              <w:numPr>
                <w:ilvl w:val="0"/>
                <w:numId w:val="6"/>
              </w:numPr>
              <w:ind w:left="589" w:hanging="698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08A8"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>Persönlicher Bezug / Motivation</w:t>
            </w:r>
          </w:p>
          <w:p w14:paraId="5D4B472A" w14:textId="77777777" w:rsidR="001008A8" w:rsidRDefault="00EC704E" w:rsidP="00EC704E">
            <w:pPr>
              <w:ind w:left="589"/>
              <w:rPr>
                <w:lang w:val="en-GB"/>
              </w:rPr>
            </w:pPr>
            <w:r w:rsidRPr="003D7F5D">
              <w:rPr>
                <w:lang w:val="en-GB"/>
              </w:rPr>
              <w:t xml:space="preserve">In the next 2 Years </w:t>
            </w:r>
            <w:r w:rsidR="003D7F5D" w:rsidRPr="003D7F5D">
              <w:rPr>
                <w:lang w:val="en-GB"/>
              </w:rPr>
              <w:t xml:space="preserve">I </w:t>
            </w:r>
            <w:r w:rsidR="003D7F5D">
              <w:rPr>
                <w:lang w:val="en-GB"/>
              </w:rPr>
              <w:t>want to develop my own DMM, because I think there’s much to improve with standard DMMs as Fluke. For Example: Touch Display,</w:t>
            </w:r>
            <w:r w:rsidR="008206A3">
              <w:rPr>
                <w:lang w:val="en-GB"/>
              </w:rPr>
              <w:t xml:space="preserve"> Rechargeable Battery…</w:t>
            </w:r>
          </w:p>
          <w:p w14:paraId="3B4F4E9F" w14:textId="57A402E4" w:rsidR="008206A3" w:rsidRPr="003D7F5D" w:rsidRDefault="008206A3" w:rsidP="00EC704E">
            <w:pPr>
              <w:ind w:left="589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  <w:lang w:val="en-GB"/>
              </w:rPr>
            </w:pPr>
          </w:p>
        </w:tc>
      </w:tr>
      <w:tr w:rsidR="001008A8" w:rsidRPr="00D67608" w14:paraId="6712B565" w14:textId="77777777" w:rsidTr="007F0D5F">
        <w:tc>
          <w:tcPr>
            <w:tcW w:w="9516" w:type="dxa"/>
          </w:tcPr>
          <w:p w14:paraId="4AB52CFA" w14:textId="5FA4C4FC" w:rsidR="001008A8" w:rsidRDefault="001008A8" w:rsidP="001008A8">
            <w:pPr>
              <w:pStyle w:val="ListParagraph"/>
              <w:numPr>
                <w:ilvl w:val="0"/>
                <w:numId w:val="6"/>
              </w:numPr>
              <w:ind w:left="589" w:hanging="698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>Bewertungsform</w:t>
            </w:r>
          </w:p>
          <w:p w14:paraId="4F25D7E7" w14:textId="6FBDA714" w:rsidR="001008A8" w:rsidRPr="00D67608" w:rsidRDefault="008206A3" w:rsidP="001008A8">
            <w:pPr>
              <w:pStyle w:val="ListParagraph"/>
              <w:ind w:left="589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  <w:lang w:val="en-GB"/>
              </w:rPr>
            </w:pPr>
            <w:r w:rsidRPr="00D67608">
              <w:rPr>
                <w:lang w:val="en-GB"/>
              </w:rPr>
              <w:t>This Project will</w:t>
            </w:r>
            <w:r w:rsidR="00D67608" w:rsidRPr="00D67608">
              <w:rPr>
                <w:lang w:val="en-GB"/>
              </w:rPr>
              <w:t xml:space="preserve"> only b</w:t>
            </w:r>
            <w:r w:rsidR="00D67608">
              <w:rPr>
                <w:lang w:val="en-GB"/>
              </w:rPr>
              <w:t xml:space="preserve">e done by me. Time: about </w:t>
            </w:r>
            <w:r w:rsidR="00942F10">
              <w:rPr>
                <w:lang w:val="en-GB"/>
              </w:rPr>
              <w:t>28</w:t>
            </w:r>
            <w:r w:rsidR="00D67608">
              <w:rPr>
                <w:lang w:val="en-GB"/>
              </w:rPr>
              <w:t xml:space="preserve"> lesson and </w:t>
            </w:r>
            <w:r w:rsidR="001C6BFB">
              <w:rPr>
                <w:lang w:val="en-GB"/>
              </w:rPr>
              <w:t>unknown time at home.</w:t>
            </w:r>
            <w:r w:rsidR="0047260B">
              <w:rPr>
                <w:lang w:val="en-GB"/>
              </w:rPr>
              <w:t xml:space="preserve"> Proje</w:t>
            </w:r>
            <w:r w:rsidR="00E66F28">
              <w:rPr>
                <w:lang w:val="en-GB"/>
              </w:rPr>
              <w:t>ct delivery on: 12.01.2023</w:t>
            </w:r>
          </w:p>
          <w:p w14:paraId="57014722" w14:textId="2F076B89" w:rsidR="001008A8" w:rsidRPr="00D67608" w:rsidRDefault="001008A8" w:rsidP="001008A8">
            <w:pPr>
              <w:pStyle w:val="ListParagraph"/>
              <w:ind w:left="589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  <w:lang w:val="en-GB"/>
              </w:rPr>
            </w:pPr>
          </w:p>
        </w:tc>
      </w:tr>
      <w:tr w:rsidR="0028088A" w14:paraId="7CB12D5F" w14:textId="77777777" w:rsidTr="007F0D5F">
        <w:tc>
          <w:tcPr>
            <w:tcW w:w="9516" w:type="dxa"/>
          </w:tcPr>
          <w:p w14:paraId="79DA241C" w14:textId="77777777" w:rsidR="0028088A" w:rsidRPr="0028088A" w:rsidRDefault="0028088A" w:rsidP="001008A8">
            <w:pPr>
              <w:pStyle w:val="ListParagraph"/>
              <w:numPr>
                <w:ilvl w:val="0"/>
                <w:numId w:val="6"/>
              </w:numPr>
              <w:ind w:left="589" w:hanging="698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8088A"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Besprechungstermine mit Lehrperson </w:t>
            </w:r>
            <w:r w:rsidRPr="0028088A">
              <w:rPr>
                <w:rStyle w:val="TitleChar"/>
                <w:rFonts w:asciiTheme="minorHAnsi" w:hAnsiTheme="minorHAnsi" w:cstheme="minorHAnsi"/>
                <w:sz w:val="24"/>
                <w:szCs w:val="24"/>
              </w:rPr>
              <w:t>(vorgeschrieben sind zwei Besprechungen)</w:t>
            </w:r>
          </w:p>
          <w:p w14:paraId="17ED7C0F" w14:textId="021C75B3" w:rsidR="0028088A" w:rsidRPr="0028088A" w:rsidRDefault="0028088A" w:rsidP="0028088A">
            <w:pPr>
              <w:pStyle w:val="ListParagraph"/>
              <w:ind w:left="589"/>
              <w:rPr>
                <w:rStyle w:val="TitleChar"/>
                <w:rFonts w:asciiTheme="minorHAnsi" w:hAnsiTheme="minorHAnsi" w:cstheme="minorHAnsi"/>
                <w:sz w:val="24"/>
                <w:szCs w:val="24"/>
              </w:rPr>
            </w:pPr>
            <w:r w:rsidRPr="0028088A">
              <w:rPr>
                <w:rStyle w:val="TitleChar"/>
                <w:rFonts w:asciiTheme="minorHAnsi" w:hAnsiTheme="minorHAnsi" w:cstheme="minorHAnsi"/>
                <w:sz w:val="24"/>
                <w:szCs w:val="24"/>
              </w:rPr>
              <w:t xml:space="preserve">Termin 1: </w:t>
            </w:r>
            <w:r w:rsidR="001C6BFB">
              <w:rPr>
                <w:rStyle w:val="TitleChar"/>
                <w:rFonts w:asciiTheme="minorHAnsi" w:hAnsiTheme="minorHAnsi" w:cstheme="minorHAnsi"/>
                <w:sz w:val="24"/>
                <w:szCs w:val="24"/>
              </w:rPr>
              <w:t xml:space="preserve"> 27.10.2023</w:t>
            </w:r>
          </w:p>
          <w:p w14:paraId="15266303" w14:textId="430384C4" w:rsidR="0028088A" w:rsidRDefault="0028088A" w:rsidP="0028088A">
            <w:pPr>
              <w:pStyle w:val="ListParagraph"/>
              <w:ind w:left="589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8088A">
              <w:rPr>
                <w:rStyle w:val="TitleChar"/>
                <w:rFonts w:asciiTheme="minorHAnsi" w:hAnsiTheme="minorHAnsi" w:cstheme="minorHAnsi"/>
                <w:sz w:val="24"/>
                <w:szCs w:val="24"/>
              </w:rPr>
              <w:t xml:space="preserve">Termin 2: </w:t>
            </w:r>
            <w:r w:rsidR="00B41939">
              <w:rPr>
                <w:rStyle w:val="TitleChar"/>
                <w:rFonts w:asciiTheme="minorHAnsi" w:hAnsiTheme="minorHAnsi" w:cstheme="minorHAnsi"/>
                <w:sz w:val="24"/>
                <w:szCs w:val="24"/>
              </w:rPr>
              <w:t xml:space="preserve"> 0</w:t>
            </w:r>
            <w:r w:rsidR="000A27B7">
              <w:rPr>
                <w:rStyle w:val="TitleChar"/>
                <w:rFonts w:asciiTheme="minorHAnsi" w:hAnsiTheme="minorHAnsi" w:cstheme="minorHAnsi"/>
                <w:sz w:val="24"/>
                <w:szCs w:val="24"/>
              </w:rPr>
              <w:t>1</w:t>
            </w:r>
            <w:r w:rsidR="00B41939">
              <w:rPr>
                <w:rStyle w:val="TitleChar"/>
                <w:rFonts w:asciiTheme="minorHAnsi" w:hAnsiTheme="minorHAnsi" w:cstheme="minorHAnsi"/>
                <w:sz w:val="24"/>
                <w:szCs w:val="24"/>
              </w:rPr>
              <w:t>.12.2023</w:t>
            </w:r>
          </w:p>
        </w:tc>
      </w:tr>
      <w:tr w:rsidR="0028088A" w14:paraId="20E837CC" w14:textId="77777777" w:rsidTr="007F0D5F">
        <w:tc>
          <w:tcPr>
            <w:tcW w:w="9516" w:type="dxa"/>
          </w:tcPr>
          <w:p w14:paraId="154BF66F" w14:textId="77777777" w:rsidR="0028088A" w:rsidRDefault="0028088A" w:rsidP="0028088A">
            <w:pPr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6C9EDF4B" w14:textId="4773CA18" w:rsidR="0028088A" w:rsidRPr="0018237D" w:rsidRDefault="00CA5177" w:rsidP="0028088A">
            <w:pPr>
              <w:tabs>
                <w:tab w:val="left" w:leader="dot" w:pos="2268"/>
                <w:tab w:val="left" w:pos="2552"/>
                <w:tab w:val="left" w:pos="4253"/>
                <w:tab w:val="right" w:leader="dot" w:pos="6840"/>
                <w:tab w:val="right" w:leader="dot" w:pos="9639"/>
              </w:tabs>
              <w:spacing w:before="120" w:line="48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01CD5C2" wp14:editId="3CD0D659">
                      <wp:simplePos x="0" y="0"/>
                      <wp:positionH relativeFrom="column">
                        <wp:posOffset>2640823</wp:posOffset>
                      </wp:positionH>
                      <wp:positionV relativeFrom="paragraph">
                        <wp:posOffset>-119964</wp:posOffset>
                      </wp:positionV>
                      <wp:extent cx="1233000" cy="378720"/>
                      <wp:effectExtent l="38100" t="38100" r="43815" b="40640"/>
                      <wp:wrapNone/>
                      <wp:docPr id="1194773037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3000" cy="37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DF2FC7" id="Ink 18" o:spid="_x0000_s1026" type="#_x0000_t75" style="position:absolute;margin-left:207.6pt;margin-top:-9.8pt;width:97.8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1DEB0BC" wp14:editId="5A1BF285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635</wp:posOffset>
                      </wp:positionV>
                      <wp:extent cx="784410" cy="225060"/>
                      <wp:effectExtent l="38100" t="38100" r="34925" b="41910"/>
                      <wp:wrapNone/>
                      <wp:docPr id="1256469498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4410" cy="2250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C8385F" id="Ink 17" o:spid="_x0000_s1026" type="#_x0000_t75" style="position:absolute;margin-left:44.75pt;margin-top:-.3pt;width:62.45pt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">
                      <v:imagedata r:id="rId17" o:title=""/>
                    </v:shape>
                  </w:pict>
                </mc:Fallback>
              </mc:AlternateContent>
            </w:r>
            <w:r w:rsidR="0028088A" w:rsidRPr="0018237D">
              <w:rPr>
                <w:rFonts w:cs="Arial"/>
                <w:sz w:val="24"/>
                <w:szCs w:val="24"/>
              </w:rPr>
              <w:t xml:space="preserve">Datum: </w:t>
            </w:r>
            <w:r w:rsidR="0028088A" w:rsidRPr="0018237D">
              <w:rPr>
                <w:rFonts w:cs="Arial"/>
                <w:sz w:val="24"/>
                <w:szCs w:val="24"/>
              </w:rPr>
              <w:tab/>
            </w:r>
            <w:r w:rsidR="0028088A" w:rsidRPr="0018237D">
              <w:rPr>
                <w:rFonts w:cs="Arial"/>
                <w:sz w:val="24"/>
                <w:szCs w:val="24"/>
              </w:rPr>
              <w:tab/>
              <w:t>Die Lernenden:</w:t>
            </w:r>
            <w:r w:rsidR="0028088A" w:rsidRPr="0018237D">
              <w:rPr>
                <w:rFonts w:cs="Arial"/>
                <w:sz w:val="24"/>
                <w:szCs w:val="24"/>
              </w:rPr>
              <w:tab/>
            </w:r>
            <w:r w:rsidR="0028088A" w:rsidRPr="0018237D">
              <w:rPr>
                <w:rFonts w:cs="Arial"/>
                <w:sz w:val="24"/>
                <w:szCs w:val="24"/>
              </w:rPr>
              <w:tab/>
            </w:r>
            <w:r w:rsidR="00B41939">
              <w:rPr>
                <w:rFonts w:cs="Arial"/>
                <w:sz w:val="24"/>
                <w:szCs w:val="24"/>
              </w:rPr>
              <w:t xml:space="preserve">      </w:t>
            </w:r>
          </w:p>
          <w:p w14:paraId="39DE5178" w14:textId="54BDDA0A" w:rsidR="00723C9A" w:rsidRPr="00723C9A" w:rsidRDefault="00A2120F" w:rsidP="00723C9A">
            <w:pPr>
              <w:tabs>
                <w:tab w:val="left" w:leader="dot" w:pos="2268"/>
                <w:tab w:val="left" w:pos="2552"/>
                <w:tab w:val="left" w:pos="4253"/>
                <w:tab w:val="right" w:leader="dot" w:pos="6840"/>
                <w:tab w:val="right" w:leader="dot" w:pos="9639"/>
              </w:tabs>
              <w:spacing w:before="120" w:line="480" w:lineRule="auto"/>
              <w:rPr>
                <w:rStyle w:val="TitleChar"/>
                <w:rFonts w:ascii="Arial" w:eastAsia="Times New Roman" w:hAnsi="Arial" w:cs="Arial"/>
                <w:spacing w:val="0"/>
                <w:kern w:val="0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39A78D0F" wp14:editId="0771A721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-88900</wp:posOffset>
                      </wp:positionV>
                      <wp:extent cx="1194035" cy="281865"/>
                      <wp:effectExtent l="38100" t="38100" r="6350" b="42545"/>
                      <wp:wrapNone/>
                      <wp:docPr id="445687661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4035" cy="281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1175D9" id="Ink 24" o:spid="_x0000_s1026" type="#_x0000_t75" style="position:absolute;margin-left:223.4pt;margin-top:-7.35pt;width:94.7pt;height:2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7234F220" wp14:editId="2E255D94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-635</wp:posOffset>
                      </wp:positionV>
                      <wp:extent cx="760085" cy="183515"/>
                      <wp:effectExtent l="38100" t="38100" r="2540" b="45085"/>
                      <wp:wrapNone/>
                      <wp:docPr id="280744351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0085" cy="1835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08E6CA" id="Ink 25" o:spid="_x0000_s1026" type="#_x0000_t75" style="position:absolute;margin-left:44.05pt;margin-top:-.4pt;width:60.6pt;height:15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">
                      <v:imagedata r:id="rId21" o:title=""/>
                    </v:shape>
                  </w:pict>
                </mc:Fallback>
              </mc:AlternateContent>
            </w:r>
            <w:r w:rsidR="0028088A" w:rsidRPr="0018237D">
              <w:rPr>
                <w:rFonts w:cs="Arial"/>
                <w:sz w:val="24"/>
                <w:szCs w:val="24"/>
              </w:rPr>
              <w:t xml:space="preserve">Datum: </w:t>
            </w:r>
            <w:r w:rsidR="0028088A" w:rsidRPr="0018237D">
              <w:rPr>
                <w:rFonts w:cs="Arial"/>
                <w:sz w:val="24"/>
                <w:szCs w:val="24"/>
              </w:rPr>
              <w:tab/>
            </w:r>
            <w:r w:rsidR="0028088A" w:rsidRPr="0018237D">
              <w:rPr>
                <w:rFonts w:cs="Arial"/>
                <w:sz w:val="24"/>
                <w:szCs w:val="24"/>
              </w:rPr>
              <w:tab/>
              <w:t>Die Lehrperson:</w:t>
            </w:r>
            <w:r w:rsidR="0028088A" w:rsidRPr="0018237D">
              <w:rPr>
                <w:rFonts w:cs="Arial"/>
                <w:sz w:val="24"/>
                <w:szCs w:val="24"/>
              </w:rPr>
              <w:tab/>
            </w:r>
          </w:p>
        </w:tc>
      </w:tr>
      <w:tr w:rsidR="007D6EC0" w:rsidRPr="0072473D" w14:paraId="62C3D9B5" w14:textId="77777777" w:rsidTr="007F0D5F">
        <w:tc>
          <w:tcPr>
            <w:tcW w:w="9516" w:type="dxa"/>
          </w:tcPr>
          <w:p w14:paraId="692A9668" w14:textId="15662481" w:rsidR="007D6EC0" w:rsidRPr="0072473D" w:rsidRDefault="007D6EC0" w:rsidP="0028088A">
            <w:pPr>
              <w:rPr>
                <w:rStyle w:val="Emphasis"/>
                <w:rFonts w:eastAsiaTheme="majorEastAsia"/>
                <w:color w:val="A6A6A6" w:themeColor="background1" w:themeShade="A6"/>
              </w:rPr>
            </w:pPr>
            <w:r w:rsidRPr="0072473D">
              <w:rPr>
                <w:rStyle w:val="Emphasis"/>
                <w:rFonts w:eastAsiaTheme="majorEastAsia"/>
                <w:color w:val="A6A6A6" w:themeColor="background1" w:themeShade="A6"/>
              </w:rPr>
              <w:t>DMM = Digital Multimeter</w:t>
            </w:r>
          </w:p>
          <w:p w14:paraId="74CC757B" w14:textId="4BB5C34D" w:rsidR="0072473D" w:rsidRPr="0072473D" w:rsidRDefault="007D6EC0" w:rsidP="0028088A">
            <w:pPr>
              <w:rPr>
                <w:rStyle w:val="TitleChar"/>
                <w:rFonts w:ascii="Arial" w:hAnsi="Arial" w:cs="Times New Roman"/>
                <w:i/>
                <w:iCs/>
                <w:color w:val="A6A6A6" w:themeColor="background1" w:themeShade="A6"/>
                <w:spacing w:val="0"/>
                <w:kern w:val="0"/>
                <w:sz w:val="22"/>
                <w:szCs w:val="20"/>
              </w:rPr>
            </w:pPr>
            <w:r w:rsidRPr="0072473D">
              <w:rPr>
                <w:rStyle w:val="Emphasis"/>
                <w:rFonts w:eastAsiaTheme="majorEastAsia"/>
                <w:color w:val="A6A6A6" w:themeColor="background1" w:themeShade="A6"/>
                <w:lang w:val="en-GB"/>
              </w:rPr>
              <w:t xml:space="preserve">TouchGFX = </w:t>
            </w:r>
            <w:r w:rsidR="0072473D" w:rsidRPr="0072473D">
              <w:rPr>
                <w:rStyle w:val="Emphasis"/>
                <w:rFonts w:eastAsiaTheme="majorEastAsia"/>
                <w:color w:val="A6A6A6" w:themeColor="background1" w:themeShade="A6"/>
                <w:lang w:val="en-GB"/>
              </w:rPr>
              <w:t>Graphical Designer for E</w:t>
            </w:r>
            <w:r w:rsidR="0072473D" w:rsidRPr="0072473D">
              <w:rPr>
                <w:rStyle w:val="Emphasis"/>
                <w:rFonts w:eastAsiaTheme="majorEastAsia"/>
                <w:color w:val="A6A6A6" w:themeColor="background1" w:themeShade="A6"/>
              </w:rPr>
              <w:t>mbedded Touch Displays</w:t>
            </w:r>
          </w:p>
        </w:tc>
      </w:tr>
    </w:tbl>
    <w:p w14:paraId="2E17FAEE" w14:textId="47B545E6" w:rsidR="00AA0725" w:rsidRPr="00C26272" w:rsidRDefault="00AA0725" w:rsidP="00EC758C">
      <w:pPr>
        <w:rPr>
          <w:i/>
          <w:vanish/>
        </w:rPr>
      </w:pPr>
    </w:p>
    <w:p w14:paraId="6840996D" w14:textId="77777777" w:rsidR="00AA0725" w:rsidRPr="00C26272" w:rsidRDefault="00AA0725" w:rsidP="00AA0725">
      <w:pPr>
        <w:rPr>
          <w:vanish/>
        </w:rPr>
      </w:pPr>
    </w:p>
    <w:sectPr w:rsidR="00AA0725" w:rsidRPr="00C26272" w:rsidSect="00A8381F">
      <w:headerReference w:type="default" r:id="rId22"/>
      <w:footerReference w:type="default" r:id="rId23"/>
      <w:pgSz w:w="11907" w:h="16840" w:code="9"/>
      <w:pgMar w:top="1531" w:right="1134" w:bottom="1134" w:left="1247" w:header="568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98BC" w14:textId="77777777" w:rsidR="00CF4C14" w:rsidRDefault="00CF4C14">
      <w:r>
        <w:separator/>
      </w:r>
    </w:p>
    <w:p w14:paraId="10D727BC" w14:textId="77777777" w:rsidR="00CF4C14" w:rsidRDefault="00CF4C14"/>
  </w:endnote>
  <w:endnote w:type="continuationSeparator" w:id="0">
    <w:p w14:paraId="3693800C" w14:textId="77777777" w:rsidR="00CF4C14" w:rsidRDefault="00CF4C14">
      <w:r>
        <w:continuationSeparator/>
      </w:r>
    </w:p>
    <w:p w14:paraId="53A41DA8" w14:textId="77777777" w:rsidR="00CF4C14" w:rsidRDefault="00CF4C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28D7" w14:textId="0FC88266" w:rsidR="00DD39CE" w:rsidRPr="00137761" w:rsidRDefault="00DD39CE" w:rsidP="000A514F">
    <w:pPr>
      <w:pStyle w:val="Footer"/>
      <w:pBdr>
        <w:top w:val="single" w:sz="4" w:space="1" w:color="auto"/>
      </w:pBdr>
      <w:tabs>
        <w:tab w:val="clear" w:pos="9072"/>
        <w:tab w:val="right" w:pos="9498"/>
      </w:tabs>
      <w:rPr>
        <w:lang w:val="en-GB"/>
      </w:rPr>
    </w:pPr>
    <w:r w:rsidRPr="00137761">
      <w:rPr>
        <w:lang w:val="en-GB"/>
      </w:rPr>
      <w:t>BEN</w:t>
    </w:r>
    <w:r w:rsidR="00137761" w:rsidRPr="00137761">
      <w:rPr>
        <w:lang w:val="en-GB"/>
      </w:rPr>
      <w:t>21</w:t>
    </w:r>
    <w:r w:rsidRPr="00137761">
      <w:rPr>
        <w:lang w:val="en-GB"/>
      </w:rPr>
      <w:tab/>
      <w:t xml:space="preserve">Seite </w:t>
    </w:r>
    <w:r>
      <w:fldChar w:fldCharType="begin"/>
    </w:r>
    <w:r w:rsidRPr="00137761">
      <w:rPr>
        <w:lang w:val="en-GB"/>
      </w:rPr>
      <w:instrText xml:space="preserve"> PAGE </w:instrText>
    </w:r>
    <w:r>
      <w:fldChar w:fldCharType="separate"/>
    </w:r>
    <w:r w:rsidRPr="00137761">
      <w:rPr>
        <w:noProof/>
        <w:lang w:val="en-GB"/>
      </w:rPr>
      <w:t>1</w:t>
    </w:r>
    <w:r>
      <w:fldChar w:fldCharType="end"/>
    </w:r>
    <w:r w:rsidRPr="00137761">
      <w:rPr>
        <w:lang w:val="en-GB"/>
      </w:rPr>
      <w:t xml:space="preserve"> (</w:t>
    </w:r>
    <w:r w:rsidR="000D26BE">
      <w:fldChar w:fldCharType="begin"/>
    </w:r>
    <w:r w:rsidR="000D26BE" w:rsidRPr="00137761">
      <w:rPr>
        <w:lang w:val="en-GB"/>
      </w:rPr>
      <w:instrText xml:space="preserve"> NUMPAGES   \* MERGEFORMAT </w:instrText>
    </w:r>
    <w:r w:rsidR="000D26BE">
      <w:fldChar w:fldCharType="separate"/>
    </w:r>
    <w:r w:rsidRPr="00137761">
      <w:rPr>
        <w:noProof/>
        <w:lang w:val="en-GB"/>
      </w:rPr>
      <w:t>1</w:t>
    </w:r>
    <w:r w:rsidR="000D26BE">
      <w:rPr>
        <w:noProof/>
      </w:rPr>
      <w:fldChar w:fldCharType="end"/>
    </w:r>
    <w:r w:rsidRPr="00137761">
      <w:rPr>
        <w:lang w:val="en-GB"/>
      </w:rPr>
      <w:t>)</w:t>
    </w:r>
    <w:r w:rsidRPr="00137761">
      <w:rPr>
        <w:lang w:val="en-GB"/>
      </w:rPr>
      <w:tab/>
    </w:r>
    <w:r>
      <w:rPr>
        <w:snapToGrid w:val="0"/>
      </w:rPr>
      <w:fldChar w:fldCharType="begin"/>
    </w:r>
    <w:r w:rsidRPr="00137761">
      <w:rPr>
        <w:snapToGrid w:val="0"/>
        <w:lang w:val="en-GB"/>
      </w:rPr>
      <w:instrText xml:space="preserve"> FILENAME </w:instrText>
    </w:r>
    <w:r>
      <w:rPr>
        <w:snapToGrid w:val="0"/>
      </w:rPr>
      <w:fldChar w:fldCharType="separate"/>
    </w:r>
    <w:r w:rsidR="00137761" w:rsidRPr="00137761">
      <w:rPr>
        <w:noProof/>
        <w:snapToGrid w:val="0"/>
        <w:lang w:val="en-GB"/>
      </w:rPr>
      <w:t>1_Project_Agreement.docx</w:t>
    </w:r>
    <w:r>
      <w:rPr>
        <w:snapToGrid w:val="0"/>
      </w:rPr>
      <w:fldChar w:fldCharType="end"/>
    </w:r>
  </w:p>
  <w:p w14:paraId="6441A4A2" w14:textId="77777777" w:rsidR="00DD39CE" w:rsidRPr="00137761" w:rsidRDefault="00DD39CE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C8AB" w14:textId="77777777" w:rsidR="00CF4C14" w:rsidRDefault="00CF4C14">
      <w:r>
        <w:separator/>
      </w:r>
    </w:p>
    <w:p w14:paraId="51413717" w14:textId="77777777" w:rsidR="00CF4C14" w:rsidRDefault="00CF4C14"/>
  </w:footnote>
  <w:footnote w:type="continuationSeparator" w:id="0">
    <w:p w14:paraId="56285A0F" w14:textId="77777777" w:rsidR="00CF4C14" w:rsidRDefault="00CF4C14">
      <w:r>
        <w:continuationSeparator/>
      </w:r>
    </w:p>
    <w:p w14:paraId="6513D879" w14:textId="77777777" w:rsidR="00CF4C14" w:rsidRDefault="00CF4C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DD39CE" w14:paraId="40DF0571" w14:textId="77777777" w:rsidTr="00A8381F">
      <w:trPr>
        <w:cantSplit/>
      </w:trPr>
      <w:tc>
        <w:tcPr>
          <w:tcW w:w="2727" w:type="dxa"/>
        </w:tcPr>
        <w:p w14:paraId="2E0EA402" w14:textId="09195151" w:rsidR="00DD39CE" w:rsidRDefault="00000000" w:rsidP="00E87766">
          <w:pPr>
            <w:pStyle w:val="Header"/>
            <w:tabs>
              <w:tab w:val="clear" w:pos="4819"/>
              <w:tab w:val="clear" w:pos="9071"/>
              <w:tab w:val="left" w:pos="3135"/>
              <w:tab w:val="right" w:pos="7530"/>
            </w:tabs>
          </w:pPr>
          <w:fldSimple w:instr=" DOCPROPERTY  &quot;Art Dokument&quot;  \* MERGEFORMAT ">
            <w:r w:rsidR="00557FCE">
              <w:t>Information</w:t>
            </w:r>
          </w:fldSimple>
        </w:p>
      </w:tc>
      <w:tc>
        <w:tcPr>
          <w:tcW w:w="2548" w:type="dxa"/>
          <w:gridSpan w:val="2"/>
        </w:tcPr>
        <w:p w14:paraId="02B6B806" w14:textId="60877CE3" w:rsidR="00DD39CE" w:rsidRDefault="00000000" w:rsidP="00E87766">
          <w:pPr>
            <w:pStyle w:val="Header"/>
            <w:tabs>
              <w:tab w:val="clear" w:pos="4819"/>
              <w:tab w:val="clear" w:pos="9071"/>
            </w:tabs>
            <w:rPr>
              <w:b/>
            </w:rPr>
          </w:pPr>
          <w:fldSimple w:instr=" DOCPROPERTY  Abteilung  \* MERGEFORMAT ">
            <w:r w:rsidR="00C22712">
              <w:t>TBZ/EE</w:t>
            </w:r>
          </w:fldSimple>
          <w:r w:rsidR="00DD39CE" w:rsidRPr="004E750D">
            <w:rPr>
              <w:lang w:val="en-GB"/>
            </w:rPr>
            <w:t xml:space="preserve"> </w:t>
          </w:r>
          <w:r w:rsidR="00DD39CE">
            <w:t xml:space="preserve">/ </w:t>
          </w:r>
          <w:r w:rsidR="00DD39CE">
            <w:rPr>
              <w:b/>
            </w:rPr>
            <w:fldChar w:fldCharType="begin"/>
          </w:r>
          <w:r w:rsidR="00DD39CE">
            <w:rPr>
              <w:b/>
            </w:rPr>
            <w:instrText xml:space="preserve"> DOCPROPERTY  Version  \* MERGEFORMAT </w:instrText>
          </w:r>
          <w:r w:rsidR="00DD39CE">
            <w:rPr>
              <w:b/>
            </w:rPr>
            <w:fldChar w:fldCharType="separate"/>
          </w:r>
          <w:r w:rsidR="00557FCE">
            <w:rPr>
              <w:b/>
            </w:rPr>
            <w:t>2337.</w:t>
          </w:r>
          <w:r w:rsidR="00DD39CE">
            <w:rPr>
              <w:b/>
            </w:rPr>
            <w:fldChar w:fldCharType="end"/>
          </w:r>
          <w:r w:rsidR="00DD39CE">
            <w:rPr>
              <w:b/>
            </w:rPr>
            <w:fldChar w:fldCharType="begin"/>
          </w:r>
          <w:r w:rsidR="00DD39CE">
            <w:rPr>
              <w:b/>
            </w:rPr>
            <w:instrText xml:space="preserve"> DOCPROPERTY  Release  \* MERGEFORMAT </w:instrText>
          </w:r>
          <w:r w:rsidR="00DD39CE">
            <w:rPr>
              <w:b/>
            </w:rPr>
            <w:fldChar w:fldCharType="separate"/>
          </w:r>
          <w:r w:rsidR="000D26BE">
            <w:rPr>
              <w:b/>
            </w:rPr>
            <w:t>00</w:t>
          </w:r>
          <w:r w:rsidR="00DD39CE">
            <w:rPr>
              <w:b/>
            </w:rPr>
            <w:fldChar w:fldCharType="end"/>
          </w:r>
          <w:r w:rsidR="00DD39CE">
            <w:rPr>
              <w:b/>
            </w:rPr>
            <w:t xml:space="preserve">  </w:t>
          </w:r>
          <w:r w:rsidR="00DD39CE">
            <w:rPr>
              <w:color w:val="808080" w:themeColor="background1" w:themeShade="80"/>
              <w:sz w:val="18"/>
            </w:rPr>
            <w:t xml:space="preserve"> </w:t>
          </w:r>
          <w:r w:rsidR="00DD39CE">
            <w:rPr>
              <w:color w:val="808080" w:themeColor="background1" w:themeShade="80"/>
              <w:sz w:val="18"/>
            </w:rPr>
            <w:fldChar w:fldCharType="begin"/>
          </w:r>
          <w:r w:rsidR="00DD39CE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DD39CE">
            <w:rPr>
              <w:color w:val="808080" w:themeColor="background1" w:themeShade="80"/>
              <w:sz w:val="18"/>
            </w:rPr>
            <w:fldChar w:fldCharType="separate"/>
          </w:r>
          <w:r w:rsidR="00557FCE">
            <w:rPr>
              <w:color w:val="808080" w:themeColor="background1" w:themeShade="80"/>
              <w:sz w:val="18"/>
            </w:rPr>
            <w:t>jschaller</w:t>
          </w:r>
          <w:r w:rsidR="00DD39CE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36BE62BF" w14:textId="40D34EDE" w:rsidR="00DD39CE" w:rsidRDefault="00DD39CE" w:rsidP="00E87766">
          <w:pPr>
            <w:pStyle w:val="Header"/>
            <w:tabs>
              <w:tab w:val="clear" w:pos="4819"/>
              <w:tab w:val="clear" w:pos="9071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5A727E8C" wp14:editId="139DF621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49" name="Grafik 49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fldSimple w:instr=" DOCPROPERTY  &quot;Fach&quot;  \* MERGEFORMAT ">
            <w:r w:rsidR="000D26BE">
              <w:t>HST</w:t>
            </w:r>
          </w:fldSimple>
        </w:p>
      </w:tc>
    </w:tr>
    <w:tr w:rsidR="00DD39CE" w:rsidRPr="001F5E46" w14:paraId="51F342DB" w14:textId="77777777" w:rsidTr="00A8381F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46E0988A" w14:textId="32DA8920" w:rsidR="00DD39CE" w:rsidRDefault="00DD39CE" w:rsidP="00A8381F">
          <w:pPr>
            <w:pStyle w:val="Header"/>
            <w:tabs>
              <w:tab w:val="clear" w:pos="4819"/>
              <w:tab w:val="clear" w:pos="9071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r w:rsidR="00557FCE">
            <w:rPr>
              <w:i/>
            </w:rPr>
            <w:t>HST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Title  \* MERGEFORMAT </w:instrText>
          </w:r>
          <w:r>
            <w:rPr>
              <w:i/>
            </w:rPr>
            <w:fldChar w:fldCharType="separate"/>
          </w:r>
          <w:r w:rsidR="000D26BE">
            <w:rPr>
              <w:i/>
            </w:rPr>
            <w:t>BüP</w:t>
          </w:r>
          <w:r>
            <w:rPr>
              <w:i/>
            </w:rPr>
            <w:fldChar w:fldCharType="end"/>
          </w:r>
          <w:r>
            <w:rPr>
              <w:i/>
            </w:rPr>
            <w:tab/>
            <w:t xml:space="preserve">Sem: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Semester  \* MERGEFORMAT </w:instrText>
          </w:r>
          <w:r>
            <w:rPr>
              <w:b/>
            </w:rPr>
            <w:fldChar w:fldCharType="separate"/>
          </w:r>
          <w:r w:rsidR="00BA4ED6">
            <w:rPr>
              <w:b/>
            </w:rPr>
            <w:t>5</w:t>
          </w:r>
          <w:r>
            <w:rPr>
              <w:b/>
            </w:rPr>
            <w:fldChar w:fldCharType="end"/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3148D3D4" w14:textId="69CF566D" w:rsidR="00DD39CE" w:rsidRPr="0080534F" w:rsidRDefault="00DD39CE" w:rsidP="00E87766">
          <w:pPr>
            <w:pStyle w:val="Header"/>
            <w:tabs>
              <w:tab w:val="clear" w:pos="4819"/>
              <w:tab w:val="clear" w:pos="9071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4E750D">
            <w:rPr>
              <w:noProof/>
              <w:color w:val="000000" w:themeColor="text1"/>
              <w:sz w:val="12"/>
            </w:rPr>
            <w:t>1_Project_Agreement.docx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7C58B966" w14:textId="77777777" w:rsidR="00DD39CE" w:rsidRPr="00A8381F" w:rsidRDefault="00DD39CE">
    <w:pPr>
      <w:rPr>
        <w:sz w:val="16"/>
      </w:rPr>
    </w:pPr>
  </w:p>
  <w:p w14:paraId="008BBBC3" w14:textId="77777777" w:rsidR="00DD39CE" w:rsidRDefault="00DD39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E18"/>
    <w:multiLevelType w:val="multilevel"/>
    <w:tmpl w:val="EEF4A5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CB79B7"/>
    <w:multiLevelType w:val="hybridMultilevel"/>
    <w:tmpl w:val="F7C603A0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620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FFF0359"/>
    <w:multiLevelType w:val="hybridMultilevel"/>
    <w:tmpl w:val="6A2CBAAE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D8F"/>
    <w:multiLevelType w:val="hybridMultilevel"/>
    <w:tmpl w:val="F5A662FE"/>
    <w:lvl w:ilvl="0" w:tplc="0CF8ED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05CA0"/>
    <w:multiLevelType w:val="hybridMultilevel"/>
    <w:tmpl w:val="87E8768A"/>
    <w:lvl w:ilvl="0" w:tplc="44945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F854E5"/>
    <w:multiLevelType w:val="hybridMultilevel"/>
    <w:tmpl w:val="5638113C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4122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8860031">
    <w:abstractNumId w:val="0"/>
  </w:num>
  <w:num w:numId="2" w16cid:durableId="564071710">
    <w:abstractNumId w:val="0"/>
  </w:num>
  <w:num w:numId="3" w16cid:durableId="1420904504">
    <w:abstractNumId w:val="0"/>
  </w:num>
  <w:num w:numId="4" w16cid:durableId="1534075295">
    <w:abstractNumId w:val="2"/>
  </w:num>
  <w:num w:numId="5" w16cid:durableId="365566654">
    <w:abstractNumId w:val="7"/>
  </w:num>
  <w:num w:numId="6" w16cid:durableId="531847026">
    <w:abstractNumId w:val="6"/>
  </w:num>
  <w:num w:numId="7" w16cid:durableId="2128161082">
    <w:abstractNumId w:val="3"/>
  </w:num>
  <w:num w:numId="8" w16cid:durableId="301227951">
    <w:abstractNumId w:val="1"/>
  </w:num>
  <w:num w:numId="9" w16cid:durableId="398137530">
    <w:abstractNumId w:val="0"/>
  </w:num>
  <w:num w:numId="10" w16cid:durableId="512383004">
    <w:abstractNumId w:val="0"/>
  </w:num>
  <w:num w:numId="11" w16cid:durableId="1028995336">
    <w:abstractNumId w:val="0"/>
  </w:num>
  <w:num w:numId="12" w16cid:durableId="1074162971">
    <w:abstractNumId w:val="4"/>
  </w:num>
  <w:num w:numId="13" w16cid:durableId="2079083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activeWritingStyle w:appName="MSWord" w:lang="de-DE" w:vendorID="9" w:dllVersion="512" w:checkStyle="1"/>
  <w:activeWritingStyle w:appName="MSWord" w:lang="de-CH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06A"/>
    <w:rsid w:val="00001EC3"/>
    <w:rsid w:val="00003621"/>
    <w:rsid w:val="00003802"/>
    <w:rsid w:val="00003E11"/>
    <w:rsid w:val="00007EB3"/>
    <w:rsid w:val="000143AE"/>
    <w:rsid w:val="00015507"/>
    <w:rsid w:val="00017F5C"/>
    <w:rsid w:val="00021D1E"/>
    <w:rsid w:val="000371DD"/>
    <w:rsid w:val="0004054D"/>
    <w:rsid w:val="00042C14"/>
    <w:rsid w:val="000454AE"/>
    <w:rsid w:val="0005055D"/>
    <w:rsid w:val="00054A5B"/>
    <w:rsid w:val="00056ABF"/>
    <w:rsid w:val="000571DA"/>
    <w:rsid w:val="00060F86"/>
    <w:rsid w:val="0006268F"/>
    <w:rsid w:val="000636F1"/>
    <w:rsid w:val="00065F41"/>
    <w:rsid w:val="000678FC"/>
    <w:rsid w:val="000746C9"/>
    <w:rsid w:val="0008765D"/>
    <w:rsid w:val="0009651B"/>
    <w:rsid w:val="000A27B7"/>
    <w:rsid w:val="000A3567"/>
    <w:rsid w:val="000A514F"/>
    <w:rsid w:val="000A642B"/>
    <w:rsid w:val="000B05D9"/>
    <w:rsid w:val="000B265B"/>
    <w:rsid w:val="000B60E4"/>
    <w:rsid w:val="000C252E"/>
    <w:rsid w:val="000D26BE"/>
    <w:rsid w:val="000E1948"/>
    <w:rsid w:val="000E4020"/>
    <w:rsid w:val="000F1F98"/>
    <w:rsid w:val="000F2EC5"/>
    <w:rsid w:val="000F3A47"/>
    <w:rsid w:val="000F7DEB"/>
    <w:rsid w:val="0010026B"/>
    <w:rsid w:val="001008A8"/>
    <w:rsid w:val="00103A4C"/>
    <w:rsid w:val="001070EB"/>
    <w:rsid w:val="00110EB6"/>
    <w:rsid w:val="001138E8"/>
    <w:rsid w:val="0011396F"/>
    <w:rsid w:val="0011642A"/>
    <w:rsid w:val="00116E5C"/>
    <w:rsid w:val="00117C19"/>
    <w:rsid w:val="00123641"/>
    <w:rsid w:val="00137761"/>
    <w:rsid w:val="0014047C"/>
    <w:rsid w:val="00141589"/>
    <w:rsid w:val="00147627"/>
    <w:rsid w:val="00147B34"/>
    <w:rsid w:val="00151AC8"/>
    <w:rsid w:val="00153887"/>
    <w:rsid w:val="001555D7"/>
    <w:rsid w:val="001572D5"/>
    <w:rsid w:val="00172979"/>
    <w:rsid w:val="0018035D"/>
    <w:rsid w:val="001834AF"/>
    <w:rsid w:val="00187B21"/>
    <w:rsid w:val="001A0D76"/>
    <w:rsid w:val="001A50E0"/>
    <w:rsid w:val="001A702B"/>
    <w:rsid w:val="001B1421"/>
    <w:rsid w:val="001B31B9"/>
    <w:rsid w:val="001B3260"/>
    <w:rsid w:val="001C525C"/>
    <w:rsid w:val="001C6BFB"/>
    <w:rsid w:val="001C7F28"/>
    <w:rsid w:val="001E0637"/>
    <w:rsid w:val="001E2F77"/>
    <w:rsid w:val="001E7317"/>
    <w:rsid w:val="001E76A2"/>
    <w:rsid w:val="001F676B"/>
    <w:rsid w:val="002012E6"/>
    <w:rsid w:val="00203470"/>
    <w:rsid w:val="0021138A"/>
    <w:rsid w:val="00212CC4"/>
    <w:rsid w:val="002154A4"/>
    <w:rsid w:val="00226A36"/>
    <w:rsid w:val="002364E9"/>
    <w:rsid w:val="0023768C"/>
    <w:rsid w:val="00242B2A"/>
    <w:rsid w:val="00242FF4"/>
    <w:rsid w:val="00244AD5"/>
    <w:rsid w:val="00244D78"/>
    <w:rsid w:val="00250461"/>
    <w:rsid w:val="00252C5A"/>
    <w:rsid w:val="00253BEC"/>
    <w:rsid w:val="002607FC"/>
    <w:rsid w:val="0026546E"/>
    <w:rsid w:val="00272A46"/>
    <w:rsid w:val="00274669"/>
    <w:rsid w:val="0027722B"/>
    <w:rsid w:val="0028088A"/>
    <w:rsid w:val="00287106"/>
    <w:rsid w:val="00287CAD"/>
    <w:rsid w:val="00292CB5"/>
    <w:rsid w:val="002A38D9"/>
    <w:rsid w:val="002A4990"/>
    <w:rsid w:val="002A5366"/>
    <w:rsid w:val="002A5B6D"/>
    <w:rsid w:val="002C68B5"/>
    <w:rsid w:val="002D02B3"/>
    <w:rsid w:val="002D0568"/>
    <w:rsid w:val="002D1187"/>
    <w:rsid w:val="002D7D0B"/>
    <w:rsid w:val="002E001E"/>
    <w:rsid w:val="002E05D2"/>
    <w:rsid w:val="002E269C"/>
    <w:rsid w:val="002E51AD"/>
    <w:rsid w:val="002F36CF"/>
    <w:rsid w:val="002F6BD4"/>
    <w:rsid w:val="00303009"/>
    <w:rsid w:val="00305F19"/>
    <w:rsid w:val="00310AC3"/>
    <w:rsid w:val="00316C79"/>
    <w:rsid w:val="00323279"/>
    <w:rsid w:val="00326791"/>
    <w:rsid w:val="00334905"/>
    <w:rsid w:val="00336E36"/>
    <w:rsid w:val="00337642"/>
    <w:rsid w:val="00342D1C"/>
    <w:rsid w:val="00357B46"/>
    <w:rsid w:val="0036072A"/>
    <w:rsid w:val="00362C46"/>
    <w:rsid w:val="00366063"/>
    <w:rsid w:val="0037049E"/>
    <w:rsid w:val="00376E40"/>
    <w:rsid w:val="00382F4B"/>
    <w:rsid w:val="003861EF"/>
    <w:rsid w:val="003A1C44"/>
    <w:rsid w:val="003A23A6"/>
    <w:rsid w:val="003A4CFE"/>
    <w:rsid w:val="003A51AA"/>
    <w:rsid w:val="003B105D"/>
    <w:rsid w:val="003B36CE"/>
    <w:rsid w:val="003B37E1"/>
    <w:rsid w:val="003B4DF0"/>
    <w:rsid w:val="003B5036"/>
    <w:rsid w:val="003C190C"/>
    <w:rsid w:val="003D0079"/>
    <w:rsid w:val="003D33CA"/>
    <w:rsid w:val="003D76C2"/>
    <w:rsid w:val="003D7F5D"/>
    <w:rsid w:val="003E2934"/>
    <w:rsid w:val="003E2AC0"/>
    <w:rsid w:val="003E3C87"/>
    <w:rsid w:val="003E53BB"/>
    <w:rsid w:val="003E5418"/>
    <w:rsid w:val="00401AB9"/>
    <w:rsid w:val="00402E60"/>
    <w:rsid w:val="00406B03"/>
    <w:rsid w:val="00410A44"/>
    <w:rsid w:val="00417137"/>
    <w:rsid w:val="004211F9"/>
    <w:rsid w:val="00422407"/>
    <w:rsid w:val="00425662"/>
    <w:rsid w:val="00426577"/>
    <w:rsid w:val="00430650"/>
    <w:rsid w:val="004404FC"/>
    <w:rsid w:val="00440CC0"/>
    <w:rsid w:val="00447613"/>
    <w:rsid w:val="00447A89"/>
    <w:rsid w:val="00447C70"/>
    <w:rsid w:val="00470CDA"/>
    <w:rsid w:val="0047260B"/>
    <w:rsid w:val="00476EFC"/>
    <w:rsid w:val="00477962"/>
    <w:rsid w:val="00482D13"/>
    <w:rsid w:val="00485E84"/>
    <w:rsid w:val="00494EE7"/>
    <w:rsid w:val="004A1211"/>
    <w:rsid w:val="004A353F"/>
    <w:rsid w:val="004A5D07"/>
    <w:rsid w:val="004C6522"/>
    <w:rsid w:val="004D27A8"/>
    <w:rsid w:val="004D7E6B"/>
    <w:rsid w:val="004E072D"/>
    <w:rsid w:val="004E5419"/>
    <w:rsid w:val="004E750D"/>
    <w:rsid w:val="004F5F71"/>
    <w:rsid w:val="004F6787"/>
    <w:rsid w:val="004F6C36"/>
    <w:rsid w:val="004F6D04"/>
    <w:rsid w:val="005037CB"/>
    <w:rsid w:val="00505F95"/>
    <w:rsid w:val="0051771A"/>
    <w:rsid w:val="0052029B"/>
    <w:rsid w:val="00531F28"/>
    <w:rsid w:val="0053729C"/>
    <w:rsid w:val="005402F8"/>
    <w:rsid w:val="00553B80"/>
    <w:rsid w:val="00553E27"/>
    <w:rsid w:val="00557FCE"/>
    <w:rsid w:val="00566BCC"/>
    <w:rsid w:val="00572FB9"/>
    <w:rsid w:val="00573EF3"/>
    <w:rsid w:val="005764E2"/>
    <w:rsid w:val="00582057"/>
    <w:rsid w:val="00585776"/>
    <w:rsid w:val="00590A0F"/>
    <w:rsid w:val="00592A1F"/>
    <w:rsid w:val="005941FD"/>
    <w:rsid w:val="005947C6"/>
    <w:rsid w:val="00594ED6"/>
    <w:rsid w:val="005959CA"/>
    <w:rsid w:val="0059606A"/>
    <w:rsid w:val="005A0313"/>
    <w:rsid w:val="005A4340"/>
    <w:rsid w:val="005A5067"/>
    <w:rsid w:val="005C0578"/>
    <w:rsid w:val="005D176B"/>
    <w:rsid w:val="005D6053"/>
    <w:rsid w:val="005F05C0"/>
    <w:rsid w:val="005F2E03"/>
    <w:rsid w:val="006023EA"/>
    <w:rsid w:val="006033D5"/>
    <w:rsid w:val="00622801"/>
    <w:rsid w:val="00625EE0"/>
    <w:rsid w:val="006310E9"/>
    <w:rsid w:val="00631F67"/>
    <w:rsid w:val="00637928"/>
    <w:rsid w:val="00643755"/>
    <w:rsid w:val="00643B10"/>
    <w:rsid w:val="006449A0"/>
    <w:rsid w:val="00645C10"/>
    <w:rsid w:val="00656B7C"/>
    <w:rsid w:val="00680E67"/>
    <w:rsid w:val="00682DAA"/>
    <w:rsid w:val="0068686C"/>
    <w:rsid w:val="00690208"/>
    <w:rsid w:val="006923AA"/>
    <w:rsid w:val="006A677C"/>
    <w:rsid w:val="006B3970"/>
    <w:rsid w:val="006B5365"/>
    <w:rsid w:val="006C3EDB"/>
    <w:rsid w:val="006C3F5A"/>
    <w:rsid w:val="006C449A"/>
    <w:rsid w:val="006C55F1"/>
    <w:rsid w:val="006C5828"/>
    <w:rsid w:val="006C7D79"/>
    <w:rsid w:val="006D7B81"/>
    <w:rsid w:val="006E477F"/>
    <w:rsid w:val="006F0A1C"/>
    <w:rsid w:val="006F5763"/>
    <w:rsid w:val="007000B1"/>
    <w:rsid w:val="0071304E"/>
    <w:rsid w:val="00722A46"/>
    <w:rsid w:val="00723C9A"/>
    <w:rsid w:val="0072473D"/>
    <w:rsid w:val="007253F9"/>
    <w:rsid w:val="00734E9F"/>
    <w:rsid w:val="00737ACF"/>
    <w:rsid w:val="00744E6B"/>
    <w:rsid w:val="007459E6"/>
    <w:rsid w:val="00750DCB"/>
    <w:rsid w:val="00750EAC"/>
    <w:rsid w:val="00751DD7"/>
    <w:rsid w:val="007562B2"/>
    <w:rsid w:val="00763955"/>
    <w:rsid w:val="00775CC5"/>
    <w:rsid w:val="00776A97"/>
    <w:rsid w:val="00784836"/>
    <w:rsid w:val="007A7438"/>
    <w:rsid w:val="007B5347"/>
    <w:rsid w:val="007C05A4"/>
    <w:rsid w:val="007C5F5A"/>
    <w:rsid w:val="007D0B89"/>
    <w:rsid w:val="007D1104"/>
    <w:rsid w:val="007D5BD2"/>
    <w:rsid w:val="007D6EC0"/>
    <w:rsid w:val="007D7BB3"/>
    <w:rsid w:val="007E513E"/>
    <w:rsid w:val="007E5263"/>
    <w:rsid w:val="007E58E3"/>
    <w:rsid w:val="007F00D5"/>
    <w:rsid w:val="007F0D5F"/>
    <w:rsid w:val="007F3A40"/>
    <w:rsid w:val="00800856"/>
    <w:rsid w:val="0080534F"/>
    <w:rsid w:val="00806222"/>
    <w:rsid w:val="00807593"/>
    <w:rsid w:val="00811FEB"/>
    <w:rsid w:val="008206A3"/>
    <w:rsid w:val="00824462"/>
    <w:rsid w:val="008259A2"/>
    <w:rsid w:val="008314EE"/>
    <w:rsid w:val="008428CF"/>
    <w:rsid w:val="008509BD"/>
    <w:rsid w:val="00851356"/>
    <w:rsid w:val="00860A38"/>
    <w:rsid w:val="00863902"/>
    <w:rsid w:val="00863BF4"/>
    <w:rsid w:val="00866C32"/>
    <w:rsid w:val="00866DF7"/>
    <w:rsid w:val="00867B13"/>
    <w:rsid w:val="00873A5F"/>
    <w:rsid w:val="00874A0A"/>
    <w:rsid w:val="008753A3"/>
    <w:rsid w:val="008824E4"/>
    <w:rsid w:val="00886A1A"/>
    <w:rsid w:val="00891ACC"/>
    <w:rsid w:val="008949BC"/>
    <w:rsid w:val="00896B0E"/>
    <w:rsid w:val="008A0696"/>
    <w:rsid w:val="008B58AA"/>
    <w:rsid w:val="008C0FE5"/>
    <w:rsid w:val="008C333D"/>
    <w:rsid w:val="008C6411"/>
    <w:rsid w:val="008D3334"/>
    <w:rsid w:val="008D3597"/>
    <w:rsid w:val="008D6291"/>
    <w:rsid w:val="008D6C61"/>
    <w:rsid w:val="008D71C6"/>
    <w:rsid w:val="008E359A"/>
    <w:rsid w:val="008E49B5"/>
    <w:rsid w:val="008E5D99"/>
    <w:rsid w:val="008F7381"/>
    <w:rsid w:val="00906340"/>
    <w:rsid w:val="0091382C"/>
    <w:rsid w:val="00917104"/>
    <w:rsid w:val="00921081"/>
    <w:rsid w:val="00924322"/>
    <w:rsid w:val="0092559A"/>
    <w:rsid w:val="00930C42"/>
    <w:rsid w:val="00934F17"/>
    <w:rsid w:val="00942F10"/>
    <w:rsid w:val="00950304"/>
    <w:rsid w:val="009506D8"/>
    <w:rsid w:val="0095164B"/>
    <w:rsid w:val="00954A9F"/>
    <w:rsid w:val="00956072"/>
    <w:rsid w:val="009654F8"/>
    <w:rsid w:val="00973496"/>
    <w:rsid w:val="00977A57"/>
    <w:rsid w:val="00984059"/>
    <w:rsid w:val="00986A76"/>
    <w:rsid w:val="0099121D"/>
    <w:rsid w:val="009934D1"/>
    <w:rsid w:val="009936A4"/>
    <w:rsid w:val="0099487E"/>
    <w:rsid w:val="009A4442"/>
    <w:rsid w:val="009A51BE"/>
    <w:rsid w:val="009D345F"/>
    <w:rsid w:val="009D3A5B"/>
    <w:rsid w:val="009E1A43"/>
    <w:rsid w:val="009E31CD"/>
    <w:rsid w:val="009F4DA1"/>
    <w:rsid w:val="00A0127C"/>
    <w:rsid w:val="00A072BA"/>
    <w:rsid w:val="00A07A8D"/>
    <w:rsid w:val="00A118FD"/>
    <w:rsid w:val="00A20204"/>
    <w:rsid w:val="00A2120F"/>
    <w:rsid w:val="00A21C66"/>
    <w:rsid w:val="00A3047C"/>
    <w:rsid w:val="00A34958"/>
    <w:rsid w:val="00A3768D"/>
    <w:rsid w:val="00A42BCA"/>
    <w:rsid w:val="00A42ECC"/>
    <w:rsid w:val="00A4708B"/>
    <w:rsid w:val="00A52010"/>
    <w:rsid w:val="00A54946"/>
    <w:rsid w:val="00A60ABD"/>
    <w:rsid w:val="00A650DA"/>
    <w:rsid w:val="00A80445"/>
    <w:rsid w:val="00A83508"/>
    <w:rsid w:val="00A8381F"/>
    <w:rsid w:val="00A925E4"/>
    <w:rsid w:val="00A92D9F"/>
    <w:rsid w:val="00A944F6"/>
    <w:rsid w:val="00AA0725"/>
    <w:rsid w:val="00AA568A"/>
    <w:rsid w:val="00AB0199"/>
    <w:rsid w:val="00AB2118"/>
    <w:rsid w:val="00AB5C7E"/>
    <w:rsid w:val="00AC0053"/>
    <w:rsid w:val="00AD02A2"/>
    <w:rsid w:val="00AD3C5D"/>
    <w:rsid w:val="00AD651B"/>
    <w:rsid w:val="00AE1D54"/>
    <w:rsid w:val="00AE3F37"/>
    <w:rsid w:val="00AE64B9"/>
    <w:rsid w:val="00B0189F"/>
    <w:rsid w:val="00B0351B"/>
    <w:rsid w:val="00B03A2D"/>
    <w:rsid w:val="00B0653F"/>
    <w:rsid w:val="00B1379D"/>
    <w:rsid w:val="00B21FB7"/>
    <w:rsid w:val="00B22E33"/>
    <w:rsid w:val="00B23351"/>
    <w:rsid w:val="00B254DB"/>
    <w:rsid w:val="00B32168"/>
    <w:rsid w:val="00B322A3"/>
    <w:rsid w:val="00B41939"/>
    <w:rsid w:val="00B42648"/>
    <w:rsid w:val="00B4432E"/>
    <w:rsid w:val="00B46DBE"/>
    <w:rsid w:val="00B624E0"/>
    <w:rsid w:val="00B63F8A"/>
    <w:rsid w:val="00B702F4"/>
    <w:rsid w:val="00B75F14"/>
    <w:rsid w:val="00B84715"/>
    <w:rsid w:val="00B9074E"/>
    <w:rsid w:val="00B930BB"/>
    <w:rsid w:val="00B95F47"/>
    <w:rsid w:val="00BA060E"/>
    <w:rsid w:val="00BA4ED6"/>
    <w:rsid w:val="00BB216C"/>
    <w:rsid w:val="00BB6E23"/>
    <w:rsid w:val="00BC13DA"/>
    <w:rsid w:val="00BC4DDB"/>
    <w:rsid w:val="00BC73AF"/>
    <w:rsid w:val="00BD2ED9"/>
    <w:rsid w:val="00BE2CB4"/>
    <w:rsid w:val="00BE4D59"/>
    <w:rsid w:val="00BE586A"/>
    <w:rsid w:val="00BE7851"/>
    <w:rsid w:val="00C17DE5"/>
    <w:rsid w:val="00C22712"/>
    <w:rsid w:val="00C26272"/>
    <w:rsid w:val="00C31849"/>
    <w:rsid w:val="00C41260"/>
    <w:rsid w:val="00C539FC"/>
    <w:rsid w:val="00C569BB"/>
    <w:rsid w:val="00C5786E"/>
    <w:rsid w:val="00C65807"/>
    <w:rsid w:val="00C7341C"/>
    <w:rsid w:val="00C8742C"/>
    <w:rsid w:val="00C976B8"/>
    <w:rsid w:val="00C9799C"/>
    <w:rsid w:val="00CA119F"/>
    <w:rsid w:val="00CA204B"/>
    <w:rsid w:val="00CA385B"/>
    <w:rsid w:val="00CA5177"/>
    <w:rsid w:val="00CB7F28"/>
    <w:rsid w:val="00CC36C7"/>
    <w:rsid w:val="00CC55F6"/>
    <w:rsid w:val="00CC7617"/>
    <w:rsid w:val="00CD4E97"/>
    <w:rsid w:val="00CD5A28"/>
    <w:rsid w:val="00CF16CD"/>
    <w:rsid w:val="00CF4C14"/>
    <w:rsid w:val="00CF7B20"/>
    <w:rsid w:val="00D07737"/>
    <w:rsid w:val="00D11527"/>
    <w:rsid w:val="00D212F1"/>
    <w:rsid w:val="00D33F45"/>
    <w:rsid w:val="00D35522"/>
    <w:rsid w:val="00D55A61"/>
    <w:rsid w:val="00D60756"/>
    <w:rsid w:val="00D65A87"/>
    <w:rsid w:val="00D67608"/>
    <w:rsid w:val="00D83013"/>
    <w:rsid w:val="00D91730"/>
    <w:rsid w:val="00D919B2"/>
    <w:rsid w:val="00D92DF4"/>
    <w:rsid w:val="00D9336C"/>
    <w:rsid w:val="00D95C2D"/>
    <w:rsid w:val="00DA348E"/>
    <w:rsid w:val="00DA3EC2"/>
    <w:rsid w:val="00DA6803"/>
    <w:rsid w:val="00DB32E3"/>
    <w:rsid w:val="00DB5D98"/>
    <w:rsid w:val="00DC61CB"/>
    <w:rsid w:val="00DC65FA"/>
    <w:rsid w:val="00DD39CE"/>
    <w:rsid w:val="00DE218F"/>
    <w:rsid w:val="00DF0D3C"/>
    <w:rsid w:val="00DF12D2"/>
    <w:rsid w:val="00DF353F"/>
    <w:rsid w:val="00DF48B9"/>
    <w:rsid w:val="00DF587A"/>
    <w:rsid w:val="00E01E42"/>
    <w:rsid w:val="00E02040"/>
    <w:rsid w:val="00E035FF"/>
    <w:rsid w:val="00E0377D"/>
    <w:rsid w:val="00E050D5"/>
    <w:rsid w:val="00E07BB3"/>
    <w:rsid w:val="00E1797C"/>
    <w:rsid w:val="00E23212"/>
    <w:rsid w:val="00E23236"/>
    <w:rsid w:val="00E2565C"/>
    <w:rsid w:val="00E33E7B"/>
    <w:rsid w:val="00E34E7E"/>
    <w:rsid w:val="00E41DA8"/>
    <w:rsid w:val="00E53BD8"/>
    <w:rsid w:val="00E54BCA"/>
    <w:rsid w:val="00E5623E"/>
    <w:rsid w:val="00E569F7"/>
    <w:rsid w:val="00E62FA6"/>
    <w:rsid w:val="00E66F28"/>
    <w:rsid w:val="00E71774"/>
    <w:rsid w:val="00E7547D"/>
    <w:rsid w:val="00E7693F"/>
    <w:rsid w:val="00E86D54"/>
    <w:rsid w:val="00E86F00"/>
    <w:rsid w:val="00E87766"/>
    <w:rsid w:val="00E93C3C"/>
    <w:rsid w:val="00EA17F5"/>
    <w:rsid w:val="00EA7992"/>
    <w:rsid w:val="00EC4F17"/>
    <w:rsid w:val="00EC704E"/>
    <w:rsid w:val="00EC758C"/>
    <w:rsid w:val="00ED10AA"/>
    <w:rsid w:val="00ED1137"/>
    <w:rsid w:val="00ED141B"/>
    <w:rsid w:val="00ED49D6"/>
    <w:rsid w:val="00EE0560"/>
    <w:rsid w:val="00EE7648"/>
    <w:rsid w:val="00EF0929"/>
    <w:rsid w:val="00EF439F"/>
    <w:rsid w:val="00EF65AF"/>
    <w:rsid w:val="00F04EC2"/>
    <w:rsid w:val="00F13B90"/>
    <w:rsid w:val="00F306EF"/>
    <w:rsid w:val="00F338C4"/>
    <w:rsid w:val="00F40FCF"/>
    <w:rsid w:val="00F459BF"/>
    <w:rsid w:val="00F4634F"/>
    <w:rsid w:val="00F46A2F"/>
    <w:rsid w:val="00F51720"/>
    <w:rsid w:val="00F52E5B"/>
    <w:rsid w:val="00F6039B"/>
    <w:rsid w:val="00F630CC"/>
    <w:rsid w:val="00F75034"/>
    <w:rsid w:val="00F757F1"/>
    <w:rsid w:val="00F77310"/>
    <w:rsid w:val="00F8364C"/>
    <w:rsid w:val="00F87DA2"/>
    <w:rsid w:val="00F92EDE"/>
    <w:rsid w:val="00F97C89"/>
    <w:rsid w:val="00FA7E06"/>
    <w:rsid w:val="00FB0EA9"/>
    <w:rsid w:val="00FB2449"/>
    <w:rsid w:val="00FB2EFB"/>
    <w:rsid w:val="00FB3017"/>
    <w:rsid w:val="00FB5CA9"/>
    <w:rsid w:val="00FC2975"/>
    <w:rsid w:val="00FC5F63"/>
    <w:rsid w:val="00FD26EF"/>
    <w:rsid w:val="00FE2A97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1C27F48"/>
  <w15:docId w15:val="{DB7047D9-31F6-4358-9E68-8D38C42E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eastAsia="de-DE"/>
    </w:rPr>
  </w:style>
  <w:style w:type="paragraph" w:styleId="Heading1">
    <w:name w:val="heading 1"/>
    <w:basedOn w:val="Normal"/>
    <w:next w:val="Normal"/>
    <w:qFormat/>
    <w:rsid w:val="00E050D5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rsid w:val="00E050D5"/>
    <w:pPr>
      <w:keepNext/>
      <w:numPr>
        <w:ilvl w:val="1"/>
        <w:numId w:val="2"/>
      </w:numPr>
      <w:spacing w:after="120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E050D5"/>
    <w:pPr>
      <w:keepNext/>
      <w:numPr>
        <w:ilvl w:val="2"/>
        <w:numId w:val="3"/>
      </w:numPr>
      <w:spacing w:after="1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0A514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960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96B0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E33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A0725"/>
    <w:rPr>
      <w:color w:val="808080"/>
    </w:rPr>
  </w:style>
  <w:style w:type="paragraph" w:styleId="BalloonText">
    <w:name w:val="Balloon Text"/>
    <w:basedOn w:val="Normal"/>
    <w:link w:val="BalloonTextChar"/>
    <w:rsid w:val="008D7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71C6"/>
    <w:rPr>
      <w:rFonts w:ascii="Tahoma" w:hAnsi="Tahoma" w:cs="Tahoma"/>
      <w:sz w:val="16"/>
      <w:szCs w:val="16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287CA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de-CH"/>
    </w:rPr>
  </w:style>
  <w:style w:type="paragraph" w:styleId="BodyText3">
    <w:name w:val="Body Text 3"/>
    <w:basedOn w:val="Normal"/>
    <w:link w:val="BodyText3Char"/>
    <w:uiPriority w:val="99"/>
    <w:rsid w:val="007F0D5F"/>
    <w:pPr>
      <w:spacing w:before="120"/>
      <w:jc w:val="both"/>
    </w:pPr>
    <w:rPr>
      <w:rFonts w:ascii="Verdana" w:hAnsi="Verdana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rsid w:val="007F0D5F"/>
    <w:rPr>
      <w:rFonts w:ascii="Verdana" w:hAnsi="Verdana"/>
      <w:sz w:val="22"/>
      <w:lang w:val="de-DE" w:eastAsia="de-DE"/>
    </w:rPr>
  </w:style>
  <w:style w:type="paragraph" w:styleId="Title">
    <w:name w:val="Title"/>
    <w:basedOn w:val="Normal"/>
    <w:next w:val="Normal"/>
    <w:link w:val="TitleChar"/>
    <w:qFormat/>
    <w:rsid w:val="007F0D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F0D5F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ListParagraph">
    <w:name w:val="List Paragraph"/>
    <w:basedOn w:val="Normal"/>
    <w:uiPriority w:val="34"/>
    <w:qFormat/>
    <w:rsid w:val="000143AE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054A5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54A5B"/>
    <w:rPr>
      <w:rFonts w:ascii="Arial" w:hAnsi="Arial"/>
      <w:sz w:val="22"/>
      <w:lang w:eastAsia="de-DE"/>
    </w:rPr>
  </w:style>
  <w:style w:type="character" w:styleId="Emphasis">
    <w:name w:val="Emphasis"/>
    <w:basedOn w:val="DefaultParagraphFont"/>
    <w:qFormat/>
    <w:rsid w:val="00C874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TBZ\THE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5T09:23:37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9504 0 0,'0'-1'0'0'0,"-2"1"0"0"0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9:22:25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7725 24575,'7'-20'0,"8"-40"0,-12 44 0,91-575-1431,-78 471 1044,145-1099-902,80-567 557,-240 1784 734,109-766-815,-31 0 327,-8-565-28,-81 544 6164,6 606-5584,4 114-1497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5T09:24:43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16 777 20671 0 0,'-5'4'-11'0'0,"-3"2"-4"0"0,6-5-54 0 0,3-3-84 0 0,2-1 153 0 0,5-4 40 0 0,1 0-1 0 0,0 0 1 0 0,0 1-1 0 0,1 0 0 0 0,0 0 1 0 0,20-7-1 0 0,-29 12-35 0 0,39-15 187 0 0,-26 12-80 0 0,-1-2 0 0 0,0 1 0 0 0,0-2 0 0 0,0 0 0 0 0,15-11 1 0 0,100-73 903 0 0,-81 61-569 0 0,80-70 1 0 0,81-78 691 0 0,-199 172-1098 0 0,123-102 507 0 0,-122 99-458 0 0,17-21 1 0 0,-12 12 42 0 0,-14 18-129 0 0,-1 0 1 0 0,0 0 0 0 0,0-1 0 0 0,1 1 0 0 0,-1 0 0 0 0,0 0-1 0 0,0-1 1 0 0,0 1 0 0 0,1 0 0 0 0,-1-1 0 0 0,0 1 0 0 0,0 0 0 0 0,0 0-1 0 0,0-1 1 0 0,0 1 0 0 0,0 0 0 0 0,0-1 0 0 0,0 1 0 0 0,1-1-1 0 0,-1 1 1 0 0,0 0 0 0 0,0-1 0 0 0,-1 1 0 0 0,1 0 0 0 0,0-1-1 0 0,0 1 1 0 0,0 0 0 0 0,0-1 0 0 0,0 1 0 0 0,0 0 0 0 0,0-1 0 0 0,0 1-1 0 0,-1 0 1 0 0,1 0 0 0 0,0-1 0 0 0,0 1 0 0 0,0 0 0 0 0,-1 0-1 0 0,1-1 1 0 0,-1 1 0 0 0,1-2 90 0 0,4 1 21 0 0,-4 1-113 0 0,1 0 0 0 0,-1 0 0 0 0,0 0 0 0 0,0 0 0 0 0,1 1 0 0 0,-1-1 0 0 0,0 0 0 0 0,0 0 0 0 0,0 0 0 0 0,1 0 0 0 0,-1 0 0 0 0,0 0 0 0 0,0 0 0 0 0,1 0 0 0 0,-1 0 0 0 0,0 1 0 0 0,0-1 0 0 0,0 0 1 0 0,0 0-1 0 0,1 0 0 0 0,-1 0 0 0 0,0 1 0 0 0,0-1 0 0 0,0 0 0 0 0,0 0 0 0 0,0 0 0 0 0,1 1 0 0 0,-1-1 0 0 0,0 0 0 0 0,0 0 0 0 0,0 1 0 0 0,0-1 0 0 0,0 0 0 0 0,0 0 0 0 0,0 1 0 0 0,0-1 0 0 0,0 0 0 0 0,0 0 0 0 0,0 0 0 0 0,0 1 0 0 0,0-1 0 0 0,0 0 0 0 0,0 0 0 0 0,0 1 0 0 0,0-1 0 0 0,0 0 0 0 0,0 0 0 0 0,0 1 0 0 0,-1-1 0 0 0,1 0 0 0 0,0 0 0 0 0,0 0 0 0 0,0 1 0 0 0,0-1 0 0 0,0 0 0 0 0,-1 0 0 0 0,-8 14 41 0 0,9-14-42 0 0,-85 93 88 0 0,12-15-5 0 0,60-62-62 0 0,2-1-1 0 0,-1 1 0 0 0,-12 25 1 0 0,-29 82 60 0 0,-20 36 41 0 0,-16-24-23 0 0,24-39-29 0 0,48-69-53 0 0,1 1 11 0 0,-2-1-1 0 0,-1 0 1 0 0,-27 28 0 0 0,36-47-6 0 0,6-6 6 0 0,5-5 24 0 0,51-72 6 0 0,15-19-39 0 0,57-40 11 0 0,-65 73-27 0 0,-41 40-3 0 0,-1-1 1 0 0,20-34 0 0 0,6-8-1 0 0,-17 32-1 0 0,1 2 0 0 0,1 0 0 0 0,2 2 0 0 0,1 1 0 0 0,38-25 0 0 0,-11 7-22 0 0,-50 38 2 0 0,-6 4-12 0 0,-4 4-28 0 0,0 0 55 0 0,0 0 0 0 0,1 1 0 0 0,0-1 0 0 0,-1 1 0 0 0,1-1 0 0 0,0 1 0 0 0,0 0 0 0 0,0-1 1 0 0,-2 4-1 0 0,-1 2-2 0 0,-106 134-36 0 0,99-126 42 0 0,-32 45-2 0 0,-68 122 0 0 0,73-108 3 0 0,-37 80 0 0 0,63-127 4 0 0,-24 33-1 0 0,50-74-2 0 0,0 0 1 0 0,-2-1 0 0 0,0-1-1 0 0,19-31 1 0 0,0-1-1 0 0,-4 13-1 0 0,0 1 0 0 0,3 1 0 0 0,0 2 0 0 0,64-50 0 0 0,-56 48-1 0 0,-2-2-1 0 0,-1-1 1 0 0,38-51-1 0 0,7-7 0 0 0,-48 62 3 0 0,48-37-1 0 0,-27 23-22 0 0,-27 23-24 0 0,-1-1 0 0 0,-1-1-1 0 0,-1-1 1 0 0,27-41 0 0 0,-47 63 15 0 0,-1 2-8 0 0,-1-1-1 0 0,1 0 1 0 0,0 0 0 0 0,-1 0 0 0 0,1 0-1 0 0,-1 0 1 0 0,0 0 0 0 0,0 0-1 0 0,1-4 1 0 0,-12 13-155 0 0,-10 15 131 0 0,-32 40 1 0 0,-2 3 27 0 0,2-10 22 0 0,17-21-1 0 0,-49 65-1 0 0,2 23 18 0 0,38-53 5 0 0,-73 84 0 0 0,88-119 10 0 0,-52 60 35 0 0,64-72 8 0 0,1 1-1 0 0,-18 35 1 0 0,29-49 5 0 0,4-6-37 0 0,0-1-1 0 0,0 0 0 0 0,1 1 1 0 0,-1-1-1 0 0,0 1 0 0 0,1-1 0 0 0,-1 1 1 0 0,1 0-1 0 0,-1-1 0 0 0,1 3 1 0 0,0-4-26 0 0,0 0 0 0 0,0 1 0 0 0,0-1 0 0 0,0 0 0 0 0,1 0 1 0 0,-1 0-1 0 0,0 1 0 0 0,0-1 0 0 0,0 0 0 0 0,0 0 0 0 0,1 0 1 0 0,-1 0-1 0 0,0 1 0 0 0,0-1 0 0 0,1 0 0 0 0,-1 0 0 0 0,0 0 1 0 0,0 0-1 0 0,1 0 0 0 0,-1 0 0 0 0,0 0 0 0 0,0 0 0 0 0,1 0 1 0 0,-1 0-1 0 0,0 0 0 0 0,0 0 0 0 0,1 0 0 0 0,-1 0 1 0 0,0 0-1 0 0,0 0 0 0 0,1 0 0 0 0,-1 0 0 0 0,0 0 0 0 0,0 0 1 0 0,1 0-1 0 0,-1 0 0 0 0,0 0 0 0 0,0-1 0 0 0,1 1 0 0 0,11-5 43 0 0,29-23 47 0 0,-2-1 0 0 0,50-48 0 0 0,-68 59-66 0 0,92-88 108 0 0,89-74 12 0 0,-66 80-80 0 0,-98 75-50 0 0,68-34 0 0 0,-82 48-12 0 0,86-43 8 0 0,-86 41-21 0 0,-2-1 0 0 0,35-28-1 0 0,-54 40 39 0 0,11-13-234 0 0,-13 15 198 0 0,-1 0 1 0 0,0 0-1 0 0,0 0 0 0 0,0 0 1 0 0,0-1-1 0 0,0 1 1 0 0,0 0-1 0 0,0 0 0 0 0,0 0 1 0 0,0-1-1 0 0,0 1 1 0 0,0 0-1 0 0,0 0 0 0 0,0 0 1 0 0,0 0-1 0 0,0-1 1 0 0,0 1-1 0 0,0 0 0 0 0,0 0 1 0 0,0 0-1 0 0,0-1 1 0 0,0 1-1 0 0,0 0 0 0 0,0 0 1 0 0,0 0-1 0 0,0 0 1 0 0,0-1-1 0 0,0 1 0 0 0,0 0 1 0 0,0 0-1 0 0,-1 0 1 0 0,1 0-1 0 0,-11-3-137 0 0,-2 4 89 0 0,0 0 1 0 0,1 1 0 0 0,0 0 0 0 0,-1 1 0 0 0,-16 6 0 0 0,-58 28-158 0 0,63-24 168 0 0,1 1 0 0 0,0 1 0 0 0,2 1 0 0 0,-1 1 0 0 0,-19 20 0 0 0,-89 104-73 0 0,96-102 97 0 0,-65 74-40 0 0,-93 138-1 0 0,189-246 60 0 0,-11 17 0 0 0,0-2 0 0 0,-1 0 0 0 0,-1 0 0 0 0,-20 18 0 0 0,30-31 11 0 0,7-3 8 0 0,0-4-17 0 0,1 0 0 0 0,-1 0 1 0 0,0 0-1 0 0,0 0 0 0 0,0 0 1 0 0,1 0-1 0 0,-1 0 0 0 0,0 0 1 0 0,0-1-1 0 0,0 1 0 0 0,2-1 1 0 0,9-4 10 0 0,0-1 1 0 0,0 0-1 0 0,-1-1 1 0 0,17-13-1 0 0,40-39 43 0 0,-21 18-22 0 0,105-75 68 0 0,6-5 5 0 0,-120 92-74 0 0,2 2-1 0 0,69-36 1 0 0,12-8 4 0 0,-92 49-35 0 0,-22 16-5 0 0,1-1 1 0 0,0 2-1 0 0,12-7 1 0 0,-20 11-7 0 0,-7 14-47 0 0,-8 8 24 0 0,-1 0 0 0 0,-30 29 1 0 0,-43 35-49 0 0,-10 7 12 0 0,-65 95 0 0 0,159-181 67 0 0,2-2 0 0 0,-1 1 0 0 0,0-1 0 0 0,0 0 0 0 0,0 0 0 0 0,-7 4 0 0 0,11-8 1 0 0,0 0 0 0 0,0 0 0 0 0,0 0 0 0 0,0 0 0 0 0,0 0 0 0 0,0 1 0 0 0,0-1 0 0 0,0 0 0 0 0,0 0 0 0 0,0 0 0 0 0,0 0 0 0 0,-1 0 0 0 0,1 0 0 0 0,0 0 0 0 0,0 0 0 0 0,0 0 0 0 0,0 0 0 0 0,0 0 0 0 0,0 0 0 0 0,0-1 0 0 0,0 1 0 0 0,0 0 0 0 0,0 0 0 0 0,-1 0 0 0 0,1 0 0 0 0,0 0 0 0 0,0 0 0 0 0,0 0 0 0 0,0 0 0 0 0,0 0 0 0 0,0 0 0 0 0,0 0 0 0 0,0 0 0 0 0,0 0 0 0 0,0 0 0 0 0,0 0 0 0 0,0 0 0 0 0,0-1 0 0 0,0 1 0 0 0,0 0 0 0 0,0 0 0 0 0,0 0 0 0 0,0 0 0 0 0,-1 0 0 0 0,1 0 0 0 0,0 0 0 0 0,0 0 0 0 0,0 0 0 0 0,0 0 0 0 0,0 0 0 0 0,0-1 0 0 0,0 1 0 0 0,0 0 0 0 0,1 0 0 0 0,-1 0 0 0 0,0 0 0 0 0,0 0 0 0 0,0 0 0 0 0,0 0 0 0 0,0 0 0 0 0,0 0 0 0 0,0 0 0 0 0,0-1 0 0 0,0 1 0 0 0,0 0 0 0 0,0 0 0 0 0,0 0 0 0 0,0 0 0 0 0,2-7 0 0 0,6-8 1 0 0,0 1 0 0 0,1 0 0 0 0,1 0 0 0 0,0 1 0 0 0,22-23-1 0 0,-14 17 2 0 0,7-8 3 0 0,2 1-1 0 0,1 2 1 0 0,0 1 0 0 0,2 1 0 0 0,1 1-1 0 0,0 2 1 0 0,2 1 0 0 0,37-15 0 0 0,-51 24 1 0 0,21-15 0 0 0,-25 15-21 0 0,0 0 0 0 0,24-10 1 0 0,-38 19-4 0 0,0-1 1 0 0,-1 1-1 0 0,1 0 1 0 0,0-1-1 0 0,0 1 1 0 0,0 0-1 0 0,-1 0 1 0 0,1 0-1 0 0,0 0 1 0 0,0 0-1 0 0,-1 0 1 0 0,1 0 0 0 0,0 0-1 0 0,0 0 1 0 0,0 0-1 0 0,-1 0 1 0 0,1 0-1 0 0,0 0 1 0 0,0 1-1 0 0,-1-1 1 0 0,1 0-1 0 0,0 1 1 0 0,0-1-1 0 0,0 1 1 0 0,0 0 2 0 0,-1 0-1 0 0,1-1 1 0 0,0 1-1 0 0,-1 0 1 0 0,1 0 0 0 0,-1 0-1 0 0,0 0 1 0 0,1 0 0 0 0,-1 0-1 0 0,0 0 1 0 0,0 0 0 0 0,1 0-1 0 0,-1 0 1 0 0,0 0-1 0 0,0 2 1 0 0,-1 4-38 0 0,0 0 0 0 0,0 0 0 0 0,-4 14 0 0 0,5-21 50 0 0,-5 18-44 0 0,-2-1-1 0 0,0-1 0 0 0,-1 1 1 0 0,-17 26-1 0 0,-47 55 8 0 0,9-31 35 0 0,15-18 39 0 0,44-46-27 0 0,4-6 2 0 0,4-6 0 0 0,13-13-27 0 0,1 1 0 0 0,29-27 0 0 0,13-14-22 0 0,9-27-171 0 0,-13 14-34 0 0,-50 67 213 0 0,0 0 16 0 0,1 0 0 0 0,-1 1 0 0 0,1 0 0 0 0,10-8 0 0 0,-17 15 22 0 0,1 0 0 0 0,-1-1 0 0 0,0 1 0 0 0,0 0 1 0 0,0 0-1 0 0,0 0 0 0 0,1 0 0 0 0,-1 0 0 0 0,0 0 1 0 0,0 0-1 0 0,0 0 0 0 0,0 0 0 0 0,1 0 0 0 0,-1 0 1 0 0,0 0-1 0 0,0 0 0 0 0,0 0 0 0 0,0 0 1 0 0,1 0-1 0 0,-1 0 0 0 0,0 0 0 0 0,0 0 0 0 0,0 0 1 0 0,1 0-1 0 0,-1 0 0 0 0,0 0 0 0 0,0 0 0 0 0,0 0 1 0 0,0 0-1 0 0,0 0 0 0 0,1 1 0 0 0,-1-1 0 0 0,0 0 1 0 0,0 0-1 0 0,0 0 0 0 0,0 0 0 0 0,0 0 0 0 0,1 0 1 0 0,-1 1-1 0 0,0-1 0 0 0,0 0 0 0 0,0 0 0 0 0,0 0 1 0 0,0 0-1 0 0,0 1 0 0 0,0-1 0 0 0,0 0 1 0 0,0 0-1 0 0,0 0 0 0 0,0 0 0 0 0,0 1 0 0 0,0-1 1 0 0,0 0-1 0 0,0 0 0 0 0,0 0 0 0 0,0 1 0 0 0,0-1 1 0 0,0 0-1 0 0,0 0 0 0 0,0 0 0 0 0,0 0 0 0 0,0 1 1 0 0,0-1-1 0 0,0 0 0 0 0,0 0 0 0 0,0 0 0 0 0,-1 1 1 0 0,-1 12 165 0 0,2-13-176 0 0,-7 20 233 0 0,-1-1 0 0 0,-14 29 1 0 0,0-5 18 0 0,-26 72 368 0 0,21-45 15 0 0,-68 119 1 0 0,90-180-530 0 0,-2-1 0 0 0,1 0 0 0 0,-1-1 0 0 0,-15 14 0 0 0,22-21-94 0 0,0 0-1 0 0,0 0 0 0 0,0 0 0 0 0,0 0 1 0 0,0 0-1 0 0,0 1 0 0 0,0-1 0 0 0,-1 0 0 0 0,1 0 1 0 0,0 0-1 0 0,0 0 0 0 0,0 0 0 0 0,0 0 0 0 0,0 1 1 0 0,0-1-1 0 0,0 0 0 0 0,-1 0 0 0 0,1 0 1 0 0,0 0-1 0 0,0 0 0 0 0,0 0 0 0 0,0 0 0 0 0,0 0 1 0 0,-1 0-1 0 0,1 0 0 0 0,0 0 0 0 0,0 0 0 0 0,0 0 1 0 0,0 0-1 0 0,0 0 0 0 0,-1 0 0 0 0,1 0 1 0 0,0 0-1 0 0,0 0 0 0 0,0 0 0 0 0,0 0 0 0 0,-1 0 1 0 0,1 0-1 0 0,0 0 0 0 0,0 0 0 0 0,0 0 0 0 0,0 0 1 0 0,0 0-1 0 0,-1 0 0 0 0,1 0 0 0 0,0 0 1 0 0,0 0-1 0 0,0-1 0 0 0,2-8 84 0 0,7-12-69 0 0,9-9 21 0 0,0 1-1 0 0,2 1 1 0 0,1 0 0 0 0,1 2-1 0 0,1 1 1 0 0,1 0 0 0 0,2 2-1 0 0,32-24 1 0 0,293-197 254 0 0,-234 174-230 0 0,144-62 0 0 0,389-118 14 0 0,-490 196-81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5T09:24:34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17 367 2912 0 0,'-5'10'6139'0'0,"5"-10"-5729"0"0,0 0 1 0 0,-1 0-1 0 0,1 0 1 0 0,0 1-1 0 0,0-1 1 0 0,-1 0-1 0 0,1 0 1 0 0,0 0-1 0 0,-1 0 1 0 0,1 0-1 0 0,0 0 1 0 0,0 0-1 0 0,-1 0 1 0 0,1 0-1 0 0,0 0 1 0 0,-1 0-1 0 0,1 0 1 0 0,0 0-1 0 0,-1 0 1 0 0,1 0-1 0 0,-4 0 996 0 0,4 0-1376 0 0,0 0 0 0 0,0-1-1 0 0,0 1 1 0 0,0 0 0 0 0,-1 0 0 0 0,1 0 0 0 0,0 0 0 0 0,0 0 0 0 0,0 0 0 0 0,0 0 0 0 0,0 0-1 0 0,0 0 1 0 0,0 0 0 0 0,0-1 0 0 0,0 1 0 0 0,0 0 0 0 0,0 0 0 0 0,-1 0 0 0 0,1 0 0 0 0,0 0-1 0 0,0 0 1 0 0,0 0 0 0 0,0-1 0 0 0,0 1 0 0 0,0 0 0 0 0,0 0 0 0 0,0 0 0 0 0,0 0 0 0 0,0 0 0 0 0,0 0-1 0 0,0-1 1 0 0,0 1 0 0 0,0 0 0 0 0,0 0 0 0 0,0 0 0 0 0,1 0 0 0 0,-1 0 0 0 0,0 0 0 0 0,0 0-1 0 0,0-1 1 0 0,0 1 0 0 0,0 0 0 0 0,0 0 0 0 0,0 0 0 0 0,0 0 0 0 0,0 0 0 0 0,0 0 0 0 0,0 0-1 0 0,1 0 1 0 0,-1 0 0 0 0,6-9 806 0 0,-5 6-479 0 0,4-5-103 0 0,0 1 1 0 0,1 0-1 0 0,0 1 0 0 0,6-7 1 0 0,3-2 208 0 0,27-28 859 0 0,9-12-459 0 0,-41 41-640 0 0,-3 2-6 0 0,9-19 204 0 0,0-4 3 0 0,-11 25-243 0 0,-1 0 1 0 0,5-14-1 0 0,-8 20-119 0 0,1 1 0 0 0,-1-1-1 0 0,1 0 1 0 0,0 1 0 0 0,1 0-1 0 0,1-4 1 0 0,6-7 155 0 0,-6 9-116 0 0,11-18 565 0 0,-15 22-529 0 0,1 6-118 0 0,-1-1 0 0 0,1 1 0 0 0,-1-1 0 0 0,0 7 0 0 0,0-11-18 0 0,-1 17 29 0 0,-1 1 0 0 0,-6 29 0 0 0,-2 17 18 0 0,5-19 22 0 0,-2 0 1 0 0,-14 47 0 0 0,5-5 47 0 0,4-14 14 0 0,12-63-114 0 0,2-10-21 0 0</inkml:trace>
  <inkml:trace contextRef="#ctx0" brushRef="#br0" timeOffset="520.52">370 186 11992 0 0,'-3'-6'1149'0'0,"-4"1"1449"0"0,7 5-2544 0 0,-1 0-1 0 0,1 0 0 0 0,-1 0 0 0 0,1 0 1 0 0,-1 0-1 0 0,1 0 0 0 0,0 0 0 0 0,-1 0 1 0 0,1 0-1 0 0,-1 1 0 0 0,1-1 0 0 0,0 0 1 0 0,-1 0-1 0 0,1 0 0 0 0,-1 1 0 0 0,1-1 1 0 0,0 0-1 0 0,-1 1 0 0 0,1-1 0 0 0,0 0 1 0 0,0 0-1 0 0,-1 1 0 0 0,1-1 0 0 0,0 1 1 0 0,0-1-1 0 0,-1 0 0 0 0,1 1 1 0 0,0-1-1 0 0,0 1 0 0 0,0-1 0 0 0,0 0 1 0 0,-1 1-1 0 0,-13 27 880 0 0,12-24-772 0 0,1-1 0 0 0,-1 1-1 0 0,1-1 1 0 0,-1 1 0 0 0,1 0-1 0 0,-1 6 1 0 0,1-7 80 0 0,1 0 0 0 0,-1 0 0 0 0,0 0 0 0 0,0 0-1 0 0,0-1 1 0 0,0 1 0 0 0,-3 4 0 0 0,3-6-150 0 0,1-1 1 0 0,-1 1-1 0 0,1-1 0 0 0,-1 1 1 0 0,1-1-1 0 0,0 1 0 0 0,-1-1 1 0 0,1 1-1 0 0,0 0 0 0 0,-1-1 1 0 0,1 1-1 0 0,0-1 1 0 0,0 1-1 0 0,0 0 0 0 0,0-1 1 0 0,-1 1-1 0 0,1 0 0 0 0,0-1 1 0 0,0 2-1 0 0,1-2-33 0 0,0 1 0 0 0,-1 0 1 0 0,1-1-1 0 0,0 1 0 0 0,-1-1 0 0 0,1 0 1 0 0,0 1-1 0 0,-1-1 0 0 0,1 0 0 0 0,0 1 1 0 0,0-1-1 0 0,0 0 0 0 0,-1 0 0 0 0,1 1 1 0 0,0-1-1 0 0,0 0 0 0 0,0 0 0 0 0,-1 0 1 0 0,2 0-1 0 0,39 9 454 0 0,-36-9-473 0 0,-3 0-25 0 0,-1 0 1 0 0,1 0 0 0 0,-1 0 0 0 0,1 1-1 0 0,0-1 1 0 0,-1 0 0 0 0,1 1 0 0 0,-1-1-1 0 0,1 1 1 0 0,-1-1 0 0 0,0 1 0 0 0,3 2 0 0 0,41 20 422 0 0,2-3 254 0 0,-44-18-628 0 0,0 0 0 0 0,0 0 1 0 0,0 0-1 0 0,0 1 1 0 0,0-1-1 0 0,-1 1 0 0 0,1-1 1 0 0,-1 1-1 0 0,1 0 1 0 0,-1 0-1 0 0,0 0 0 0 0,0 0 1 0 0,0 1-1 0 0,-1-1 1 0 0,3 6-1 0 0,-4-7-32 0 0,0-1 0 0 0,0 1 0 0 0,0-1 0 0 0,0 1-1 0 0,-1-1 1 0 0,1 1 0 0 0,0-1 0 0 0,-1 1 0 0 0,1-1 0 0 0,-1 0-1 0 0,1 1 1 0 0,-1-1 0 0 0,0 0 0 0 0,0 1 0 0 0,1-1 0 0 0,-1 0-1 0 0,0 0 1 0 0,0 1 0 0 0,0-1 0 0 0,0 0 0 0 0,-1 0 0 0 0,-1 1-1 0 0,-1 2 9 0 0,-1-1 0 0 0,0 1 0 0 0,0-1 0 0 0,-7 4 0 0 0,9-6-24 0 0,0 0 1 0 0,0 0-1 0 0,0 0 0 0 0,0 0 1 0 0,0 0-1 0 0,0 0 0 0 0,-1-1 1 0 0,1 0-1 0 0,0 0 0 0 0,0 0 1 0 0,-1 0-1 0 0,-4-1 0 0 0,3 0 5 0 0,0 0-1 0 0,0-1 1 0 0,0 0-1 0 0,1 0 0 0 0,-1 0 1 0 0,1-1-1 0 0,-1 1 1 0 0,1-1-1 0 0,-5-4 0 0 0,-5-4-20 0 0</inkml:trace>
  <inkml:trace contextRef="#ctx0" brushRef="#br0" timeOffset="521.52">304 93 12848 0 0,'3'0'-1'0'0,"3"-2"144"0"0,5-4 383 0 0,-9 5-492 0 0,17-6 796 0 0,-6 2 588 0 0,28-6 1 0 0,-36 9-1277 0 0,19-1 572 0 0,115-7 1412 0 0,-77 5 1341 0 0,-59 8-3100 0 0,-3 1-257 0 0</inkml:trace>
  <inkml:trace contextRef="#ctx0" brushRef="#br0" timeOffset="522.52">642 463 16631 0 0,'2'-2'7116'0'0,"-2"1"-7657"0"0,0 1 678 0 0</inkml:trace>
  <inkml:trace contextRef="#ctx0" brushRef="#br0" timeOffset="1084.78">917 154 15984 0 0,'1'-1'32'0'0,"0"1"0"0"0,0 0 1 0 0,0 0-1 0 0,0-1 1 0 0,0 1-1 0 0,0 0 1 0 0,0-1-1 0 0,0 1 1 0 0,0-1-1 0 0,0 1 0 0 0,-1-1 1 0 0,2 0-1 0 0,14-15 2104 0 0,-16 16-2124 0 0,2-2 207 0 0,0 1 0 0 0,0-1 0 0 0,0 1 1 0 0,0-1-1 0 0,0 1 0 0 0,0 0 0 0 0,0 0 0 0 0,0 0 1 0 0,1 0-1 0 0,-1 1 0 0 0,0-1 0 0 0,0 0 0 0 0,5 1 1 0 0,34-2 440 0 0,-28 3-376 0 0,-11-1-237 0 0,1 0-1 0 0,-1 0 1 0 0,1 1-1 0 0,-1-1 1 0 0,0 1-1 0 0,1 0 1 0 0,-1 0 0 0 0,0 0-1 0 0,0 0 1 0 0,0 0-1 0 0,0 0 1 0 0,0 0-1 0 0,3 3 1 0 0,-3-2-24 0 0,3 2 76 0 0,-1-1 1 0 0,0 1 0 0 0,0 1 0 0 0,0-1-1 0 0,0 0 1 0 0,5 10 0 0 0,-6-9-54 0 0,0 0 33 0 0,1 0 1 0 0,0 0-1 0 0,-1 0 1 0 0,0 0-1 0 0,3 10 1 0 0,-1-5 60 0 0,-3-3-45 0 0,1 0 1 0 0,-1 0-1 0 0,-1 0 1 0 0,1 1-1 0 0,-1-1 0 0 0,-1 0 1 0 0,1 1-1 0 0,-1-1 1 0 0,0 0-1 0 0,-1 1 0 0 0,0-1 1 0 0,0 0-1 0 0,-1 0 1 0 0,1 0-1 0 0,-2 0 0 0 0,1 0 1 0 0,-1 0-1 0 0,-4 9 1 0 0,0-4 24 0 0,-1 1-1 0 0,0-1 1 0 0,0 0 0 0 0,-1 0 0 0 0,-1-1 0 0 0,0-1 0 0 0,0 1 0 0 0,-16 10 0 0 0,23-19-99 0 0,0 0 0 0 0,-1 0-1 0 0,1 0 1 0 0,0-1 0 0 0,0 1 0 0 0,-1-1 0 0 0,1 0 0 0 0,-1 0-1 0 0,1 0 1 0 0,-1 0 0 0 0,0-1 0 0 0,1 1 0 0 0,-1-1 0 0 0,1 0-1 0 0,-1 0 1 0 0,0-1 0 0 0,1 1 0 0 0,-1-1 0 0 0,0 1 0 0 0,1-1-1 0 0,-1 0 1 0 0,1-1 0 0 0,-7-2 0 0 0,4 0-7 0 0,-1 1 0 0 0,1-1 0 0 0,0 0 0 0 0,0-1 0 0 0,0 0 0 0 0,1 0 0 0 0,-1 0 0 0 0,1 0 0 0 0,0-1 0 0 0,-7-11 0 0 0,-12-17 37 0 0,13 20-28 0 0,1-1 0 0 0,-10-19 0 0 0,18 30-18 0 0,0 0-1 0 0,1 0 1 0 0,-1 0-1 0 0,1 0 1 0 0,0 0-1 0 0,0 0 1 0 0,0 0 0 0 0,0 0-1 0 0,1 0 1 0 0,0 0-1 0 0,0 0 1 0 0,0 0-1 0 0,0-1 1 0 0,2-6-1 0 0,-1 8-2 0 0,0-1 0 0 0,1 1-1 0 0,-1-1 1 0 0,1 1-1 0 0,0 0 1 0 0,0 0-1 0 0,0 0 1 0 0,0 0 0 0 0,1 0-1 0 0,-1 1 1 0 0,1-1-1 0 0,5-4 1 0 0,-1 2 1 0 0,1 0 1 0 0,-1 1 0 0 0,1 0-1 0 0,10-4 1 0 0,-1 2-4 0 0</inkml:trace>
  <inkml:trace contextRef="#ctx0" brushRef="#br0" timeOffset="3815.71">1361 252 13072 0 0,'1'0'324'0'0,"2"-2"659"0"0,3-3 999 0 0,-2-37-1270 0 0,-4 28-690 0 0,-1 5-15 0 0,-4 5-4 0 0,2 2 6 0 0,-1 1 0 0 0,1-1-1 0 0,-1 1 1 0 0,0 0 0 0 0,1 0 0 0 0,-1 0 0 0 0,0 1 0 0 0,0 0 0 0 0,1-1 0 0 0,-1 1 0 0 0,0 0-1 0 0,0 1 1 0 0,0-1 0 0 0,-4 2 0 0 0,-5 2 87 0 0,0 1 1 0 0,0 0-1 0 0,-20 12 0 0 0,32-16-59 0 0,-1 0 0 0 0,1 0 0 0 0,0 0 0 0 0,1 0 0 0 0,-1 0 0 0 0,0 1 0 0 0,0-1 0 0 0,0 0 0 0 0,1 0-1 0 0,-1 0 1 0 0,0 1 0 0 0,1-1 0 0 0,0 0 0 0 0,-1 1 0 0 0,1-1 0 0 0,0 1 0 0 0,-1-1 0 0 0,1 0 0 0 0,0 1 0 0 0,0-1-1 0 0,0 1 1 0 0,0-1 0 0 0,0 0 0 0 0,1 1 0 0 0,-1-1 0 0 0,0 0 0 0 0,1 3 0 0 0,2-2 24 0 0,0 0 0 0 0,-1 0 0 0 0,1 0-1 0 0,0 0 1 0 0,0-1 0 0 0,0 1 0 0 0,0-1 0 0 0,0 0 0 0 0,5 1 0 0 0,-6-1-41 0 0,7 2 90 0 0,-1 0-1 0 0,0-1 1 0 0,0 0-1 0 0,1 0 1 0 0,-1-1 0 0 0,1 0-1 0 0,0-1 1 0 0,-1 0-1 0 0,1 0 1 0 0,0-1-1 0 0,-1 0 1 0 0,1 0 0 0 0,-1-1-1 0 0,0 0 1 0 0,10-4-1 0 0,-16 6-51 0 0,-1 0-1 0 0,0 0 0 0 0,0-1 1 0 0,0 1-1 0 0,1-1 0 0 0,-1 1 1 0 0,0-1-1 0 0,0 1 0 0 0,0-1 1 0 0,0 0-1 0 0,0 0 0 0 0,0 1 1 0 0,0-1-1 0 0,0 0 0 0 0,0 0 1 0 0,-1 0-1 0 0,1 0 0 0 0,0 0 1 0 0,0 0-1 0 0,-1 0 0 0 0,1 0 1 0 0,-1-1-1 0 0,1 1 0 0 0,-1 0 1 0 0,1 0-1 0 0,-1-2 0 0 0,-17 3 354 0 0,14 2-391 0 0,0 0 0 0 0,0 0-1 0 0,0 0 1 0 0,1 0 0 0 0,-1 1 0 0 0,1-1 0 0 0,0 1 0 0 0,-1 0 0 0 0,1 0-1 0 0,0-1 1 0 0,-1 5 0 0 0,1-3 13 0 0,0-2-21 0 0,1 0 0 0 0,1 0 0 0 0,-1 0 0 0 0,0 0 0 0 0,0 1 0 0 0,1-1 0 0 0,0 0 0 0 0,-1 1 1 0 0,1-1-1 0 0,0 1 0 0 0,0-1 0 0 0,0 0 0 0 0,0 1 0 0 0,1-1 0 0 0,0 3 0 0 0,10 34 124 0 0,-9-36-122 0 0,0 0 1 0 0,0 0-1 0 0,0 0 1 0 0,0 0-1 0 0,1 0 1 0 0,-1 0-1 0 0,1-1 1 0 0,0 1-1 0 0,4 2 1 0 0,-3-1 9 0 0,0-1 1 0 0,0 1-1 0 0,7 7 1 0 0,14 21 126 0 0,-18-24-66 0 0,0-1 0 0 0,-1 1 0 0 0,0 1 0 0 0,-1-1 0 0 0,0 1 0 0 0,0 0 0 0 0,5 13 1 0 0,-9-19-52 0 0,-1-1 1 0 0,1 0 0 0 0,-1 1 0 0 0,0-1-1 0 0,1 1 1 0 0,-1-1 0 0 0,0 0 0 0 0,-1 1 0 0 0,1-1-1 0 0,0 1 1 0 0,-1-1 0 0 0,1 0 0 0 0,-1 1-1 0 0,0-1 1 0 0,1 0 0 0 0,-1 0 0 0 0,0 1 0 0 0,-1-1-1 0 0,1 0 1 0 0,0 0 0 0 0,-1 0 0 0 0,1 0-1 0 0,-1-1 1 0 0,1 1 0 0 0,-4 2 0 0 0,1-1 11 0 0,0 0 1 0 0,0-1 0 0 0,0 1-1 0 0,0-1 1 0 0,0 0 0 0 0,-1 0-1 0 0,1-1 1 0 0,-1 1 0 0 0,1-1-1 0 0,-1 0 1 0 0,0 0 0 0 0,-6 0-1 0 0,-3-1 37 0 0,0-1 0 0 0,0 0 0 0 0,0 0-1 0 0,0-2 1 0 0,1 0 0 0 0,-1 0 0 0 0,-16-7 0 0 0,9 1-1 0 0,0 0 0 0 0,0-1 1 0 0,-31-22-1 0 0,51 32-81 0 0,1 0 1 0 0,-1-1-1 0 0,0 0 0 0 0,0 1 0 0 0,1-1 1 0 0,-1 1-1 0 0,1-1 0 0 0,-1 0 1 0 0,0 1-1 0 0,1-1 0 0 0,-1 0 0 0 0,1 1 1 0 0,-1-1-1 0 0,1 0 0 0 0,0 0 0 0 0,-1 0 1 0 0,1-1-1 0 0,0 0-16 0 0</inkml:trace>
  <inkml:trace contextRef="#ctx0" brushRef="#br0" timeOffset="6004.99">1599 502 17167 0 0,'0'-1'4763'0'0,"-2"-4"-4342"0"0,-3 3-180 0 0,-4-4 225 0 0,3 0-341 0 0</inkml:trace>
  <inkml:trace contextRef="#ctx0" brushRef="#br0" timeOffset="6005.99">1671 198 15880 0 0,'0'0'69'0'0,"0"-1"0"0"0,0 1 1 0 0,-1 0-1 0 0,1-1 0 0 0,0 1 1 0 0,0-1-1 0 0,0 1 0 0 0,0-1 1 0 0,0 1-1 0 0,0-1 0 0 0,0 1 1 0 0,0-1-1 0 0,0 1 0 0 0,0 0 1 0 0,0-1-1 0 0,0 1 1 0 0,0-1-1 0 0,1 1 0 0 0,-1-1 1 0 0,0 1-1 0 0,0 0 0 0 0,0-1 1 0 0,0 1-1 0 0,1-1 0 0 0,-1 1 1 0 0,0 0-1 0 0,1-1 0 0 0,-1 1 1 0 0,0 0-1 0 0,1-1 1 0 0,15-9 3324 0 0,-8 6-2659 0 0,-4 2-643 0 0,0-1 0 0 0,1 1 0 0 0,-1 0 0 0 0,1 1 0 0 0,0-1 0 0 0,0 1 0 0 0,-1 0 0 0 0,1 0 0 0 0,7 0 0 0 0,-9 0-40 0 0,-1 1 0 0 0,0 0 0 0 0,0 0 0 0 0,0 1-1 0 0,1-1 1 0 0,-1 0 0 0 0,0 1 0 0 0,0-1 0 0 0,0 1 0 0 0,0 0-1 0 0,0 0 1 0 0,0 0 0 0 0,0 0 0 0 0,0 0 0 0 0,0 0-1 0 0,0 0 1 0 0,-1 1 0 0 0,1-1 0 0 0,0 1 0 0 0,-1-1 0 0 0,1 1-1 0 0,1 2 1 0 0,2 2 124 0 0,-3-4-132 0 0,0 0-1 0 0,0 0 0 0 0,0 0 0 0 0,-1 0 1 0 0,1 1-1 0 0,-1-1 0 0 0,1 0 0 0 0,-1 1 1 0 0,0-1-1 0 0,0 1 0 0 0,0-1 0 0 0,0 1 1 0 0,-1 0-1 0 0,1-1 0 0 0,-1 1 0 0 0,1 0 1 0 0,-1-1-1 0 0,0 1 0 0 0,0 0 0 0 0,0 0 1 0 0,-1-1-1 0 0,1 1 0 0 0,-1 0 0 0 0,1-1 1 0 0,-1 1-1 0 0,-1 4 0 0 0,1-3 8 0 0,1-3-34 0 0,0 1 0 0 0,0-1 0 0 0,-1 1 0 0 0,1-1 0 0 0,0 1 0 0 0,-1-1 0 0 0,1 0 0 0 0,-1 1 0 0 0,0-1 0 0 0,1 0 0 0 0,-1 1 0 0 0,0-1 0 0 0,-1 2 1 0 0,-15 22 244 0 0,-17 29 215 0 0,-31 69 0 0 0,62-118-465 0 0,1 0 24 0 0,0-1-1 0 0,0 1 0 0 0,0 0 0 0 0,1 0 1 0 0,-1 0-1 0 0,0 6 0 0 0,2-10-25 0 0,0 1-1 0 0,0-1 1 0 0,0 0 0 0 0,0 0-1 0 0,1 0 1 0 0,-1 0-1 0 0,0 0 1 0 0,1 0-1 0 0,-1 0 1 0 0,0 0-1 0 0,1 0 1 0 0,-1 0 0 0 0,1 0-1 0 0,-1 0 1 0 0,1 0-1 0 0,0 0 1 0 0,0 0-1 0 0,-1 0 1 0 0,1-1 0 0 0,0 1-1 0 0,0 0 1 0 0,0-1-1 0 0,0 1 1 0 0,-1 0-1 0 0,1-1 1 0 0,0 1-1 0 0,0-1 1 0 0,0 1 0 0 0,0-1-1 0 0,1 0 1 0 0,-1 1-1 0 0,0-1 1 0 0,0 0-1 0 0,0 0 1 0 0,1 0-1 0 0,5 2 8 0 0,1-2-1 0 0,-1 1 0 0 0,1-1 0 0 0,-1 0 0 0 0,1 0 0 0 0,-1-1 1 0 0,0 0-1 0 0,1-1 0 0 0,-1 1 0 0 0,0-2 0 0 0,0 1 0 0 0,0-1 1 0 0,0 0-1 0 0,0 0 0 0 0,8-6 0 0 0,-4 3-16 0 0</inkml:trace>
  <inkml:trace contextRef="#ctx0" brushRef="#br0" timeOffset="6006.99">1916 160 14152 0 0,'40'-5'3914'0'0,"-31"3"-3511"0"0,1 1-1 0 0,12-1 1 0 0,-17 1-345 0 0,-3 1-30 0 0,0 0 0 0 0,-1 0 0 0 0,1-1 0 0 0,0 1 0 0 0,0 0 0 0 0,-1 1 0 0 0,1-1 0 0 0,0 0 0 0 0,-1 1-1 0 0,4 0 1 0 0,1 1 80 0 0,-1-1 0 0 0,1 1 0 0 0,-1 1 0 0 0,0-1 0 0 0,0 1 0 0 0,0 0 0 0 0,0 0 0 0 0,0 0 0 0 0,-1 1 0 0 0,1-1 0 0 0,4 6 0 0 0,-5-3 98 0 0,8 11 671 0 0,-12-17-841 0 0,0 1 0 0 0,1 0 0 0 0,-1-1 0 0 0,0 1 0 0 0,0-1 0 0 0,0 1 0 0 0,0-1 0 0 0,0 1 1 0 0,0 0-1 0 0,0-1 0 0 0,0 1 0 0 0,0-1 0 0 0,0 1 0 0 0,-1-1 0 0 0,1 1 0 0 0,0 0 0 0 0,0-1 0 0 0,0 1 0 0 0,-1-1 1 0 0,1 1-1 0 0,0-1 0 0 0,-1 1 0 0 0,1-1 0 0 0,0 1 0 0 0,-1-1 0 0 0,1 0 0 0 0,-1 1 0 0 0,1-1 0 0 0,0 1 0 0 0,-1-1 0 0 0,1 0 1 0 0,-2 1-1 0 0,-30 21 754 0 0,-14 12-84 0 0,43-32-617 0 0,0 0 0 0 0,-1 1 0 0 0,1-1 1 0 0,0 1-1 0 0,1 0 0 0 0,-1 0 0 0 0,0 0 0 0 0,1 0 1 0 0,0 0-1 0 0,0 1 0 0 0,0-1 0 0 0,0 1 1 0 0,-1 3-1 0 0,4-6-71 0 0,0 0 1 0 0,0 0-1 0 0,0 0 1 0 0,0-1-1 0 0,0 1 1 0 0,1-1-1 0 0,-1 1 1 0 0,0-1-1 0 0,0 1 1 0 0,1-1-1 0 0,-1 1 1 0 0,0-1-1 0 0,1 0 1 0 0,1 0-1 0 0,34 6 108 0 0,-20-3-70 0 0,-4 2 2 0 0,48 20 192 0 0,-58-23-223 0 0,0 1 1 0 0,0 0-1 0 0,0 0 1 0 0,0 0-1 0 0,0 1 1 0 0,3 5-1 0 0,-2-4 3 0 0,-3-4-18 0 0,-1 1 0 0 0,1-1 0 0 0,0 0-1 0 0,0 0 1 0 0,0 0 0 0 0,-1 0 0 0 0,1 1 0 0 0,-1-1 0 0 0,1 0-1 0 0,-1 1 1 0 0,1-1 0 0 0,-1 0 0 0 0,0 3 0 0 0,2 5 47 0 0,0-4-36 0 0,0 0 0 0 0,-1 0 0 0 0,0 0-1 0 0,0 0 1 0 0,0 0 0 0 0,-1 0 0 0 0,1 0-1 0 0,-1 0 1 0 0,0 0 0 0 0,-1 0 0 0 0,1 0-1 0 0,-1 0 1 0 0,0 0 0 0 0,0 0 0 0 0,-1 0-1 0 0,0 0 1 0 0,1-1 0 0 0,-5 8-1 0 0,-14 20 105 0 0,17-28-111 0 0,0-1 0 0 0,0 1-1 0 0,0-1 1 0 0,0 0 0 0 0,0-1 0 0 0,-1 1 0 0 0,1 0-1 0 0,-8 3 1 0 0,7-4-7 0 0,-2 1 8 0 0,0 0 0 0 0,-1 0 0 0 0,1 0 1 0 0,-1-1-1 0 0,0 0 0 0 0,0-1 0 0 0,0 1 1 0 0,0-1-1 0 0,0-1 0 0 0,0 1 0 0 0,-10-1 0 0 0,1-1-3 0 0,-9 0 39 0 0,1-1 1 0 0,-1-1-1 0 0,-35-9 0 0 0,47 8-53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5T09:30:02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315 150 5072 0 0,'1'-3'14'0'0,"-1"-2"110"0"0,-3-12 9078 0 0,3 17-9146 0 0,0 0 0 0 0,1 1 0 0 0,-1-1 0 0 0,1 0 0 0 0,-1 1 0 0 0,0-1 0 0 0,1 1 0 0 0,-1-1-1 0 0,0 1 1 0 0,0-1 0 0 0,1 1 0 0 0,-1-1 0 0 0,0 1 0 0 0,0-1 0 0 0,0 1 0 0 0,1-1 0 0 0,-1 1-1 0 0,0 0 1 0 0,0 0 0 0 0,10 54 1866 0 0,6 96 0 0 0,-15 63-65 0 0,-2-189-1664 0 0,0 84 736 0 0,1-80-642 0 0,0-15 763 0 0,7-39-880 0 0,-3 0-1 0 0,0 0 1 0 0,1-48-1 0 0,-11-77 24 0 0,1 75-114 0 0,2 26-31 0 0,-14-77 1 0 0,11 99-46 0 0,1 0 6 0 0,-2 0 0 0 0,-13-34 0 0 0,19 59-9 0 0,0-1 0 0 0,0 1 1 0 0,0-1-1 0 0,0 1 0 0 0,-1 0 0 0 0,1 0 0 0 0,-1-1 0 0 0,0 1 0 0 0,1 0 0 0 0,-1 0 1 0 0,0 1-1 0 0,0-1 0 0 0,0 0 0 0 0,-1 1 0 0 0,1-1 0 0 0,0 1 0 0 0,-1 0 0 0 0,1-1 0 0 0,0 1 1 0 0,-1 0-1 0 0,1 1 0 0 0,-1-1 0 0 0,0 0 0 0 0,1 1 0 0 0,-1-1 0 0 0,0 1 0 0 0,1 0 0 0 0,-1 0 1 0 0,0 0-1 0 0,1 0 0 0 0,-1 1 0 0 0,0-1 0 0 0,1 1 0 0 0,-4 0 0 0 0,-3 2 1 0 0,1 0-1 0 0,-1 1 0 0 0,1 0 1 0 0,0 0-1 0 0,0 0 1 0 0,1 1-1 0 0,-1 1 0 0 0,1-1 1 0 0,-6 7-1 0 0,-10 10 1 0 0,-31 39 0 0 0,47-52 0 0 0,0 1 0 0 0,0 0-1 0 0,1 1 1 0 0,1 0 0 0 0,-1 0 0 0 0,2 0-1 0 0,-5 14 1 0 0,8-21 5 0 0,0 0 0 0 0,1 0 0 0 0,-1 0 0 0 0,1 0 0 0 0,0 1 1 0 0,0-1-1 0 0,0 0 0 0 0,1 0 0 0 0,0 0 0 0 0,-1 0 0 0 0,1 0 0 0 0,1 0 0 0 0,-1 0 0 0 0,0 0 0 0 0,1-1 0 0 0,0 1 0 0 0,0 0 0 0 0,0-1 0 0 0,0 1 0 0 0,1-1 0 0 0,-1 0 0 0 0,1 0 0 0 0,0 0 0 0 0,0 0 0 0 0,0 0 0 0 0,0-1 1 0 0,1 1-1 0 0,6 3 0 0 0,-1-1 13 0 0,1 0 0 0 0,-1-1 0 0 0,1 0-1 0 0,0 0 1 0 0,0-1 0 0 0,0-1 0 0 0,1 1 0 0 0,-1-2 0 0 0,1 1 0 0 0,12-1 0 0 0,1-3 23 0 0,1-1 1 0 0,-1-1-1 0 0,0-1 0 0 0,0-1 0 0 0,30-12 0 0 0,17-4 32 0 0,23-9 45 0 0,-65 21-77 0 0,-25 8-28 0 0,0 1 0 0 0,1 0 0 0 0,-1 0 0 0 0,1 0-1 0 0,8-1 1 0 0,-12 2-11 0 0,0 0 0 0 0,0 0 1 0 0,0 1-1 0 0,0-1 0 0 0,0 0 0 0 0,0 0 0 0 0,0 0 0 0 0,0 1 0 0 0,0-1 0 0 0,0 1 0 0 0,-1-1 1 0 0,1 1-1 0 0,0-1 0 0 0,0 1 0 0 0,0-1 0 0 0,0 1 0 0 0,-1 0 0 0 0,1-1 0 0 0,0 1 1 0 0,-1 0-1 0 0,1 0 0 0 0,0 0 0 0 0,-1-1 0 0 0,1 1 0 0 0,-1 0 0 0 0,1 0 0 0 0,-1 0 0 0 0,0 0 1 0 0,1 0-1 0 0,-1 0 0 0 0,0 2 0 0 0,3 15 7 0 0,-1 0 1 0 0,-1 0 0 0 0,0 0-1 0 0,-3 21 1 0 0,1-21 0 0 0,-5 50 13 0 0,3-46-5 0 0,1 0 0 0 0,1 1 0 0 0,2 22 0 0 0,-1-41-13 0 0,1 12 30 0 0,1-1 0 0 0,1 1-1 0 0,0-1 1 0 0,0 0-1 0 0,7 16 1 0 0,-9-29-22 0 0,0-1 1 0 0,0 0 0 0 0,0 1-1 0 0,0-1 1 0 0,0 0-1 0 0,0 0 1 0 0,0 0 0 0 0,0 0-1 0 0,0 0 1 0 0,0 0-1 0 0,1 0 1 0 0,-1-1-1 0 0,0 1 1 0 0,1 0 0 0 0,-1-1-1 0 0,1 1 1 0 0,-1-1-1 0 0,1 1 1 0 0,-1-1 0 0 0,1 0-1 0 0,-1 1 1 0 0,1-1-1 0 0,-1 0 1 0 0,1 0 0 0 0,-1 0-1 0 0,1 0 1 0 0,1-1-1 0 0,2 1 13 0 0,0-1 0 0 0,-1 0 1 0 0,1 0-1 0 0,0 0 0 0 0,0-1 0 0 0,-1 0 0 0 0,6-2 0 0 0,5-4 21 0 0</inkml:trace>
  <inkml:trace contextRef="#ctx0" brushRef="#br0" timeOffset="2067.81">775 537 23463 0 0,'0'-5'-6'0'0,"0"-1"-22"0"0,-1 5 22 0 0,1 1 0 0 0,0-1 0 0 0,0 0 0 0 0,-1 1 0 0 0,1-1 1 0 0,-1 0-1 0 0,1 1 0 0 0,0-1 0 0 0,-1 1 0 0 0,1-1 0 0 0,-1 1 0 0 0,0-1 0 0 0,1 1 0 0 0,-1-1 0 0 0,-1 0 0 0 0,1-18-529 0 0,1 14 400 0 0,1 16 150 0 0,-2 53 48 0 0,2 71 580 0 0,0-128-546 0 0,-1 0 1 0 0,2-1-1 0 0,-1 1 1 0 0,4 10-1 0 0,-4-14-47 0 0,0-1 0 0 0,0 1 0 0 0,1-1 0 0 0,-1 0 0 0 0,0 1 0 0 0,1-1 0 0 0,-1 0 0 0 0,1 0 0 0 0,0 0 0 0 0,0 0 0 0 0,0 0 0 0 0,0 0 0 0 0,0 0 0 0 0,3 1 0 0 0,-3-3-25 0 0,-1 1 0 0 0,0-1 0 0 0,1 0 0 0 0,-1 1 0 0 0,1-1 0 0 0,-1 0 0 0 0,1 0 0 0 0,-1 0 0 0 0,1 0 0 0 0,-1-1 0 0 0,1 1 0 0 0,-1 0 0 0 0,0-1 0 0 0,1 1 0 0 0,-1-1 0 0 0,0 1 0 0 0,1-1 0 0 0,-1 1-1 0 0,0-1 1 0 0,2-1 0 0 0,27-20 267 0 0,-25 18-240 0 0,19-18 151 0 0,0 0 1 0 0,27-38 0 0 0,-35 42-122 0 0,-7 6-22 0 0,0 0 0 0 0,-1-1-1 0 0,0 0 1 0 0,-1-1 0 0 0,0 0-1 0 0,-1 0 1 0 0,-1 0 0 0 0,6-22 0 0 0,-9 25-31 0 0,0 4 24 0 0,-1 17-25 0 0,-2-5-27 0 0,1 1 0 0 0,-1-1 1 0 0,-3 11-1 0 0,-1 11 2 0 0,4-13-3 0 0,-1 1 2 0 0,1 0-1 0 0,1 0 1 0 0,0 1 0 0 0,4 24-1 0 0,-4-36 9 0 0,1 1 0 0 0,0-1 0 0 0,0 1 0 0 0,1-1-1 0 0,-1 0 1 0 0,1 0 0 0 0,3 6 0 0 0,-4-8-3 0 0,1-1 0 0 0,-1 0 0 0 0,0 1 0 0 0,1-1 0 0 0,-1 0 0 0 0,0 0 0 0 0,1 0 0 0 0,0 0 0 0 0,-1 0 0 0 0,1 0 0 0 0,0 0-1 0 0,-1-1 1 0 0,1 1 0 0 0,0-1 0 0 0,0 1 0 0 0,0-1 0 0 0,-1 1 0 0 0,1-1 0 0 0,0 0 0 0 0,0 0 0 0 0,3 0 0 0 0,0-1 3 0 0,0 1-1 0 0,0-1 0 0 0,1 0 1 0 0,-1 0-1 0 0,0-1 0 0 0,0 1 1 0 0,0-1-1 0 0,0 0 0 0 0,-1-1 1 0 0,1 1-1 0 0,-1-1 1 0 0,1 0-1 0 0,4-3 0 0 0,6-8 13 0 0,0 0 1 0 0,15-17-1 0 0,-16 15 3 0 0,3-4-2 0 0,-2-1 0 0 0,-1 0 0 0 0,0-1 0 0 0,-1-1 0 0 0,11-29 0 0 0,-10 21-5 0 0,-4 11-13 0 0,-1-1 0 0 0,-1 0 0 0 0,0-1 0 0 0,-2 0 0 0 0,-1 0 0 0 0,0 0 0 0 0,-2-1 0 0 0,1-45 0 0 0,-4 63-8 0 0,-1 0 0 0 0,0 0 0 0 0,0 0 0 0 0,0 1 0 0 0,0-1 0 0 0,-1 0 0 0 0,0 1 0 0 0,0-1 0 0 0,0 1 0 0 0,0-1 0 0 0,-1 1 0 0 0,1 0 0 0 0,-1 0 0 0 0,-1 0 0 0 0,1 0 0 0 0,-5-4 0 0 0,7 7-2 0 0,0 1-1 0 0,0-1 0 0 0,0 1 1 0 0,0-1-1 0 0,0 1 0 0 0,0 0 1 0 0,0 0-1 0 0,0-1 0 0 0,0 1 1 0 0,0 0-1 0 0,-1 0 0 0 0,1 0 1 0 0,0 0-1 0 0,0 0 0 0 0,0 0 1 0 0,0 1-1 0 0,0-1 0 0 0,0 0 1 0 0,0 0-1 0 0,0 1 0 0 0,0-1 1 0 0,0 1-1 0 0,0-1 0 0 0,0 1 1 0 0,0-1-1 0 0,1 1 0 0 0,-1-1 1 0 0,-1 2-1 0 0,-3 2-21 0 0,0 0 0 0 0,0 0 0 0 0,-6 6 0 0 0,2 0-22 0 0,0 1-1 0 0,-14 22 0 0 0,19-27 37 0 0,1 0 1 0 0,0 0 0 0 0,1 1 0 0 0,-1 0-1 0 0,1-1 1 0 0,0 1 0 0 0,-1 13 0 0 0,-2 20-19 0 0,-7 116-28 0 0,13-139 58 0 0,-1 0 1 0 0,2 0 0 0 0,0 1 0 0 0,2-1-1 0 0,-1-1 1 0 0,2 1 0 0 0,7 16 0 0 0,-8-24 5 0 0,1-1 1 0 0,0 0 0 0 0,0 0 0 0 0,1-1 0 0 0,0 1-1 0 0,1-1 1 0 0,0-1 0 0 0,11 10 0 0 0,-11-10-1 0 0,-3-3 1 0 0,1 0 1 0 0,-1 0-1 0 0,1 0 0 0 0,-1-1 1 0 0,1 0-1 0 0,0 0 0 0 0,0 0 1 0 0,0-1-1 0 0,0 0 0 0 0,0 0 0 0 0,0 0 1 0 0,6 0-1 0 0,0 0 3 0 0,0-1-1 0 0,0 0 1 0 0,0-1 0 0 0,18-3-1 0 0,-22 2-38 0 0,-1 1-1 0 0,0-2 1 0 0,0 1-1 0 0,0-1 1 0 0,0 1-1 0 0,0-2 1 0 0,0 1-1 0 0,-1-1 1 0 0,1 1-1 0 0,-1-2 1 0 0,0 1-1 0 0,0 0 1 0 0,-1-1 0 0 0,1 0-1 0 0,-1 0 1 0 0,0-1-1 0 0,-1 1 1 0 0,1-1-1 0 0,-1 1 1 0 0,5-13-1 0 0,-3 1-452 0 0,0 1 0 0 0,-1-1 0 0 0,-1 0 0 0 0,0 1-1 0 0,-1-1 1 0 0,-1-1 0 0 0,-2-23 0 0 0,0 39 412 0 0,0-1 0 0 0,0 1 0 0 0,0 0 1 0 0,0-1-1 0 0,-1 1 0 0 0,1 0 0 0 0,0 0 0 0 0,-1 0 0 0 0,0 0 1 0 0,0 0-1 0 0,1 0 0 0 0,-1 1 0 0 0,0-1 0 0 0,0 0 1 0 0,-4-1-1 0 0,4 3 69 0 0,-1-1 0 0 0,0 1 0 0 0,1 0 0 0 0,-1 0 0 0 0,0 0 0 0 0,1 0 0 0 0,-1 1 0 0 0,0-1 0 0 0,1 1 0 0 0,-1 0 0 0 0,1-1 0 0 0,-1 1 0 0 0,1 0 0 0 0,-1 1 0 0 0,1-1 0 0 0,0 0 1 0 0,-1 1-1 0 0,1-1 0 0 0,0 1 0 0 0,0 0 0 0 0,0-1 0 0 0,-3 5 0 0 0,0-1 22 0 0,0 0 1 0 0,1 1 0 0 0,0 0-1 0 0,-1-1 1 0 0,2 1-1 0 0,-1 1 1 0 0,-4 10 0 0 0,5-8 54 0 0,1 1 0 0 0,-1-1-1 0 0,1 1 1 0 0,1 0 0 0 0,0 0 0 0 0,1 0 0 0 0,0 16 0 0 0,1-19 57 0 0,0 0-1 0 0,0 1 0 0 0,1-1 1 0 0,0 0-1 0 0,0 0 1 0 0,0 0-1 0 0,1 0 1 0 0,0 0-1 0 0,1-1 1 0 0,7 12-1 0 0,-8-14-46 0 0,1-1 0 0 0,-1 0 1 0 0,0 0-1 0 0,1 0 0 0 0,0 0 0 0 0,0-1 1 0 0,0 1-1 0 0,0-1 0 0 0,0 0 0 0 0,0-1 0 0 0,5 3 1 0 0,1-1 92 0 0,0-1 0 0 0,0 1 1 0 0,19 0-1 0 0,-26-2-144 0 0,1-2-1 0 0,-1 1 1 0 0,0 0 0 0 0,0 0-1 0 0,0-1 1 0 0,0 0 0 0 0,0 0-1 0 0,0 0 1 0 0,0 0-1 0 0,0 0 1 0 0,0-1 0 0 0,0 1-1 0 0,0-1 1 0 0,2-1 0 0 0,4-5 70 0 0,0 1-1 0 0,12-15 1 0 0,1 0 7 0 0,-14 15-98 0 0,0 0 0 0 0,-1-1 0 0 0,0 0 0 0 0,-1-1 0 0 0,0 1 1 0 0,0-1-1 0 0,-1-1 0 0 0,0 1 0 0 0,-1-1 0 0 0,0 1 1 0 0,0-1-1 0 0,-1 0 0 0 0,-1-1 0 0 0,1 1 0 0 0,-2 0 1 0 0,1-1-1 0 0,-1-12 0 0 0,-1 23-16 0 0,0 0 1 0 0,0-1-1 0 0,0 1 0 0 0,0 0 0 0 0,-1 0 1 0 0,1 0-1 0 0,0-1 0 0 0,0 1 1 0 0,0 0-1 0 0,0 0 0 0 0,-1 0 1 0 0,1 0-1 0 0,0 0 0 0 0,0-1 1 0 0,0 1-1 0 0,-1 0 0 0 0,1 0 1 0 0,0 0-1 0 0,0 0 0 0 0,0 0 1 0 0,-1 0-1 0 0,1 0 0 0 0,0 0 1 0 0,0 0-1 0 0,-1 0 0 0 0,1 0 1 0 0,0 0-1 0 0,0 0 0 0 0,0 0 0 0 0,-1 0 1 0 0,1 0-1 0 0,0 0 0 0 0,0 0 1 0 0,-1 0-1 0 0,1 0 0 0 0,0 0 1 0 0,0 0-1 0 0,0 0 0 0 0,-1 1 1 0 0,-9 4-127 0 0,7 0 125 0 0,0 1 1 0 0,0-1-1 0 0,0 0 1 0 0,0 1-1 0 0,1-1 0 0 0,0 1 1 0 0,1 0-1 0 0,-1 0 1 0 0,1 0-1 0 0,0 0 1 0 0,0 0-1 0 0,1 0 0 0 0,0 0 1 0 0,0 0-1 0 0,0 0 1 0 0,1 0-1 0 0,0 0 0 0 0,2 8 1 0 0,-2-9 64 0 0,1 0 1 0 0,-1 1-1 0 0,1-1 0 0 0,0 0 1 0 0,1-1-1 0 0,-1 1 0 0 0,1 0 1 0 0,0-1-1 0 0,0 1 1 0 0,0-1-1 0 0,6 5 0 0 0,-7-6-24 0 0,1-2 0 0 0,-1 1 0 0 0,1 0 0 0 0,0 0 0 0 0,0-1 0 0 0,-1 0 0 0 0,1 1 0 0 0,0-1 0 0 0,0 0 0 0 0,0 0 0 0 0,0-1 0 0 0,1 1 0 0 0,-1-1 0 0 0,0 1 0 0 0,0-1 0 0 0,0 0 0 0 0,0 0 0 0 0,1-1 0 0 0,-1 1 0 0 0,0-1 0 0 0,3 0 0 0 0,2-1-3 0 0,-1-1 0 0 0,0 1 0 0 0,0-1 0 0 0,0-1-1 0 0,0 1 1 0 0,0-1 0 0 0,-1-1 0 0 0,10-7-1 0 0,-6 4-19 0 0,-1-1 1 0 0,0 0-1 0 0,-1-1 0 0 0,12-16 0 0 0,-12 17-35 0 0,-2 20-5 0 0,-5-6 25 0 0,7 21 11 0 0,-5-16-2 0 0,-1-1 1 0 0,2 1 0 0 0,-1-1 0 0 0,1 0 0 0 0,1 0 0 0 0,0 0-1 0 0,6 9 1 0 0,-10-16 3 0 0,1 0 0 0 0,-1-1 0 0 0,1 1 0 0 0,-1 0-1 0 0,1-1 1 0 0,0 1 0 0 0,0-1 0 0 0,-1 0 0 0 0,1 1 0 0 0,0-1 0 0 0,0 0-1 0 0,0 0 1 0 0,0 0 0 0 0,1-1 0 0 0,1 2 0 0 0,-1-2 0 0 0,0 0 1 0 0,0 0-1 0 0,0 0 1 0 0,0-1-1 0 0,0 1 0 0 0,0-1 1 0 0,0 1-1 0 0,-1-1 1 0 0,1 0-1 0 0,0 0 0 0 0,4-3 1 0 0,4-2 32 0 0,0-1 0 0 0,0 0 0 0 0,-1-1 1 0 0,18-18-1 0 0,-15 14 17 0 0,-5 2-26 0 0,-7 9-31 0 0,-1 0 0 0 0,1 0 0 0 0,0 0 0 0 0,-1 0-1 0 0,1 1 1 0 0,0-1 0 0 0,-1 0 0 0 0,1 0-1 0 0,0 0 1 0 0,0 1 0 0 0,0-1 0 0 0,0 0-1 0 0,0 1 1 0 0,0-1 0 0 0,0 1 0 0 0,0-1 0 0 0,0 1-1 0 0,0-1 1 0 0,0 1 0 0 0,0 0 0 0 0,0 0-1 0 0,0-1 1 0 0,0 1 0 0 0,2 0 0 0 0,-2 1-3 0 0,1 0 0 0 0,-1 1 0 0 0,0-1 1 0 0,0 1-1 0 0,-1-1 0 0 0,1 0 0 0 0,0 1 0 0 0,0-1 1 0 0,-1 1-1 0 0,1 0 0 0 0,-1-1 0 0 0,1 1 0 0 0,0 2 1 0 0,-1-2 2 0 0,19 39 97 0 0,-10-22-39 0 0,-8-16-42 0 0,1 0 0 0 0,-1 0-1 0 0,1 0 1 0 0,0 0 0 0 0,0 0-1 0 0,0 0 1 0 0,0-1 0 0 0,1 1 0 0 0,-1-1-1 0 0,1 1 1 0 0,0-1 0 0 0,-1 0-1 0 0,1 0 1 0 0,0 0 0 0 0,0 0 0 0 0,6 2-1 0 0,-5-3-7 0 0,0 0 0 0 0,0 0 0 0 0,0-1 0 0 0,0 1 0 0 0,1-1 0 0 0,-1 0 0 0 0,0 0 1 0 0,0 0-1 0 0,0-1 0 0 0,1 1 0 0 0,-1-1 0 0 0,4-2 0 0 0,4-1 1 0 0,0-1 0 0 0,-1 0 0 0 0,0 0 0 0 0,0-2 0 0 0,-1 1 0 0 0,1-1 0 0 0,-1-1 0 0 0,10-10 0 0 0,-13 12-10 0 0,0-1 3 0 0,1 0 1 0 0,17-12 0 0 0,-22 16 3 0 0,-2 3-11 0 0,-1 0 0 0 0,0-1 0 0 0,1 1 0 0 0,-1 0 0 0 0,0-1 0 0 0,0 1 0 0 0,1 0 0 0 0,-1 0 0 0 0,1-1 0 0 0,-1 1 0 0 0,0 0 0 0 0,1 0 0 0 0,-1 0 0 0 0,1-1 0 0 0,-1 1 0 0 0,0 0 0 0 0,1 0 1 0 0,-1 0-1 0 0,1 0 0 0 0,-1 0 0 0 0,1 0 0 0 0,-1 0 0 0 0,0 0 0 0 0,1 0 0 0 0,-1 0 0 0 0,1 0 0 0 0,-1 0 0 0 0,1 0 0 0 0,-1 1 0 0 0,0-1 0 0 0,1 0 0 0 0,-1 0 0 0 0,1 0 0 0 0,-1 0 0 0 0,0 1 0 0 0,1-1 1 0 0,-1 0-1 0 0,0 1 0 0 0,1-1 0 0 0,-1 0 0 0 0,0 0 0 0 0,1 1 0 0 0,-1-1 0 0 0,0 1 0 0 0,0-1 0 0 0,1 1 0 0 0,3 6 0 0 0,-1-1 0 0 0,0 2 0 0 0,0-1 0 0 0,0 0 0 0 0,-1 1 0 0 0,0-1 0 0 0,1 10 0 0 0,-1-6 0 0 0,0-1 0 0 0,1 0 0 0 0,4 11 0 0 0,-6-20 3 0 0,0 1 0 0 0,0 0 0 0 0,0 0 0 0 0,0-1 0 0 0,0 1-1 0 0,1 0 1 0 0,-1-1 0 0 0,0 0 0 0 0,1 1 0 0 0,-1-1 0 0 0,1 0 0 0 0,-1 1 0 0 0,1-1 0 0 0,0 0-1 0 0,-1 0 1 0 0,1 0 0 0 0,0-1 0 0 0,0 1 0 0 0,0 0 0 0 0,0-1 0 0 0,0 1 0 0 0,0-1-1 0 0,0 0 1 0 0,0 1 0 0 0,0-1 0 0 0,0 0 0 0 0,0 0 0 0 0,0 0 0 0 0,-1-1 0 0 0,1 1 0 0 0,4-1-1 0 0,5-2 11 0 0,1-1 0 0 0,-1 0 0 0 0,-1 0 0 0 0,16-9 0 0 0,-3 1 1 0 0,2-1-3 0 0,-20 10-8 0 0,0 0 0 0 0,0 1 0 0 0,0-1 0 0 0,0 1 0 0 0,0 0-1 0 0,1 0 1 0 0,-1 1 0 0 0,10-2 0 0 0,-10 3-3 0 0,-1 1 0 0 0,1 0 0 0 0,-1 0 0 0 0,0 0 0 0 0,0 0 0 0 0,0 1 0 0 0,0 0 0 0 0,0 0 0 0 0,0 0 0 0 0,0 0 0 0 0,0 0 0 0 0,4 5 0 0 0,-4-4 0 0 0,-1 0 0 0 0,0-1 0 0 0,0 0 0 0 0,1 0 0 0 0,0 0 0 0 0,-1 0 0 0 0,1 0 0 0 0,0-1 0 0 0,0 1 0 0 0,0-1 0 0 0,-1 0 0 0 0,1-1 0 0 0,1 1 0 0 0,-1 0 0 0 0,0-1 0 0 0,5 0 0 0 0,-1-2 1 0 0,1 0 0 0 0,-1 0 0 0 0,1-1 0 0 0,-1 0 0 0 0,0 0-1 0 0,0-1 1 0 0,0 0 0 0 0,8-6 0 0 0,57-47 12 0 0,-34 25-10 0 0,-38 31-3 0 0,1 0 0 0 0,-1 0 0 0 0,0 0 0 0 0,1 0 0 0 0,-1 0 0 0 0,0 0 0 0 0,1 0 0 0 0,-1 0 0 0 0,1 1 0 0 0,0-1 0 0 0,-1 1 0 0 0,1-1 0 0 0,-1 1 0 0 0,1-1 0 0 0,0 1 0 0 0,-1 0 0 0 0,1 0 0 0 0,0 0 0 0 0,-1 0 0 0 0,1 0 0 0 0,0 0 0 0 0,0 0 0 0 0,-1 1 0 0 0,1-1 0 0 0,-1 1 0 0 0,1-1 0 0 0,0 1 0 0 0,-1-1 0 0 0,1 1 0 0 0,-1 0 0 0 0,1 0 0 0 0,-1 0 0 0 0,0 0 0 0 0,1 0 0 0 0,-1 0 0 0 0,0 0 0 0 0,0 0 0 0 0,2 3 0 0 0,15 14 2 0 0,-2 0 7 0 0,0-1 1 0 0,29 22 0 0 0,-37-33-9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5T09:29:57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8 510 2368 0 0,'-2'0'146'0'0,"-2"0"1031"0"0,2-6 598 0 0,3 1-264 0 0,-1-1 0 0 0,1 0-1 0 0,0 1 1 0 0,2-9-1 0 0,3-3-1257 0 0,10-20 0 0 0,-10 24 430 0 0,36-75 678 0 0,28-66 356 0 0,-54 107-1271 0 0,3-8 133 0 0,-12 37-210 0 0,-6 14-214 0 0,0 0 0 0 0,1 1 0 0 0,-1-1 0 0 0,5-6 0 0 0,-2 2 16 0 0,0 2 237 0 0,0 18-203 0 0,2 28-99 0 0,-3 1 0 0 0,-3 70 0 0 0,-1-44 7 0 0,1-24 54 0 0,9 65 1 0 0,-8-105-154 0 0,-1-1 1 0 0,1 0 0 0 0,-1 0-1 0 0,1 1 1 0 0,0-1 0 0 0,0 0-1 0 0,0 0 1 0 0,0 0 0 0 0,1 0-1 0 0,1 3 1 0 0,1-4 2 0 0</inkml:trace>
  <inkml:trace contextRef="#ctx0" brushRef="#br0" timeOffset="2630.34">326 134 12952 0 0,'-2'1'30'0'0,"-1"3"82"0"0,-2 12 459 0 0,4-13-395 0 0,-11 37 733 0 0,4-6 461 0 0,8-34-1324 0 0,0 1 1 0 0,-1-1-1 0 0,1 1 1 0 0,0-1-1 0 0,0 1 1 0 0,0-1-1 0 0,0 1 1 0 0,-1-1-1 0 0,1 1 1 0 0,0-1-1 0 0,0 1 1 0 0,0-1-1 0 0,0 1 1 0 0,0-1-1 0 0,0 1 1 0 0,0 0-1 0 0,1-1 1 0 0,-1 1-1 0 0,0-1 1 0 0,0 1-1 0 0,0-1 1 0 0,0 1-1 0 0,1-1 1 0 0,-1 1-1 0 0,0-1 1 0 0,1 1-1 0 0,-1-1 1 0 0,0 1-1 0 0,1-1 1 0 0,-1 0-1 0 0,0 1 1 0 0,1-1-1 0 0,-1 0 1 0 0,1 1-1 0 0,-1-1 1 0 0,1 0-1 0 0,-1 1 1 0 0,1-1-1 0 0,-1 0 1 0 0,1 0-1 0 0,0 1 1 0 0,2 0 102 0 0,1-1 0 0 0,-1 1 1 0 0,0 0-1 0 0,1-1 0 0 0,5 0 1 0 0,0 0-20 0 0,0-1 0 0 0,-1 0 0 0 0,1 0 0 0 0,0-1 0 0 0,-1 0 0 0 0,15-6 0 0 0,-5 2 77 0 0,-14 4-157 0 0,1 1 0 0 0,-1-1 0 0 0,0 1 0 0 0,1 0 0 0 0,-1 1 0 0 0,1-1 0 0 0,-1 1 0 0 0,0 0 0 0 0,1 0 0 0 0,-1 0 0 0 0,1 1 1 0 0,-1 0-1 0 0,1-1 0 0 0,-1 2 0 0 0,0-1 0 0 0,1 0 0 0 0,-1 1 0 0 0,0 0 0 0 0,0 0 0 0 0,0 0 0 0 0,0 0 0 0 0,-1 1 0 0 0,1-1 0 0 0,-1 1 0 0 0,1 0 0 0 0,-1 0 0 0 0,0 0 0 0 0,0 1 0 0 0,0-1 0 0 0,-1 1 0 0 0,4 5 0 0 0,-3-4-11 0 0,0 1 0 0 0,-1-1 0 0 0,0 1 0 0 0,0 0-1 0 0,0 0 1 0 0,0 0 0 0 0,0 8 0 0 0,0 4 144 0 0,-1 22 0 0 0,-1-38-165 0 0,0 0 1 0 0,-1-1-1 0 0,1 0 1 0 0,0 1-1 0 0,-1-1 1 0 0,1 1 0 0 0,-1-1-1 0 0,1 0 1 0 0,-1 0 0 0 0,0 1-1 0 0,1-1 1 0 0,-1 0-1 0 0,0 0 1 0 0,0 0 0 0 0,0 0-1 0 0,0 0 1 0 0,0 0 0 0 0,0 0-1 0 0,0 0 1 0 0,0 0-1 0 0,-2 1 1 0 0,-5 5 159 0 0,7-7-172 0 0,0 0-1 0 0,1 0 1 0 0,-1 1-1 0 0,0-1 0 0 0,0 0 1 0 0,1 0-1 0 0,-1 0 1 0 0,0 0-1 0 0,1 0 0 0 0,-1 0 1 0 0,0 0-1 0 0,0-1 1 0 0,1 1-1 0 0,-1 0 0 0 0,0 0 1 0 0,1 0-1 0 0,-1-1 1 0 0,0 1-1 0 0,1 0 1 0 0,-1-1-1 0 0,1 1 0 0 0,-2-1 1 0 0,0 0 4 0 0,-6-3 15 0 0</inkml:trace>
  <inkml:trace contextRef="#ctx0" brushRef="#br0" timeOffset="2631.34">328 39 12200 0 0,'0'-2'87'0'0,"-2"-2"-46"0"0,0 1-34 0 0,-2 0 120 0 0,-1 1 745 0 0,4 4 1483 0 0,3 0-2222 0 0,1-1 0 0 0,-1 1 1 0 0,1-1-1 0 0,0 0 0 0 0,-1 0 0 0 0,1 0 1 0 0,0 0-1 0 0,0 0 0 0 0,0-1 1 0 0,-1 1-1 0 0,1-1 0 0 0,0 0 0 0 0,4 0 1 0 0,10 2 206 0 0,-11-1-276 0 0,18 1 258 0 0,-19-2-287 0 0,12 0 435 0 0,34 5 1 0 0,-32-2-339 0 0,-14-2-10 0 0</inkml:trace>
  <inkml:trace contextRef="#ctx0" brushRef="#br0" timeOffset="2632.34">816 448 13928 0 0,'1'0'0'0'0,"-1"0"59"0"0,0 0 0 0 0,-1 0 1 0 0,1 0-1 0 0,0 0 1 0 0,-1 0-1 0 0,1 0 1 0 0,0 0-1 0 0,-1 0 0 0 0,1 0 1 0 0,0 1-1 0 0,-1-1 1 0 0,1 0-1 0 0,0 0 1 0 0,-1 0-1 0 0,1 0 0 0 0,0 0 1 0 0,0 1-1 0 0,-1-1 1 0 0,1 0-1 0 0,0 0 0 0 0,0 1 1 0 0,-1-1-1 0 0,1 1 1 0 0,-1 8 4130 0 0,1-8-3079 0 0,2 1-927 0 0</inkml:trace>
  <inkml:trace contextRef="#ctx0" brushRef="#br0" timeOffset="2633.34">1025 193 13072 0 0,'-7'-9'327'0'0,"2"5"117"0"0,-3 0 419 0 0,-6-5 742 0 0,6-3-989 0 0,-20-57 2095 0 0,25 64-2497 0 0,1 1 0 0 0,0 0-1 0 0,-1 0 1 0 0,-5-6 0 0 0,8 9-167 0 0,-1 0 0 0 0,0 1 0 0 0,1-1 1 0 0,-1 1-1 0 0,1-1 0 0 0,-1 1 1 0 0,0-1-1 0 0,1 1 0 0 0,-1-1 0 0 0,0 1 1 0 0,1 0-1 0 0,-1-1 0 0 0,0 1 0 0 0,0 0 1 0 0,0 0-1 0 0,1-1 0 0 0,-1 1 0 0 0,0 0 1 0 0,0 0-1 0 0,0 0 0 0 0,1 0 0 0 0,-1 0 1 0 0,0 0-1 0 0,0 0 0 0 0,0 1 0 0 0,1-1 1 0 0,-2 0-1 0 0,-1 4 149 0 0,-6 16 116 0 0,-7 27 0 0 0,13-38-219 0 0,2-1 1 0 0,-1 1-1 0 0,1 0 0 0 0,0 0 0 0 0,1 0 0 0 0,0 12 0 0 0,1-12 9 0 0,0-1 46 0 0,-1 0 0 0 0,1 0 0 0 0,0 0-1 0 0,1 0 1 0 0,0 0 0 0 0,0 0 0 0 0,1-1 0 0 0,4 8 0 0 0,-7-14-124 0 0,0 0-1 0 0,1-1 1 0 0,-1 1 0 0 0,0-1-1 0 0,1 1 1 0 0,-1-1-1 0 0,1 1 1 0 0,-1-1 0 0 0,1 0-1 0 0,-1 1 1 0 0,1-1-1 0 0,-1 1 1 0 0,1-1-1 0 0,-1 0 1 0 0,1 0 0 0 0,0 1-1 0 0,-1-1 1 0 0,1 0-1 0 0,0 0 1 0 0,-1 0 0 0 0,1 1-1 0 0,-1-1 1 0 0,1 0-1 0 0,0 0 1 0 0,-1 0 0 0 0,2 0-1 0 0,0-1 8 0 0,-1 1 0 0 0,1-1 0 0 0,-1 1 0 0 0,1-1 0 0 0,-1 0 0 0 0,1 1 0 0 0,-1-1 0 0 0,0 0 0 0 0,1 0 0 0 0,1-2 0 0 0,2-2 43 0 0,0 0 0 0 0,-1 0 0 0 0,9-11 0 0 0,-5 3-6 0 0,18-30 83 0 0,-24 39-96 0 0,0-1 0 0 0,0 0 0 0 0,-1 1 1 0 0,1-1-1 0 0,-1 0 0 0 0,0 0 0 0 0,-1 0 0 0 0,1-6 1 0 0,-1 17-49 0 0,0 1-1 0 0,1-1 1 0 0,0 0 0 0 0,0 1 0 0 0,1-1 0 0 0,0 0 0 0 0,0 0 0 0 0,0 0 0 0 0,0 0 0 0 0,6 9 0 0 0,-1-5 0 0 0,0-1-1 0 0,0 1 0 0 0,1-1 0 0 0,16 14 1 0 0,-12-12-1 0 0,0 1 0 0 0,-1 1 0 0 0,0 0 0 0 0,13 20 0 0 0,-19-25-6 0 0,12 20 0 0 0,-16-26 0 0 0,0 0 0 0 0,-1 0 0 0 0,1 0 1 0 0,0 0-1 0 0,-1 0 0 0 0,1 1 0 0 0,-1-1 0 0 0,1 0 0 0 0,-1 0 0 0 0,0 0 0 0 0,0 1 0 0 0,-1 1 1 0 0,1-2-1 0 0,0-1 1 0 0,0 0-1 0 0,-1 1 1 0 0,1-1 0 0 0,-1 0-1 0 0,1 0 1 0 0,-1 1-1 0 0,0-1 1 0 0,1 0 0 0 0,-1 0-1 0 0,0 0 1 0 0,0 0-1 0 0,0 0 1 0 0,1 0 0 0 0,-1 0-1 0 0,0 0 1 0 0,0 0-1 0 0,-1-1 1 0 0,1 1 0 0 0,-2 1-1 0 0,0-1 1 0 0,0 0 1 0 0,0 0-1 0 0,0 0 0 0 0,0-1 0 0 0,0 1 1 0 0,0-1-1 0 0,-6 0 0 0 0,-6-1 4 0 0,0-1-1 0 0,0 0 0 0 0,-29-8 1 0 0,42 9-4 0 0,0 0 0 0 0,0 0 0 0 0,1 1 0 0 0,-1-2 0 0 0,0 1 0 0 0,0 0 0 0 0,1 0 0 0 0,-1-1 0 0 0,0 1 0 0 0,1 0 0 0 0,-2-3 1 0 0,-13-9 48 0 0,12 13-3 0 0</inkml:trace>
  <inkml:trace contextRef="#ctx0" brushRef="#br0" timeOffset="2634.34">1341 466 23687 0 0,'1'1'0'0'0,"-4"1"0"0"0,-4-1 0 0 0,2 2 0 0 0,3 0 0 0 0,3-1 2 0 0,-1-1 120 0 0,3-7 138 0 0,-1 0-188 0 0</inkml:trace>
  <inkml:trace contextRef="#ctx0" brushRef="#br0" timeOffset="2635.34">1500 179 13824 0 0,'-7'0'135'0'0,"-2"0"439"0"0,-9 0 1047 0 0,18 0-1563 0 0,0 0-1 0 0,0 0 1 0 0,0 0-1 0 0,-1 0 1 0 0,1 0-1 0 0,0 0 0 0 0,0 0 1 0 0,0 0-1 0 0,0 0 1 0 0,-1 0-1 0 0,1 0 1 0 0,0 0-1 0 0,0 0 1 0 0,0 0-1 0 0,0 0 1 0 0,0 0-1 0 0,-1 0 1 0 0,1 0-1 0 0,0 0 1 0 0,0-1-1 0 0,0 1 0 0 0,0 0 1 0 0,0 0-1 0 0,0 0 1 0 0,0 0-1 0 0,-1 0 1 0 0,1-1-1 0 0,0 1 1 0 0,0 0-1 0 0,0 0 1 0 0,0 0-1 0 0,0 0 1 0 0,0 0-1 0 0,0-1 1 0 0,0 1-1 0 0,0 0 0 0 0,0 0 1 0 0,0 0-1 0 0,0 0 1 0 0,0-1-1 0 0,0 1 1 0 0,2-8 733 0 0,-1 4-460 0 0,0 1-292 0 0,0 0 1 0 0,0 0-1 0 0,0 0 0 0 0,0 0 1 0 0,0 0-1 0 0,1 0 0 0 0,0 0 1 0 0,-1 0-1 0 0,1 1 0 0 0,0-1 1 0 0,3-3-1 0 0,-1 1-12 0 0,-3 3-16 0 0,0 0 1 0 0,1 0 0 0 0,-1 0-1 0 0,0 1 1 0 0,1-1 0 0 0,0 0-1 0 0,-1 1 1 0 0,1 0 0 0 0,0-1-1 0 0,0 1 1 0 0,2-2 0 0 0,10-5 209 0 0,0 1-1 0 0,24-10 1 0 0,-31 14-119 0 0,-1 2 0 0 0,0-1 0 0 0,1 1 0 0 0,0 0 0 0 0,-1 0 0 0 0,1 1 0 0 0,0 0 0 0 0,-1 0 0 0 0,1 0 0 0 0,0 1 0 0 0,7 2 0 0 0,-12-3-50 0 0,0 1-1 0 0,0 0 0 0 0,0 0 1 0 0,0 0-1 0 0,0 0 0 0 0,-1 0 1 0 0,1 1-1 0 0,0-1 0 0 0,2 3 1 0 0,-2-2-24 0 0,-1-2-17 0 0,-1 1-1 0 0,1-1 1 0 0,-1 1 0 0 0,1-1 0 0 0,-1 1 0 0 0,1-1 0 0 0,-1 1 0 0 0,0 0 0 0 0,1-1 0 0 0,-1 1 0 0 0,0-1 0 0 0,1 1 0 0 0,-1 0-1 0 0,0-1 1 0 0,0 1 0 0 0,1 0 0 0 0,-1 0 0 0 0,0-1 0 0 0,0 2 0 0 0,0-1 23 0 0,2 4 22 0 0,-1 0 0 0 0,0 1 0 0 0,0-1 0 0 0,0 0 0 0 0,-1 0-1 0 0,0 8 1 0 0,0-8-37 0 0,1-3-4 0 0,-1 0-1 0 0,0 1 0 0 0,0-1 1 0 0,0 0-1 0 0,0 0 0 0 0,0 1 1 0 0,0-1-1 0 0,-1 4 1 0 0,-4 12 101 0 0,5-12-90 0 0,0-4-16 0 0,0 0 0 0 0,0 0-1 0 0,0-1 1 0 0,0 1 0 0 0,-1 0-1 0 0,1 0 1 0 0,-1 0 0 0 0,1 0-1 0 0,-1-1 1 0 0,0 1 0 0 0,-1 3-1 0 0,-10 19 165 0 0,-24 35 0 0 0,29-50-139 0 0,1 2-12 0 0,1 1 21 0 0,-15 46 116 0 0,13-45-24 0 0,6-12-124 0 0,0-1 0 0 0,1 1 0 0 0,-1 0-1 0 0,1-1 1 0 0,-1 1 0 0 0,1 0-1 0 0,-1 0 1 0 0,1-1 0 0 0,0 1-1 0 0,-1 0 1 0 0,1 0 0 0 0,0 0-1 0 0,-1-1 1 0 0,1 1 0 0 0,0 0-1 0 0,0 0 1 0 0,0 0 0 0 0,0 0-1 0 0,0 0 1 0 0,0-1 0 0 0,0 1 0 0 0,0 0-1 0 0,0 1 1 0 0,2 2 38 0 0,-2-2-1 0 0,1 0 0 0 0,0 0 0 0 0,-1 0 0 0 0,1 0 0 0 0,0 0 0 0 0,0 0 0 0 0,0 0 0 0 0,0-1 0 0 0,0 1 0 0 0,1 0 0 0 0,-1-1 0 0 0,3 3 0 0 0,0-2 15 0 0,0 1 1 0 0,0-1-1 0 0,0-1 0 0 0,0 1 1 0 0,1 0-1 0 0,-1-1 1 0 0,1 0-1 0 0,-1 0 1 0 0,1 0-1 0 0,-1-1 1 0 0,1 1-1 0 0,-1-1 1 0 0,8-1-1 0 0,68-24 551 0 0,-79 25-607 0 0,0 0 0 0 0,-1-1-1 0 0,1 1 1 0 0,0 0 0 0 0,0-1 0 0 0,0 1 0 0 0,-1 0 0 0 0,1-1 0 0 0,0 1-1 0 0,0-1 1 0 0,-1 1 0 0 0,1-1 0 0 0,0 0 0 0 0,-1 1 0 0 0,1-2 0 0 0,0 1-1 0 0,0 0 1 0 0,-1 1 0 0 0,1-1 0 0 0,0 0 0 0 0,-1 1 0 0 0,1-1 0 0 0,0 1 0 0 0,0-1 0 0 0,0 0-1 0 0,0 1 1 0 0,-1 0 0 0 0,1-1 0 0 0,0 1 0 0 0,1-1 0 0 0,21-9 110 0 0,-4 3-79 0 0</inkml:trace>
  <inkml:trace contextRef="#ctx0" brushRef="#br0" timeOffset="3010.73">1795 170 17063 0 0,'0'-1'144'0'0,"-1"0"-1"0"0,1 0 1 0 0,-1 0-1 0 0,1 0 1 0 0,-1 0-1 0 0,1 0 1 0 0,0 0-1 0 0,-1 0 1 0 0,1 0-1 0 0,0-1 1 0 0,0 1-1 0 0,0 0 1 0 0,0 0-1 0 0,0-1 1 0 0,3-9 697 0 0,7-2-62 0 0,-6 9-701 0 0,0 1-1 0 0,0-1 1 0 0,0 1-1 0 0,0 0 1 0 0,1 1 0 0 0,-1-1-1 0 0,7-1 1 0 0,-5 1-43 0 0,18-6 122 0 0,-18 7-129 0 0,-3 1-13 0 0,-1 0 0 0 0,0 1 1 0 0,1-1-1 0 0,-1 0 1 0 0,1 1-1 0 0,-1-1 0 0 0,1 1 1 0 0,3 0-1 0 0,1 0 44 0 0,0-1 0 0 0,1 1-1 0 0,-1 1 1 0 0,0-1 0 0 0,1 1-1 0 0,-1 1 1 0 0,0-1 0 0 0,11 5-1 0 0,-16-5-26 0 0,0 1-1 0 0,0-1 0 0 0,0 1 1 0 0,0 0-1 0 0,0-1 0 0 0,-1 1 1 0 0,1 0-1 0 0,-1 0 0 0 0,1 0 1 0 0,-1 1-1 0 0,3 3 0 0 0,-3-2-1 0 0,1 1 0 0 0,-1-1 0 0 0,0 1 0 0 0,0-1 0 0 0,0 1 0 0 0,0 5 0 0 0,-2-3 14 0 0,1 0 0 0 0,-1 0 0 0 0,0 0 0 0 0,-1 0 0 0 0,0 0 0 0 0,0 0 0 0 0,0 0 0 0 0,-1-1 0 0 0,0 1 0 0 0,-4 6 0 0 0,6-11-34 0 0,-2 3 142 0 0,-1 1 0 0 0,0-1 0 0 0,0 0 0 0 0,0 0 0 0 0,0 0 0 0 0,-1 0 0 0 0,0-1 0 0 0,-7 6 0 0 0,12-10-143 0 0,-1 0 0 0 0,1 0 0 0 0,0 0 0 0 0,0 0 0 0 0,0 0 0 0 0,0 0-1 0 0,0 0 1 0 0,0 0 0 0 0,0 0 0 0 0,0 0 0 0 0,0 0 0 0 0,0 0 0 0 0,0 1 0 0 0,0-1 0 0 0,0 0-1 0 0,0 0 1 0 0,0 0 0 0 0,0 0 0 0 0,0 0 0 0 0,0 0 0 0 0,0 0 0 0 0,0 0 0 0 0,0 0-1 0 0,0 0 1 0 0,0 0 0 0 0,0 1 0 0 0,0-1 0 0 0,0 0 0 0 0,0 0 0 0 0,0 0 0 0 0,0 0 0 0 0,0 0-1 0 0,0 0 1 0 0,0 0 0 0 0,0 0 0 0 0,1 0 0 0 0,-1 0 0 0 0,0 0 0 0 0,0 0 0 0 0,0 1 0 0 0,0-1-1 0 0,0 0 1 0 0,0 0 0 0 0,0 0 0 0 0,0 0 0 0 0,0 0 0 0 0,0 0 0 0 0,0 0 0 0 0,0 0-1 0 0,1 0 1 0 0,6 3 259 0 0,3 0-139 0 0,44 15 181 0 0,-38-13-228 0 0,-2 1-44 0 0,-2 0 18 0 0,32 18 127 0 0,-44-24-178 0 0,1 1 0 0 0,0 0 0 0 0,0 0-1 0 0,0 0 1 0 0,0 0 0 0 0,-1 0 0 0 0,1 0 0 0 0,-1 0 0 0 0,1 0 0 0 0,0 1 0 0 0,-1-1 0 0 0,0 0-1 0 0,1 0 1 0 0,-1 0 0 0 0,0 0 0 0 0,0 1 0 0 0,1-1 0 0 0,-1 0 0 0 0,0 0 0 0 0,0 1 0 0 0,0-1-1 0 0,-1 0 1 0 0,1 0 0 0 0,0 1 0 0 0,0-1 0 0 0,-1 0 0 0 0,1 0 0 0 0,0 0 0 0 0,-1 0 0 0 0,1 0-1 0 0,-1 1 1 0 0,-1 0 0 0 0,-6 9 5 0 0,-9 4 3 0 0,4-7-10 0 0,1 1 1 0 0,-26 10 0 0 0,31-15-3 0 0,-1-1-1 0 0,1 0 1 0 0,-1-1 0 0 0,0 0 0 0 0,0 0 0 0 0,0 0-1 0 0,-10 0 1 0 0,-11-1 14 0 0,28-1-14 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BC088F-7D58-42F9-9933-815CC85FD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1dd5b-d8c3-4441-9818-fd7271b26873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6D1DBB-05F6-4347-AC8A-81D15A36F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549F27-7965-4651-86B1-2158D9226DD5}">
  <ds:schemaRefs>
    <ds:schemaRef ds:uri="http://schemas.microsoft.com/office/2006/metadata/properties"/>
    <ds:schemaRef ds:uri="http://schemas.microsoft.com/office/infopath/2007/PartnerControls"/>
    <ds:schemaRef ds:uri="35e032a2-eae6-4010-877c-ba37439c3508"/>
    <ds:schemaRef ds:uri="5851dd5b-d8c3-4441-9818-fd7271b268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THE.DOT</Template>
  <TotalTime>0</TotalTime>
  <Pages>1</Pages>
  <Words>236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BüP</vt:lpstr>
      <vt:lpstr>BüP</vt:lpstr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BüP</dc:title>
  <dc:creator>jschaller</dc:creator>
  <cp:lastModifiedBy>Joel Schaller</cp:lastModifiedBy>
  <cp:revision>56</cp:revision>
  <cp:lastPrinted>2023-09-14T06:03:00Z</cp:lastPrinted>
  <dcterms:created xsi:type="dcterms:W3CDTF">2023-09-14T06:03:00Z</dcterms:created>
  <dcterms:modified xsi:type="dcterms:W3CDTF">2023-09-15T09:37:00Z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Version">
    <vt:lpwstr>2337.</vt:lpwstr>
  </property>
  <property fmtid="{D5CDD505-2E9C-101B-9397-08002B2CF9AE}" pid="4" name="Release">
    <vt:lpwstr>00</vt:lpwstr>
  </property>
  <property fmtid="{D5CDD505-2E9C-101B-9397-08002B2CF9AE}" pid="5" name="Autor">
    <vt:lpwstr>jschaller</vt:lpwstr>
  </property>
  <property fmtid="{D5CDD505-2E9C-101B-9397-08002B2CF9AE}" pid="6" name="REF">
    <vt:lpwstr>--</vt:lpwstr>
  </property>
  <property fmtid="{D5CDD505-2E9C-101B-9397-08002B2CF9AE}" pid="7" name="Eigentümer">
    <vt:lpwstr>jschaller</vt:lpwstr>
  </property>
  <property fmtid="{D5CDD505-2E9C-101B-9397-08002B2CF9AE}" pid="8" name="Abkürzung Name Autor">
    <vt:lpwstr>jschaller</vt:lpwstr>
  </property>
  <property fmtid="{D5CDD505-2E9C-101B-9397-08002B2CF9AE}" pid="9" name="Fach">
    <vt:lpwstr>HST</vt:lpwstr>
  </property>
  <property fmtid="{D5CDD505-2E9C-101B-9397-08002B2CF9AE}" pid="10" name="Semester">
    <vt:lpwstr>5</vt:lpwstr>
  </property>
  <property fmtid="{D5CDD505-2E9C-101B-9397-08002B2CF9AE}" pid="11" name="Abteilung">
    <vt:lpwstr>TBZ/EE</vt:lpwstr>
  </property>
  <property fmtid="{D5CDD505-2E9C-101B-9397-08002B2CF9AE}" pid="12" name="Art Dokument">
    <vt:lpwstr>Information</vt:lpwstr>
  </property>
  <property fmtid="{D5CDD505-2E9C-101B-9397-08002B2CF9AE}" pid="13" name="REF_kurz">
    <vt:lpwstr>jschaller</vt:lpwstr>
  </property>
  <property fmtid="{D5CDD505-2E9C-101B-9397-08002B2CF9AE}" pid="14" name="Thema">
    <vt:lpwstr>Büp</vt:lpwstr>
  </property>
</Properties>
</file>