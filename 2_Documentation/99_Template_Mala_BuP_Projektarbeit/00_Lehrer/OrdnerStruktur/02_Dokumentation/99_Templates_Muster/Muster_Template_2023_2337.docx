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35BB1" w:rsidRPr="0026408B" w:rsidRDefault="00735BB1" w:rsidP="00805B32">
      <w:pPr>
        <w:pStyle w:val="Lckentext"/>
      </w:pPr>
    </w:p>
    <w:bookmarkStart w:id="0" w:name="TMEBP_TBTitel"/>
    <w:p w14:paraId="1E1FCF2B" w14:textId="77777777" w:rsidR="002A042F" w:rsidRPr="00817973" w:rsidRDefault="002A042F" w:rsidP="002A042F">
      <w:pPr>
        <w:pStyle w:val="Properties"/>
        <w:rPr>
          <w:lang w:val="de-CH"/>
        </w:rPr>
      </w:pPr>
      <w:r w:rsidRPr="00817973">
        <w:rPr>
          <w:lang w:val="de-CH"/>
        </w:rPr>
        <w:fldChar w:fldCharType="begin"/>
      </w:r>
      <w:r w:rsidRPr="00817973">
        <w:rPr>
          <w:lang w:val="de-CH"/>
        </w:rPr>
        <w:instrText xml:space="preserve"> DOCPROPERTY  Company  \* MERGEFORMAT </w:instrText>
      </w:r>
      <w:r w:rsidRPr="00817973">
        <w:rPr>
          <w:lang w:val="de-CH"/>
        </w:rPr>
        <w:fldChar w:fldCharType="separate"/>
      </w:r>
      <w:r w:rsidR="006D5DF7">
        <w:rPr>
          <w:lang w:val="de-CH"/>
        </w:rPr>
        <w:t>TBZ</w:t>
      </w:r>
      <w:r w:rsidRPr="00817973">
        <w:rPr>
          <w:lang w:val="de-CH"/>
        </w:rPr>
        <w:fldChar w:fldCharType="end"/>
      </w:r>
    </w:p>
    <w:bookmarkStart w:id="1" w:name="TMEBP_TBUnterTitel"/>
    <w:bookmarkEnd w:id="0"/>
    <w:p w14:paraId="2DC7BE66" w14:textId="1AFE335B" w:rsidR="002A042F" w:rsidRPr="00817973" w:rsidRDefault="002A042F" w:rsidP="002A042F">
      <w:pPr>
        <w:pStyle w:val="StyleZTitelblatt24ptBefore238pt"/>
      </w:pPr>
      <w:r w:rsidRPr="00817973">
        <w:fldChar w:fldCharType="begin"/>
      </w:r>
      <w:r w:rsidRPr="00817973">
        <w:instrText xml:space="preserve"> DOCPROPERTY  Title  \* MERGEFORMAT </w:instrText>
      </w:r>
      <w:r w:rsidRPr="00817973">
        <w:fldChar w:fldCharType="separate"/>
      </w:r>
      <w:r w:rsidR="009E1DC3">
        <w:t>Projektarbeit 2022 / HST</w:t>
      </w:r>
      <w:r w:rsidRPr="00817973">
        <w:fldChar w:fldCharType="end"/>
      </w:r>
    </w:p>
    <w:bookmarkEnd w:id="1"/>
    <w:p w14:paraId="17D32B2D" w14:textId="7D5000BE" w:rsidR="002A042F" w:rsidRPr="00817973" w:rsidRDefault="002A042F" w:rsidP="002A042F">
      <w:pPr>
        <w:pStyle w:val="StyleZTitelblattBefore48pt1"/>
      </w:pPr>
      <w:r w:rsidRPr="00817973">
        <w:fldChar w:fldCharType="begin"/>
      </w:r>
      <w:r w:rsidRPr="00817973">
        <w:instrText xml:space="preserve"> DOCPROPERTY  Subject  \* MERGEFORMAT </w:instrText>
      </w:r>
      <w:r w:rsidRPr="00817973">
        <w:fldChar w:fldCharType="separate"/>
      </w:r>
      <w:r w:rsidR="009E1DC3">
        <w:t>Wie heisst der Besitzer dieses Dokumentes</w:t>
      </w:r>
      <w:r w:rsidRPr="00817973">
        <w:fldChar w:fldCharType="end"/>
      </w:r>
    </w:p>
    <w:p w14:paraId="55EAA317" w14:textId="77777777" w:rsidR="00735BB1" w:rsidRPr="0026408B" w:rsidRDefault="0089528C" w:rsidP="002A042F">
      <w:pPr>
        <w:pStyle w:val="Lckentext"/>
        <w:jc w:val="left"/>
      </w:pPr>
      <w:r>
        <w:rPr>
          <w:noProof/>
          <w:sz w:val="72"/>
          <w:szCs w:val="72"/>
          <w:lang w:val="de-CH"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876D3B" wp14:editId="07777777">
                <wp:simplePos x="0" y="0"/>
                <wp:positionH relativeFrom="column">
                  <wp:posOffset>142552</wp:posOffset>
                </wp:positionH>
                <wp:positionV relativeFrom="paragraph">
                  <wp:posOffset>342996</wp:posOffset>
                </wp:positionV>
                <wp:extent cx="4649637" cy="1802921"/>
                <wp:effectExtent l="0" t="0" r="17780" b="26035"/>
                <wp:wrapNone/>
                <wp:docPr id="5" name="Doppelte Wel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637" cy="1802921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E4731" w14:textId="77777777" w:rsidR="0089528C" w:rsidRDefault="0089528C" w:rsidP="0089528C">
                            <w:pPr>
                              <w:jc w:val="center"/>
                            </w:pPr>
                            <w:r>
                              <w:t>BILD als 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085103D3"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textboxrect="@46,@48,@47,@49" o:connecttype="custom" o:connectlocs="@40,@0;@51,10800;@33,@4;@50,10800" o:connectangles="270,180,90,0"/>
                <v:handles>
                  <v:h position="topLeft,#0" yrange="0,2229"/>
                  <v:h position="#1,bottomRight" xrange="8640,12960"/>
                </v:handles>
              </v:shapetype>
              <v:shape id="Doppelte Welle 5" style="position:absolute;margin-left:11.2pt;margin-top:27pt;width:366.1pt;height:14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type="#_x0000_t188" adj="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">
                <v:textbox>
                  <w:txbxContent>
                    <w:p w:rsidR="0089528C" w:rsidP="0089528C" w:rsidRDefault="0089528C" w14:paraId="22EB91E7" wp14:textId="77777777">
                      <w:pPr>
                        <w:jc w:val="center"/>
                      </w:pPr>
                      <w:r>
                        <w:t>BILD als Titel</w:t>
                      </w:r>
                    </w:p>
                  </w:txbxContent>
                </v:textbox>
              </v:shape>
            </w:pict>
          </mc:Fallback>
        </mc:AlternateContent>
      </w:r>
      <w:r w:rsidR="002A042F" w:rsidRPr="002A042F">
        <w:rPr>
          <w:noProof/>
          <w:sz w:val="72"/>
          <w:szCs w:val="72"/>
          <w:lang w:val="de-CH" w:eastAsia="de-C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2833E5E" wp14:editId="6FFC6E91">
                <wp:simplePos x="0" y="0"/>
                <wp:positionH relativeFrom="column">
                  <wp:posOffset>14438</wp:posOffset>
                </wp:positionH>
                <wp:positionV relativeFrom="paragraph">
                  <wp:posOffset>102870</wp:posOffset>
                </wp:positionV>
                <wp:extent cx="5029200" cy="5943600"/>
                <wp:effectExtent l="0" t="0" r="19050" b="19050"/>
                <wp:wrapNone/>
                <wp:docPr id="30" name="Gruppieren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5943600"/>
                          <a:chOff x="1134" y="4167"/>
                          <a:chExt cx="7914" cy="9360"/>
                        </a:xfrm>
                      </wpg:grpSpPr>
                      <wps:wsp>
                        <wps:cNvPr id="31" name="Line 4"/>
                        <wps:cNvCnPr/>
                        <wps:spPr bwMode="auto">
                          <a:xfrm>
                            <a:off x="1134" y="4167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"/>
                        <wps:cNvCnPr/>
                        <wps:spPr bwMode="auto">
                          <a:xfrm flipV="1">
                            <a:off x="9048" y="4167"/>
                            <a:ext cx="0" cy="9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663EDBE">
              <v:group id="Gruppieren 30" style="position:absolute;margin-left:1.15pt;margin-top:8.1pt;width:396pt;height:468pt;z-index:251696128" coordsize="7914,9360" coordorigin="1134,4167" o:spid="_x0000_s1026" w14:anchorId="38F6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">
                <v:line id="Line 4" style="position:absolute;visibility:visible;mso-wrap-style:square" o:spid="_x0000_s1027" strokecolor="#669" o:connectortype="straight" from="1134,4167" to="9048,416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G6UsUAAADbAAAADwAAAGRycy9kb3ducmV2LnhtbESPT2vCQBTE70K/w/KEXqRutCIldROC&#10;tbXgydjS6yP78gezb0N2o/HbdwsFj8PM/IbZpKNpxYV611hWsJhHIIgLqxuuFHyd3p9eQDiPrLG1&#10;TApu5CBNHiYbjLW98pEuua9EgLCLUUHtfRdL6YqaDLq57YiDV9reoA+yr6Tu8RrgppXLKFpLgw2H&#10;hRo72tZUnPPBKFjth8NsP+ND9e3LtyG7md3250Opx+mYvYLwNPp7+L/9qRU8L+DvS/gBMv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G6UsUAAADbAAAADwAAAAAAAAAA&#10;AAAAAAChAgAAZHJzL2Rvd25yZXYueG1sUEsFBgAAAAAEAAQA+QAAAJMDAAAAAA==&#10;"/>
                <v:line id="Line 5" style="position:absolute;flip:y;visibility:visible;mso-wrap-style:square" o:spid="_x0000_s1028" strokecolor="#669" o:connectortype="straight" from="9048,4167" to="9048,1352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9hOMMAAADbAAAADwAAAGRycy9kb3ducmV2LnhtbESPQWsCMRSE7wX/Q3hCb5rVw+KuxqWo&#10;hR6KUFtKvT02z83WzcuSpLr996Yg9DjMzDfMqhpsJy7kQ+tYwWyagSCunW65UfDx/jxZgAgRWWPn&#10;mBT8UoBqPXpYYandld/ocoiNSBAOJSowMfallKE2ZDFMXU+cvJPzFmOSvpHa4zXBbSfnWZZLiy2n&#10;BYM9bQzV58OPVUD+uNDhC1+J94X5PNrvYue3Sj2Oh6cliEhD/A/f2y9aQZHD35f0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fYTjDAAAA2wAAAA8AAAAAAAAAAAAA&#10;AAAAoQIAAGRycy9kb3ducmV2LnhtbFBLBQYAAAAABAAEAPkAAACRAwAAAAA=&#10;"/>
              </v:group>
            </w:pict>
          </mc:Fallback>
        </mc:AlternateContent>
      </w:r>
    </w:p>
    <w:p w14:paraId="0A37501D" w14:textId="77777777" w:rsidR="00735BB1" w:rsidRPr="0026408B" w:rsidRDefault="00735BB1" w:rsidP="00805B32">
      <w:pPr>
        <w:pStyle w:val="Lckentext"/>
      </w:pPr>
    </w:p>
    <w:p w14:paraId="5DAB6C7B" w14:textId="77777777" w:rsidR="0026408B" w:rsidRDefault="0026408B" w:rsidP="00805B32">
      <w:pPr>
        <w:pStyle w:val="Lckentext"/>
      </w:pPr>
    </w:p>
    <w:p w14:paraId="02EB378F" w14:textId="77777777" w:rsidR="008D3512" w:rsidRDefault="008D3512" w:rsidP="00805B32">
      <w:pPr>
        <w:pStyle w:val="Lckentext"/>
      </w:pPr>
    </w:p>
    <w:p w14:paraId="6A05A809" w14:textId="77777777" w:rsidR="008D3512" w:rsidRPr="0026408B" w:rsidRDefault="008D3512" w:rsidP="00805B32">
      <w:pPr>
        <w:pStyle w:val="Lckentext"/>
      </w:pPr>
    </w:p>
    <w:p w14:paraId="5A39BBE3" w14:textId="77777777" w:rsidR="0026408B" w:rsidRPr="0026408B" w:rsidRDefault="0026408B" w:rsidP="00805B32">
      <w:pPr>
        <w:pStyle w:val="Lckentext"/>
      </w:pPr>
    </w:p>
    <w:p w14:paraId="46BA992A" w14:textId="7527B845" w:rsidR="00735BB1" w:rsidRPr="006114E3" w:rsidRDefault="006C62AC" w:rsidP="0089528C">
      <w:pPr>
        <w:pStyle w:val="Lckentext"/>
        <w:tabs>
          <w:tab w:val="clear" w:pos="4536"/>
          <w:tab w:val="center" w:pos="3969"/>
        </w:tabs>
        <w:jc w:val="lef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9E1DC3">
        <w:rPr>
          <w:sz w:val="32"/>
        </w:rPr>
        <w:t>Projekt</w:t>
      </w:r>
      <w:r w:rsidR="00970AD0" w:rsidRPr="006114E3">
        <w:rPr>
          <w:sz w:val="32"/>
        </w:rPr>
        <w:br/>
      </w:r>
    </w:p>
    <w:p w14:paraId="20E028C1" w14:textId="77777777" w:rsidR="00970AD0" w:rsidRPr="006114E3" w:rsidRDefault="006C62AC" w:rsidP="006C62AC">
      <w:pPr>
        <w:pStyle w:val="Lckentext"/>
        <w:tabs>
          <w:tab w:val="clear" w:pos="4536"/>
          <w:tab w:val="center" w:pos="3969"/>
        </w:tabs>
        <w:jc w:val="left"/>
        <w:rPr>
          <w:rStyle w:val="SchwacheHervorhebung"/>
          <w:sz w:val="22"/>
        </w:rPr>
      </w:pPr>
      <w:r>
        <w:rPr>
          <w:rStyle w:val="SchwacheHervorhebung"/>
          <w:sz w:val="22"/>
        </w:rPr>
        <w:tab/>
      </w:r>
      <w:r>
        <w:rPr>
          <w:rStyle w:val="SchwacheHervorhebung"/>
          <w:sz w:val="22"/>
        </w:rPr>
        <w:tab/>
      </w:r>
      <w:r w:rsidR="00970AD0" w:rsidRPr="006114E3">
        <w:rPr>
          <w:rStyle w:val="SchwacheHervorhebung"/>
          <w:sz w:val="22"/>
        </w:rPr>
        <w:t xml:space="preserve">Version: </w:t>
      </w:r>
      <w:r w:rsidR="00970AD0" w:rsidRPr="006114E3">
        <w:rPr>
          <w:rStyle w:val="SchwacheHervorhebung"/>
          <w:sz w:val="22"/>
        </w:rPr>
        <w:fldChar w:fldCharType="begin"/>
      </w:r>
      <w:r w:rsidR="00970AD0" w:rsidRPr="006114E3">
        <w:rPr>
          <w:rStyle w:val="SchwacheHervorhebung"/>
          <w:sz w:val="22"/>
        </w:rPr>
        <w:instrText xml:space="preserve"> DOCPROPERTY  Version  \* MERGEFORMAT </w:instrText>
      </w:r>
      <w:r w:rsidR="00970AD0" w:rsidRPr="006114E3">
        <w:rPr>
          <w:rStyle w:val="SchwacheHervorhebung"/>
          <w:sz w:val="22"/>
        </w:rPr>
        <w:fldChar w:fldCharType="separate"/>
      </w:r>
      <w:r w:rsidR="006D5DF7">
        <w:rPr>
          <w:rStyle w:val="SchwacheHervorhebung"/>
          <w:sz w:val="22"/>
        </w:rPr>
        <w:t>1.</w:t>
      </w:r>
      <w:r w:rsidR="00970AD0" w:rsidRPr="006114E3">
        <w:rPr>
          <w:rStyle w:val="SchwacheHervorhebung"/>
          <w:sz w:val="22"/>
        </w:rPr>
        <w:fldChar w:fldCharType="end"/>
      </w:r>
      <w:r w:rsidR="00970AD0" w:rsidRPr="006114E3">
        <w:rPr>
          <w:rStyle w:val="SchwacheHervorhebung"/>
          <w:sz w:val="22"/>
        </w:rPr>
        <w:fldChar w:fldCharType="begin"/>
      </w:r>
      <w:r w:rsidR="00970AD0" w:rsidRPr="006114E3">
        <w:rPr>
          <w:rStyle w:val="SchwacheHervorhebung"/>
          <w:sz w:val="22"/>
        </w:rPr>
        <w:instrText xml:space="preserve"> DOCPROPERTY  Release  \* MERGEFORMAT </w:instrText>
      </w:r>
      <w:r w:rsidR="00970AD0" w:rsidRPr="006114E3">
        <w:rPr>
          <w:rStyle w:val="SchwacheHervorhebung"/>
          <w:sz w:val="22"/>
        </w:rPr>
        <w:fldChar w:fldCharType="separate"/>
      </w:r>
      <w:r w:rsidR="006D5DF7">
        <w:rPr>
          <w:rStyle w:val="SchwacheHervorhebung"/>
          <w:sz w:val="22"/>
        </w:rPr>
        <w:t>00</w:t>
      </w:r>
      <w:r w:rsidR="00970AD0" w:rsidRPr="006114E3">
        <w:rPr>
          <w:rStyle w:val="SchwacheHervorhebung"/>
          <w:sz w:val="22"/>
        </w:rPr>
        <w:fldChar w:fldCharType="end"/>
      </w:r>
    </w:p>
    <w:p w14:paraId="41C8F396" w14:textId="77777777" w:rsidR="0026408B" w:rsidRPr="00735BB1" w:rsidRDefault="0026408B" w:rsidP="00805B32">
      <w:pPr>
        <w:pStyle w:val="Lckentext"/>
      </w:pPr>
    </w:p>
    <w:p w14:paraId="72A3D3EC" w14:textId="77777777" w:rsidR="00735BB1" w:rsidRDefault="00735BB1" w:rsidP="00805B32">
      <w:pPr>
        <w:pStyle w:val="Lckentext"/>
        <w:sectPr w:rsidR="00735BB1" w:rsidSect="00641036">
          <w:headerReference w:type="default" r:id="rId11"/>
          <w:footerReference w:type="default" r:id="rId12"/>
          <w:pgSz w:w="11906" w:h="16838" w:code="9"/>
          <w:pgMar w:top="1644" w:right="851" w:bottom="567" w:left="1134" w:header="567" w:footer="340" w:gutter="0"/>
          <w:cols w:space="720"/>
        </w:sectPr>
      </w:pPr>
    </w:p>
    <w:p w14:paraId="4B12F97F" w14:textId="77777777" w:rsidR="0087702F" w:rsidRDefault="009C19D5" w:rsidP="00805B32">
      <w:pPr>
        <w:pStyle w:val="berschrift1"/>
      </w:pPr>
      <w:r>
        <w:br w:type="page"/>
      </w:r>
      <w:bookmarkStart w:id="2" w:name="_Toc366678210"/>
      <w:bookmarkStart w:id="3" w:name="_Toc468181809"/>
      <w:r>
        <w:lastRenderedPageBreak/>
        <w:t>Inhaltsverzeichnis</w:t>
      </w:r>
      <w:bookmarkEnd w:id="2"/>
      <w:bookmarkEnd w:id="3"/>
    </w:p>
    <w:p w14:paraId="0D0B940D" w14:textId="77777777" w:rsidR="009C19D5" w:rsidRPr="00D35064" w:rsidRDefault="009C19D5" w:rsidP="00805B32">
      <w:pPr>
        <w:pStyle w:val="Lckentext"/>
      </w:pPr>
    </w:p>
    <w:p w14:paraId="289A30CF" w14:textId="77777777" w:rsidR="006D5DF7" w:rsidRDefault="0087702F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 w:rsidRPr="00D35064">
        <w:rPr>
          <w:sz w:val="18"/>
          <w:szCs w:val="18"/>
        </w:rPr>
        <w:fldChar w:fldCharType="begin"/>
      </w:r>
      <w:r w:rsidRPr="00D35064">
        <w:rPr>
          <w:sz w:val="18"/>
          <w:szCs w:val="18"/>
        </w:rPr>
        <w:instrText xml:space="preserve"> TOC \o "1-3" \h \z </w:instrText>
      </w:r>
      <w:r w:rsidRPr="00D35064">
        <w:rPr>
          <w:sz w:val="18"/>
          <w:szCs w:val="18"/>
        </w:rPr>
        <w:fldChar w:fldCharType="separate"/>
      </w:r>
      <w:hyperlink w:anchor="_Toc468181809" w:history="1">
        <w:r w:rsidR="006D5DF7" w:rsidRPr="009E7C03">
          <w:rPr>
            <w:rStyle w:val="Hyperlink"/>
          </w:rPr>
          <w:t>1</w:t>
        </w:r>
        <w:r w:rsidR="006D5DF7">
          <w:rPr>
            <w:rFonts w:asciiTheme="minorHAnsi" w:eastAsiaTheme="minorEastAsia" w:hAnsiTheme="minorHAnsi" w:cstheme="minorBidi"/>
            <w:b w:val="0"/>
            <w:szCs w:val="22"/>
            <w:lang w:eastAsia="de-CH"/>
          </w:rPr>
          <w:tab/>
        </w:r>
        <w:r w:rsidR="006D5DF7" w:rsidRPr="009E7C03">
          <w:rPr>
            <w:rStyle w:val="Hyperlink"/>
          </w:rPr>
          <w:t>Inhaltsverzeichnis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_Toc468181809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2</w:t>
        </w:r>
        <w:r w:rsidR="006D5DF7">
          <w:rPr>
            <w:webHidden/>
          </w:rPr>
          <w:fldChar w:fldCharType="end"/>
        </w:r>
      </w:hyperlink>
    </w:p>
    <w:p w14:paraId="6F53C2DD" w14:textId="77777777" w:rsidR="006D5DF7" w:rsidRDefault="008C666D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468181810" w:history="1">
        <w:r w:rsidR="006D5DF7" w:rsidRPr="009E7C03">
          <w:rPr>
            <w:rStyle w:val="Hyperlink"/>
          </w:rPr>
          <w:t>2</w:t>
        </w:r>
        <w:r w:rsidR="006D5DF7">
          <w:rPr>
            <w:rFonts w:asciiTheme="minorHAnsi" w:eastAsiaTheme="minorEastAsia" w:hAnsiTheme="minorHAnsi" w:cstheme="minorBidi"/>
            <w:b w:val="0"/>
            <w:szCs w:val="22"/>
            <w:lang w:eastAsia="de-CH"/>
          </w:rPr>
          <w:tab/>
        </w:r>
        <w:r w:rsidR="006D5DF7" w:rsidRPr="009E7C03">
          <w:rPr>
            <w:rStyle w:val="Hyperlink"/>
          </w:rPr>
          <w:t>Dokument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_Toc468181810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3</w:t>
        </w:r>
        <w:r w:rsidR="006D5DF7">
          <w:rPr>
            <w:webHidden/>
          </w:rPr>
          <w:fldChar w:fldCharType="end"/>
        </w:r>
      </w:hyperlink>
    </w:p>
    <w:p w14:paraId="3D0A271F" w14:textId="77777777" w:rsidR="006D5DF7" w:rsidRDefault="008C666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hyperlink w:anchor="_Toc468181811" w:history="1">
        <w:r w:rsidR="006D5DF7" w:rsidRPr="009E7C03">
          <w:rPr>
            <w:rStyle w:val="Hyperlink"/>
          </w:rPr>
          <w:t>2.1</w:t>
        </w:r>
        <w:r w:rsidR="006D5DF7">
          <w:rPr>
            <w:rFonts w:asciiTheme="minorHAnsi" w:eastAsiaTheme="minorEastAsia" w:hAnsiTheme="minorHAnsi" w:cstheme="minorBidi"/>
            <w:sz w:val="22"/>
            <w:szCs w:val="22"/>
            <w:lang w:val="de-CH" w:eastAsia="de-CH"/>
          </w:rPr>
          <w:tab/>
        </w:r>
        <w:r w:rsidR="006D5DF7" w:rsidRPr="009E7C03">
          <w:rPr>
            <w:rStyle w:val="Hyperlink"/>
          </w:rPr>
          <w:t>History / Geschichte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_Toc468181811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3</w:t>
        </w:r>
        <w:r w:rsidR="006D5DF7">
          <w:rPr>
            <w:webHidden/>
          </w:rPr>
          <w:fldChar w:fldCharType="end"/>
        </w:r>
      </w:hyperlink>
    </w:p>
    <w:p w14:paraId="27391380" w14:textId="77777777" w:rsidR="006D5DF7" w:rsidRDefault="008C666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hyperlink w:anchor="_Toc468181812" w:history="1">
        <w:r w:rsidR="006D5DF7" w:rsidRPr="009E7C03">
          <w:rPr>
            <w:rStyle w:val="Hyperlink"/>
          </w:rPr>
          <w:t>2.2</w:t>
        </w:r>
        <w:r w:rsidR="006D5DF7">
          <w:rPr>
            <w:rFonts w:asciiTheme="minorHAnsi" w:eastAsiaTheme="minorEastAsia" w:hAnsiTheme="minorHAnsi" w:cstheme="minorBidi"/>
            <w:sz w:val="22"/>
            <w:szCs w:val="22"/>
            <w:lang w:val="de-CH" w:eastAsia="de-CH"/>
          </w:rPr>
          <w:tab/>
        </w:r>
        <w:r w:rsidR="006D5DF7" w:rsidRPr="009E7C03">
          <w:rPr>
            <w:rStyle w:val="Hyperlink"/>
          </w:rPr>
          <w:t>Dokument  Details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_Toc468181812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3</w:t>
        </w:r>
        <w:r w:rsidR="006D5DF7">
          <w:rPr>
            <w:webHidden/>
          </w:rPr>
          <w:fldChar w:fldCharType="end"/>
        </w:r>
      </w:hyperlink>
    </w:p>
    <w:p w14:paraId="1C628C4F" w14:textId="77777777" w:rsidR="006D5DF7" w:rsidRDefault="008C666D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468181813" w:history="1">
        <w:r w:rsidR="006D5DF7" w:rsidRPr="009E7C03">
          <w:rPr>
            <w:rStyle w:val="Hyperlink"/>
          </w:rPr>
          <w:t>3</w:t>
        </w:r>
        <w:r w:rsidR="006D5DF7">
          <w:rPr>
            <w:rFonts w:asciiTheme="minorHAnsi" w:eastAsiaTheme="minorEastAsia" w:hAnsiTheme="minorHAnsi" w:cstheme="minorBidi"/>
            <w:b w:val="0"/>
            <w:szCs w:val="22"/>
            <w:lang w:eastAsia="de-CH"/>
          </w:rPr>
          <w:tab/>
        </w:r>
        <w:r w:rsidR="006D5DF7" w:rsidRPr="009E7C03">
          <w:rPr>
            <w:rStyle w:val="Hyperlink"/>
          </w:rPr>
          <w:t>Einleitung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_Toc468181813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4</w:t>
        </w:r>
        <w:r w:rsidR="006D5DF7">
          <w:rPr>
            <w:webHidden/>
          </w:rPr>
          <w:fldChar w:fldCharType="end"/>
        </w:r>
      </w:hyperlink>
    </w:p>
    <w:p w14:paraId="156C8E5F" w14:textId="77777777" w:rsidR="006D5DF7" w:rsidRDefault="008C666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hyperlink w:anchor="_Toc468181814" w:history="1">
        <w:r w:rsidR="006D5DF7" w:rsidRPr="009E7C03">
          <w:rPr>
            <w:rStyle w:val="Hyperlink"/>
          </w:rPr>
          <w:t>3.1</w:t>
        </w:r>
        <w:r w:rsidR="006D5DF7">
          <w:rPr>
            <w:rFonts w:asciiTheme="minorHAnsi" w:eastAsiaTheme="minorEastAsia" w:hAnsiTheme="minorHAnsi" w:cstheme="minorBidi"/>
            <w:sz w:val="22"/>
            <w:szCs w:val="22"/>
            <w:lang w:val="de-CH" w:eastAsia="de-CH"/>
          </w:rPr>
          <w:tab/>
        </w:r>
        <w:r w:rsidR="006D5DF7" w:rsidRPr="009E7C03">
          <w:rPr>
            <w:rStyle w:val="Hyperlink"/>
          </w:rPr>
          <w:t>Frage 2</w:t>
        </w:r>
        <w:r w:rsidR="006D5DF7">
          <w:rPr>
            <w:webHidden/>
          </w:rPr>
          <w:tab/>
        </w:r>
        <w:r w:rsidR="006D5DF7">
          <w:rPr>
            <w:webHidden/>
          </w:rPr>
          <w:fldChar w:fldCharType="begin"/>
        </w:r>
        <w:r w:rsidR="006D5DF7">
          <w:rPr>
            <w:webHidden/>
          </w:rPr>
          <w:instrText xml:space="preserve"> PAGEREF _Toc468181814 \h </w:instrText>
        </w:r>
        <w:r w:rsidR="006D5DF7">
          <w:rPr>
            <w:webHidden/>
          </w:rPr>
        </w:r>
        <w:r w:rsidR="006D5DF7">
          <w:rPr>
            <w:webHidden/>
          </w:rPr>
          <w:fldChar w:fldCharType="separate"/>
        </w:r>
        <w:r w:rsidR="006D5DF7">
          <w:rPr>
            <w:webHidden/>
          </w:rPr>
          <w:t>4</w:t>
        </w:r>
        <w:r w:rsidR="006D5DF7">
          <w:rPr>
            <w:webHidden/>
          </w:rPr>
          <w:fldChar w:fldCharType="end"/>
        </w:r>
      </w:hyperlink>
    </w:p>
    <w:p w14:paraId="0E27B00A" w14:textId="77777777" w:rsidR="00D35064" w:rsidRPr="00D35064" w:rsidRDefault="0087702F" w:rsidP="00FF007B">
      <w:pPr>
        <w:pStyle w:val="Verzeichnis1"/>
      </w:pPr>
      <w:r w:rsidRPr="00D35064">
        <w:fldChar w:fldCharType="end"/>
      </w:r>
    </w:p>
    <w:p w14:paraId="7FF148AA" w14:textId="77777777" w:rsidR="006C62AC" w:rsidRPr="00D35064" w:rsidRDefault="006C62AC" w:rsidP="006C62AC">
      <w:pPr>
        <w:keepNext/>
        <w:spacing w:before="420"/>
        <w:rPr>
          <w:b/>
        </w:rPr>
      </w:pPr>
      <w:r w:rsidRPr="00D35064">
        <w:rPr>
          <w:b/>
        </w:rPr>
        <w:t>Appendix</w:t>
      </w:r>
    </w:p>
    <w:bookmarkStart w:id="4" w:name="TMEBP_EBPInhaltsVerzAnh"/>
    <w:p w14:paraId="5FCB03AD" w14:textId="77777777" w:rsidR="006C62AC" w:rsidRPr="00D35064" w:rsidRDefault="006C62AC" w:rsidP="006C62AC">
      <w:r w:rsidRPr="00D35064">
        <w:rPr>
          <w:b/>
          <w:noProof/>
          <w:sz w:val="22"/>
        </w:rPr>
        <w:fldChar w:fldCharType="begin"/>
      </w:r>
      <w:r w:rsidRPr="00D35064">
        <w:instrText xml:space="preserve"> TOC \t "AÜberschrift 1;1; AÜberschrift 2;2" \n \* MERGEFORMAT </w:instrText>
      </w:r>
      <w:r w:rsidRPr="00D35064">
        <w:rPr>
          <w:b/>
          <w:noProof/>
          <w:sz w:val="22"/>
        </w:rPr>
        <w:fldChar w:fldCharType="separate"/>
      </w:r>
      <w:r w:rsidR="006D5DF7">
        <w:rPr>
          <w:bCs/>
          <w:noProof/>
          <w:sz w:val="22"/>
          <w:lang w:val="de-DE"/>
        </w:rPr>
        <w:t>Es wurden keine Einträge für das Inhaltsverzeichnis gefunden.</w:t>
      </w:r>
      <w:r w:rsidRPr="00D35064">
        <w:fldChar w:fldCharType="end"/>
      </w:r>
      <w:bookmarkEnd w:id="4"/>
    </w:p>
    <w:p w14:paraId="60061E4C" w14:textId="77777777" w:rsidR="007446E7" w:rsidRDefault="007446E7">
      <w:pPr>
        <w:tabs>
          <w:tab w:val="clear" w:pos="1134"/>
          <w:tab w:val="clear" w:pos="4536"/>
          <w:tab w:val="clear" w:pos="7938"/>
        </w:tabs>
        <w:spacing w:after="0" w:line="240" w:lineRule="auto"/>
        <w:rPr>
          <w:b/>
          <w:kern w:val="26"/>
          <w:sz w:val="32"/>
        </w:rPr>
      </w:pPr>
      <w:bookmarkStart w:id="5" w:name="_Toc366678211"/>
      <w:bookmarkStart w:id="6" w:name="TMEBP_TMTitleHistory"/>
      <w:bookmarkStart w:id="7" w:name="_Toc336586578"/>
      <w:bookmarkStart w:id="8" w:name="_Ref336371535"/>
      <w:bookmarkStart w:id="9" w:name="_Toc276052262"/>
      <w:r>
        <w:br w:type="page"/>
      </w:r>
    </w:p>
    <w:p w14:paraId="6B1C6E57" w14:textId="77777777" w:rsidR="002A042F" w:rsidRPr="007446E7" w:rsidRDefault="002A042F" w:rsidP="007446E7">
      <w:pPr>
        <w:pStyle w:val="berschrift1"/>
      </w:pPr>
      <w:bookmarkStart w:id="10" w:name="_Toc468181810"/>
      <w:r w:rsidRPr="007446E7">
        <w:lastRenderedPageBreak/>
        <w:t>Dokument</w:t>
      </w:r>
      <w:bookmarkEnd w:id="5"/>
      <w:bookmarkEnd w:id="10"/>
      <w:r w:rsidRPr="007446E7">
        <w:t xml:space="preserve"> </w:t>
      </w:r>
    </w:p>
    <w:p w14:paraId="6A888A23" w14:textId="77777777" w:rsidR="002A042F" w:rsidRPr="00E776C0" w:rsidRDefault="002A042F" w:rsidP="00FF007B">
      <w:pPr>
        <w:pStyle w:val="berschrift2"/>
        <w:rPr>
          <w:lang w:val="en-GB"/>
        </w:rPr>
      </w:pPr>
      <w:bookmarkStart w:id="11" w:name="_Toc366678212"/>
      <w:bookmarkStart w:id="12" w:name="_Toc468181811"/>
      <w:r>
        <w:rPr>
          <w:lang w:val="en-GB"/>
        </w:rPr>
        <w:t xml:space="preserve">History / </w:t>
      </w:r>
      <w:proofErr w:type="spellStart"/>
      <w:r>
        <w:rPr>
          <w:lang w:val="en-GB"/>
        </w:rPr>
        <w:t>Geschichte</w:t>
      </w:r>
      <w:bookmarkEnd w:id="6"/>
      <w:bookmarkEnd w:id="11"/>
      <w:bookmarkEnd w:id="12"/>
      <w:proofErr w:type="spellEnd"/>
    </w:p>
    <w:p w14:paraId="44EAFD9C" w14:textId="77777777" w:rsidR="002A042F" w:rsidRPr="00E776C0" w:rsidRDefault="002A042F" w:rsidP="002A042F">
      <w:pPr>
        <w:rPr>
          <w:lang w:val="en-GB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679"/>
        <w:gridCol w:w="1383"/>
        <w:gridCol w:w="2211"/>
        <w:gridCol w:w="2948"/>
      </w:tblGrid>
      <w:tr w:rsidR="002A042F" w:rsidRPr="00ED13F3" w14:paraId="68309523" w14:textId="77777777" w:rsidTr="004537D0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14A1E" w14:textId="77777777" w:rsidR="002A042F" w:rsidRPr="00ED13F3" w:rsidRDefault="002A042F" w:rsidP="004537D0">
            <w:pPr>
              <w:spacing w:before="60" w:after="60"/>
              <w:ind w:right="3"/>
              <w:jc w:val="center"/>
              <w:rPr>
                <w:b/>
                <w:sz w:val="18"/>
                <w:szCs w:val="18"/>
              </w:rPr>
            </w:pPr>
            <w:r w:rsidRPr="00ED13F3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20DDC" w14:textId="77777777" w:rsidR="002A042F" w:rsidRPr="00ED13F3" w:rsidRDefault="002A042F" w:rsidP="004537D0">
            <w:pPr>
              <w:spacing w:before="60" w:after="60"/>
              <w:rPr>
                <w:b/>
                <w:sz w:val="18"/>
                <w:szCs w:val="18"/>
              </w:rPr>
            </w:pPr>
            <w:r w:rsidRPr="00ED13F3">
              <w:rPr>
                <w:b/>
                <w:sz w:val="18"/>
                <w:szCs w:val="18"/>
              </w:rPr>
              <w:t>Autor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072FA" w14:textId="77777777" w:rsidR="002A042F" w:rsidRPr="00ED13F3" w:rsidRDefault="002A042F" w:rsidP="004537D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ED13F3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C703C" w14:textId="77777777" w:rsidR="002A042F" w:rsidRPr="00ED13F3" w:rsidRDefault="002A042F" w:rsidP="004537D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Geprüft von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655D3" w14:textId="77777777" w:rsidR="002A042F" w:rsidRPr="00ED13F3" w:rsidRDefault="002A042F" w:rsidP="004537D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Bemerkungen</w:t>
            </w:r>
          </w:p>
        </w:tc>
      </w:tr>
      <w:tr w:rsidR="002A042F" w:rsidRPr="00ED13F3" w14:paraId="4CF4D663" w14:textId="77777777" w:rsidTr="004537D0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99E8C" w14:textId="77777777" w:rsidR="002A042F" w:rsidRPr="00804271" w:rsidRDefault="0089528C" w:rsidP="004537D0">
            <w:pPr>
              <w:pStyle w:val="Style9ptBefore3ptAfter3pt"/>
              <w:jc w:val="center"/>
              <w:rPr>
                <w:lang w:eastAsia="de-DE"/>
              </w:rPr>
            </w:pPr>
            <w:r>
              <w:rPr>
                <w:lang w:eastAsia="de-DE"/>
              </w:rPr>
              <w:t>1</w:t>
            </w:r>
            <w:r w:rsidR="002A042F" w:rsidRPr="00804271">
              <w:rPr>
                <w:lang w:eastAsia="de-DE"/>
              </w:rPr>
              <w:t>.00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F4736" w14:textId="77777777" w:rsidR="002A042F" w:rsidRPr="00ED13F3" w:rsidRDefault="002A042F" w:rsidP="004537D0">
            <w:pPr>
              <w:pStyle w:val="Style9ptBefore3ptAfter3pt"/>
              <w:rPr>
                <w:lang w:eastAsia="de-DE"/>
              </w:rPr>
            </w:pPr>
            <w:proofErr w:type="spellStart"/>
            <w:r w:rsidRPr="00ED13F3">
              <w:rPr>
                <w:lang w:eastAsia="de-DE"/>
              </w:rPr>
              <w:t>Rma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9E93E" w14:textId="77777777" w:rsidR="002A042F" w:rsidRPr="00ED13F3" w:rsidRDefault="0089528C" w:rsidP="0089528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08.12.2015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7777777" w:rsidR="002A042F" w:rsidRPr="00ED13F3" w:rsidRDefault="002A042F" w:rsidP="004537D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CB5FE" w14:textId="77777777" w:rsidR="002A042F" w:rsidRPr="00ED13F3" w:rsidRDefault="00D87D57" w:rsidP="004537D0">
            <w:pPr>
              <w:keepNext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</w:t>
            </w:r>
          </w:p>
        </w:tc>
      </w:tr>
      <w:tr w:rsidR="002A042F" w:rsidRPr="00ED13F3" w14:paraId="3DEEC669" w14:textId="77777777" w:rsidTr="004537D0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77777777" w:rsidR="002A042F" w:rsidRPr="00804271" w:rsidRDefault="002A042F" w:rsidP="004537D0">
            <w:pPr>
              <w:pStyle w:val="Style9ptBefore3ptAfter3pt"/>
              <w:jc w:val="center"/>
              <w:rPr>
                <w:lang w:eastAsia="de-DE"/>
              </w:rPr>
            </w:pP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2A042F" w:rsidRPr="00ED13F3" w:rsidRDefault="002A042F" w:rsidP="004537D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2A042F" w:rsidRPr="00ED13F3" w:rsidRDefault="002A042F" w:rsidP="004537D0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28261" w14:textId="77777777" w:rsidR="002A042F" w:rsidRPr="00ED13F3" w:rsidRDefault="002A042F" w:rsidP="004537D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6C05" w14:textId="77777777" w:rsidR="002A042F" w:rsidRPr="00ED13F3" w:rsidRDefault="002A042F" w:rsidP="004537D0">
            <w:pPr>
              <w:keepNext/>
              <w:spacing w:before="60" w:after="60"/>
              <w:rPr>
                <w:sz w:val="18"/>
                <w:szCs w:val="18"/>
              </w:rPr>
            </w:pPr>
          </w:p>
        </w:tc>
      </w:tr>
    </w:tbl>
    <w:p w14:paraId="2995F694" w14:textId="77777777" w:rsidR="002A042F" w:rsidRPr="00E776C0" w:rsidRDefault="002A042F" w:rsidP="00FF007B">
      <w:pPr>
        <w:pStyle w:val="berschrift2"/>
        <w:rPr>
          <w:lang w:val="en-GB"/>
        </w:rPr>
      </w:pPr>
      <w:bookmarkStart w:id="13" w:name="_Toc366678213"/>
      <w:bookmarkStart w:id="14" w:name="_Toc468181812"/>
      <w:proofErr w:type="spellStart"/>
      <w:proofErr w:type="gramStart"/>
      <w:r w:rsidRPr="00E776C0">
        <w:rPr>
          <w:lang w:val="en-GB"/>
        </w:rPr>
        <w:t>Do</w:t>
      </w:r>
      <w:r w:rsidR="00FF007B">
        <w:rPr>
          <w:lang w:val="en-GB"/>
        </w:rPr>
        <w:t>k</w:t>
      </w:r>
      <w:r w:rsidRPr="00E776C0">
        <w:rPr>
          <w:lang w:val="en-GB"/>
        </w:rPr>
        <w:t>ument</w:t>
      </w:r>
      <w:proofErr w:type="spellEnd"/>
      <w:r w:rsidR="00FF007B">
        <w:rPr>
          <w:lang w:val="en-GB"/>
        </w:rPr>
        <w:t xml:space="preserve"> </w:t>
      </w:r>
      <w:r>
        <w:rPr>
          <w:lang w:val="en-GB"/>
        </w:rPr>
        <w:t xml:space="preserve"> Details</w:t>
      </w:r>
      <w:bookmarkEnd w:id="13"/>
      <w:bookmarkEnd w:id="14"/>
      <w:proofErr w:type="gramEnd"/>
    </w:p>
    <w:tbl>
      <w:tblPr>
        <w:tblW w:w="0" w:type="auto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0"/>
        <w:gridCol w:w="4195"/>
      </w:tblGrid>
      <w:tr w:rsidR="002A042F" w:rsidRPr="005A2D73" w14:paraId="410DDDC1" w14:textId="77777777" w:rsidTr="004537D0">
        <w:trPr>
          <w:trHeight w:val="330"/>
        </w:trPr>
        <w:tc>
          <w:tcPr>
            <w:tcW w:w="4395" w:type="dxa"/>
            <w:gridSpan w:val="2"/>
            <w:tcBorders>
              <w:bottom w:val="single" w:sz="18" w:space="0" w:color="666699"/>
            </w:tcBorders>
            <w:shd w:val="clear" w:color="auto" w:fill="99CCFF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5A6E30F5" w14:textId="77777777" w:rsidR="002A042F" w:rsidRPr="005A2D73" w:rsidRDefault="002A042F" w:rsidP="004537D0">
            <w:pPr>
              <w:spacing w:after="0" w:line="240" w:lineRule="auto"/>
            </w:pPr>
            <w:r w:rsidRPr="005A2D73">
              <w:t xml:space="preserve">Dokument </w:t>
            </w:r>
          </w:p>
        </w:tc>
      </w:tr>
      <w:tr w:rsidR="002A042F" w:rsidRPr="005A2D73" w14:paraId="4E63FA31" w14:textId="77777777" w:rsidTr="004537D0">
        <w:trPr>
          <w:trHeight w:val="330"/>
        </w:trPr>
        <w:tc>
          <w:tcPr>
            <w:tcW w:w="1980" w:type="dxa"/>
            <w:tcBorders>
              <w:top w:val="single" w:sz="18" w:space="0" w:color="666699"/>
            </w:tcBorders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1D4843B6" w14:textId="77777777" w:rsidR="002A042F" w:rsidRPr="00066120" w:rsidRDefault="002A042F" w:rsidP="004537D0">
            <w:pPr>
              <w:spacing w:after="0" w:line="240" w:lineRule="auto"/>
              <w:jc w:val="right"/>
              <w:rPr>
                <w:sz w:val="20"/>
              </w:rPr>
            </w:pPr>
            <w:r w:rsidRPr="00066120">
              <w:rPr>
                <w:sz w:val="20"/>
              </w:rPr>
              <w:t>File</w:t>
            </w:r>
          </w:p>
        </w:tc>
        <w:tc>
          <w:tcPr>
            <w:tcW w:w="2415" w:type="dxa"/>
            <w:tcBorders>
              <w:top w:val="single" w:sz="18" w:space="0" w:color="666699"/>
            </w:tcBorders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63325B0F" w14:textId="77777777" w:rsidR="002A042F" w:rsidRPr="00066120" w:rsidRDefault="002A042F" w:rsidP="004537D0">
            <w:pPr>
              <w:spacing w:after="0" w:line="240" w:lineRule="auto"/>
              <w:rPr>
                <w:sz w:val="20"/>
              </w:rPr>
            </w:pPr>
            <w:r w:rsidRPr="00066120">
              <w:rPr>
                <w:sz w:val="20"/>
              </w:rPr>
              <w:fldChar w:fldCharType="begin"/>
            </w:r>
            <w:r w:rsidRPr="00066120">
              <w:rPr>
                <w:sz w:val="20"/>
              </w:rPr>
              <w:instrText xml:space="preserve"> FILENAME   \* MERGEFORMAT </w:instrText>
            </w:r>
            <w:r w:rsidRPr="00066120">
              <w:rPr>
                <w:sz w:val="20"/>
              </w:rPr>
              <w:fldChar w:fldCharType="separate"/>
            </w:r>
            <w:r w:rsidR="006D5DF7">
              <w:rPr>
                <w:noProof/>
                <w:sz w:val="20"/>
              </w:rPr>
              <w:t>Muster_Template_2016_1648_Pruefung.docx</w:t>
            </w:r>
            <w:r w:rsidRPr="00066120">
              <w:rPr>
                <w:sz w:val="20"/>
              </w:rPr>
              <w:fldChar w:fldCharType="end"/>
            </w:r>
          </w:p>
        </w:tc>
      </w:tr>
      <w:tr w:rsidR="002A042F" w:rsidRPr="005A2D73" w14:paraId="553E05E5" w14:textId="77777777" w:rsidTr="004537D0">
        <w:trPr>
          <w:trHeight w:val="315"/>
        </w:trPr>
        <w:tc>
          <w:tcPr>
            <w:tcW w:w="1980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7C15739C" w14:textId="77777777" w:rsidR="002A042F" w:rsidRPr="00066120" w:rsidRDefault="002A042F" w:rsidP="004537D0">
            <w:pPr>
              <w:spacing w:after="0" w:line="240" w:lineRule="auto"/>
              <w:jc w:val="right"/>
              <w:rPr>
                <w:sz w:val="20"/>
              </w:rPr>
            </w:pPr>
            <w:r w:rsidRPr="00066120">
              <w:rPr>
                <w:sz w:val="20"/>
              </w:rPr>
              <w:t>Firma</w:t>
            </w:r>
          </w:p>
        </w:tc>
        <w:tc>
          <w:tcPr>
            <w:tcW w:w="2415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72135014" w14:textId="77777777" w:rsidR="002A042F" w:rsidRPr="00066120" w:rsidRDefault="002A042F" w:rsidP="004537D0">
            <w:pPr>
              <w:spacing w:after="0" w:line="240" w:lineRule="auto"/>
              <w:rPr>
                <w:sz w:val="20"/>
              </w:rPr>
            </w:pPr>
            <w:r w:rsidRPr="00066120">
              <w:rPr>
                <w:sz w:val="20"/>
              </w:rPr>
              <w:fldChar w:fldCharType="begin"/>
            </w:r>
            <w:r w:rsidRPr="00066120">
              <w:rPr>
                <w:sz w:val="20"/>
              </w:rPr>
              <w:instrText xml:space="preserve"> DOCPROPERTY  Company  \* MERGEFORMAT </w:instrText>
            </w:r>
            <w:r w:rsidRPr="00066120">
              <w:rPr>
                <w:sz w:val="20"/>
              </w:rPr>
              <w:fldChar w:fldCharType="separate"/>
            </w:r>
            <w:r w:rsidR="006D5DF7">
              <w:rPr>
                <w:sz w:val="20"/>
              </w:rPr>
              <w:t>TBZ</w:t>
            </w:r>
            <w:r w:rsidRPr="00066120">
              <w:rPr>
                <w:sz w:val="20"/>
              </w:rPr>
              <w:fldChar w:fldCharType="end"/>
            </w:r>
          </w:p>
        </w:tc>
      </w:tr>
      <w:tr w:rsidR="002A042F" w:rsidRPr="005A2D73" w14:paraId="27B2542B" w14:textId="77777777" w:rsidTr="004537D0">
        <w:trPr>
          <w:trHeight w:val="285"/>
        </w:trPr>
        <w:tc>
          <w:tcPr>
            <w:tcW w:w="1980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10B2D3B0" w14:textId="77777777" w:rsidR="002A042F" w:rsidRPr="00066120" w:rsidRDefault="002A042F" w:rsidP="004537D0">
            <w:pPr>
              <w:spacing w:after="0" w:line="240" w:lineRule="auto"/>
              <w:jc w:val="right"/>
              <w:rPr>
                <w:sz w:val="20"/>
              </w:rPr>
            </w:pPr>
            <w:r w:rsidRPr="00066120">
              <w:rPr>
                <w:sz w:val="20"/>
              </w:rPr>
              <w:t>Autor</w:t>
            </w:r>
          </w:p>
        </w:tc>
        <w:tc>
          <w:tcPr>
            <w:tcW w:w="2415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6E453910" w14:textId="77777777" w:rsidR="002A042F" w:rsidRPr="00066120" w:rsidRDefault="002A042F" w:rsidP="004537D0">
            <w:pPr>
              <w:spacing w:after="0" w:line="240" w:lineRule="auto"/>
              <w:rPr>
                <w:sz w:val="20"/>
              </w:rPr>
            </w:pPr>
            <w:r w:rsidRPr="00066120">
              <w:rPr>
                <w:sz w:val="20"/>
              </w:rPr>
              <w:fldChar w:fldCharType="begin"/>
            </w:r>
            <w:r w:rsidRPr="00066120">
              <w:rPr>
                <w:sz w:val="20"/>
              </w:rPr>
              <w:instrText xml:space="preserve"> DOCPROPERTY  Author  \* MERGEFORMAT </w:instrText>
            </w:r>
            <w:r w:rsidRPr="00066120">
              <w:rPr>
                <w:sz w:val="20"/>
              </w:rPr>
              <w:fldChar w:fldCharType="separate"/>
            </w:r>
            <w:r w:rsidR="006D5DF7">
              <w:rPr>
                <w:sz w:val="20"/>
              </w:rPr>
              <w:t xml:space="preserve">Wer </w:t>
            </w:r>
            <w:proofErr w:type="spellStart"/>
            <w:r w:rsidR="006D5DF7">
              <w:rPr>
                <w:sz w:val="20"/>
              </w:rPr>
              <w:t>iat</w:t>
            </w:r>
            <w:proofErr w:type="spellEnd"/>
            <w:r w:rsidR="006D5DF7">
              <w:rPr>
                <w:sz w:val="20"/>
              </w:rPr>
              <w:t xml:space="preserve"> der Autor dieser Arbeit</w:t>
            </w:r>
            <w:r w:rsidRPr="00066120">
              <w:rPr>
                <w:sz w:val="20"/>
              </w:rPr>
              <w:fldChar w:fldCharType="end"/>
            </w:r>
          </w:p>
        </w:tc>
      </w:tr>
      <w:tr w:rsidR="002A042F" w:rsidRPr="005A2D73" w14:paraId="5987EA57" w14:textId="77777777" w:rsidTr="004537D0">
        <w:trPr>
          <w:trHeight w:val="435"/>
        </w:trPr>
        <w:tc>
          <w:tcPr>
            <w:tcW w:w="1980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42685E98" w14:textId="77777777" w:rsidR="002A042F" w:rsidRPr="00066120" w:rsidRDefault="002A042F" w:rsidP="004537D0">
            <w:pPr>
              <w:spacing w:after="0" w:line="240" w:lineRule="auto"/>
              <w:jc w:val="right"/>
              <w:rPr>
                <w:sz w:val="20"/>
              </w:rPr>
            </w:pPr>
            <w:proofErr w:type="spellStart"/>
            <w:r w:rsidRPr="00066120">
              <w:rPr>
                <w:sz w:val="20"/>
              </w:rPr>
              <w:t>Ver.Rel</w:t>
            </w:r>
            <w:proofErr w:type="spellEnd"/>
          </w:p>
        </w:tc>
        <w:tc>
          <w:tcPr>
            <w:tcW w:w="2415" w:type="dxa"/>
            <w:tcMar>
              <w:top w:w="28" w:type="dxa"/>
              <w:left w:w="68" w:type="dxa"/>
              <w:bottom w:w="28" w:type="dxa"/>
              <w:right w:w="57" w:type="dxa"/>
            </w:tcMar>
            <w:vAlign w:val="center"/>
          </w:tcPr>
          <w:p w14:paraId="77D15D8B" w14:textId="77777777" w:rsidR="002A042F" w:rsidRPr="00066120" w:rsidRDefault="002A042F" w:rsidP="004537D0">
            <w:pPr>
              <w:spacing w:after="0" w:line="240" w:lineRule="auto"/>
              <w:rPr>
                <w:sz w:val="20"/>
              </w:rPr>
            </w:pPr>
            <w:r w:rsidRPr="00066120">
              <w:rPr>
                <w:sz w:val="20"/>
              </w:rPr>
              <w:fldChar w:fldCharType="begin"/>
            </w:r>
            <w:r w:rsidRPr="00066120">
              <w:rPr>
                <w:sz w:val="20"/>
              </w:rPr>
              <w:instrText xml:space="preserve"> DOCPROPERTY  Version  \* MERGEFORMAT </w:instrText>
            </w:r>
            <w:r w:rsidRPr="00066120">
              <w:rPr>
                <w:sz w:val="20"/>
              </w:rPr>
              <w:fldChar w:fldCharType="separate"/>
            </w:r>
            <w:r w:rsidR="006D5DF7">
              <w:rPr>
                <w:sz w:val="20"/>
              </w:rPr>
              <w:t>1.</w:t>
            </w:r>
            <w:r w:rsidRPr="00066120">
              <w:rPr>
                <w:sz w:val="20"/>
              </w:rPr>
              <w:fldChar w:fldCharType="end"/>
            </w:r>
            <w:r w:rsidRPr="00066120">
              <w:rPr>
                <w:sz w:val="20"/>
              </w:rPr>
              <w:fldChar w:fldCharType="begin"/>
            </w:r>
            <w:r w:rsidRPr="00066120">
              <w:rPr>
                <w:sz w:val="20"/>
              </w:rPr>
              <w:instrText xml:space="preserve"> DOCPROPERTY  Release  \* MERGEFORMAT </w:instrText>
            </w:r>
            <w:r w:rsidRPr="00066120">
              <w:rPr>
                <w:sz w:val="20"/>
              </w:rPr>
              <w:fldChar w:fldCharType="separate"/>
            </w:r>
            <w:r w:rsidR="006D5DF7">
              <w:rPr>
                <w:sz w:val="20"/>
              </w:rPr>
              <w:t>00</w:t>
            </w:r>
            <w:r w:rsidRPr="00066120">
              <w:rPr>
                <w:sz w:val="20"/>
              </w:rPr>
              <w:fldChar w:fldCharType="end"/>
            </w:r>
          </w:p>
        </w:tc>
      </w:tr>
    </w:tbl>
    <w:p w14:paraId="4101652C" w14:textId="77777777" w:rsidR="002A042F" w:rsidRPr="00817973" w:rsidRDefault="002A042F" w:rsidP="002A042F"/>
    <w:p w14:paraId="4B99056E" w14:textId="77777777" w:rsidR="002A042F" w:rsidRPr="00817973" w:rsidRDefault="002A042F" w:rsidP="002A042F"/>
    <w:p w14:paraId="1299C43A" w14:textId="77777777" w:rsidR="002A042F" w:rsidRPr="002A042F" w:rsidRDefault="002A042F" w:rsidP="002A042F"/>
    <w:p w14:paraId="4DDBEF00" w14:textId="77777777" w:rsidR="00D32905" w:rsidRDefault="00D32905">
      <w:pPr>
        <w:tabs>
          <w:tab w:val="clear" w:pos="1134"/>
          <w:tab w:val="clear" w:pos="4536"/>
          <w:tab w:val="clear" w:pos="7938"/>
        </w:tabs>
        <w:spacing w:after="0" w:line="240" w:lineRule="auto"/>
      </w:pPr>
      <w:r>
        <w:br w:type="page"/>
      </w:r>
    </w:p>
    <w:p w14:paraId="67194346" w14:textId="77777777" w:rsidR="00D32905" w:rsidRDefault="00F711B8" w:rsidP="00892709">
      <w:pPr>
        <w:pStyle w:val="berschrift1"/>
      </w:pPr>
      <w:bookmarkStart w:id="15" w:name="_Toc468181813"/>
      <w:r>
        <w:lastRenderedPageBreak/>
        <w:t>Einleitung</w:t>
      </w:r>
      <w:bookmarkEnd w:id="15"/>
    </w:p>
    <w:p w14:paraId="7500F75D" w14:textId="776BED81" w:rsidR="2ABD357F" w:rsidRDefault="008C666D" w:rsidP="251E6281">
      <w:r>
        <w:rPr>
          <w:rFonts w:eastAsia="Arial"/>
          <w:szCs w:val="24"/>
        </w:rPr>
        <w:t xml:space="preserve">Ich bearbeite ein </w:t>
      </w:r>
      <w:proofErr w:type="gramStart"/>
      <w:r>
        <w:rPr>
          <w:rFonts w:eastAsia="Arial"/>
          <w:szCs w:val="24"/>
        </w:rPr>
        <w:t xml:space="preserve">Projekt </w:t>
      </w:r>
      <w:r w:rsidR="2ABD357F" w:rsidRPr="251E6281">
        <w:rPr>
          <w:rFonts w:eastAsia="Arial"/>
          <w:szCs w:val="24"/>
        </w:rPr>
        <w:t xml:space="preserve"> im</w:t>
      </w:r>
      <w:proofErr w:type="gramEnd"/>
      <w:r w:rsidR="2ABD357F" w:rsidRPr="251E6281">
        <w:rPr>
          <w:rFonts w:eastAsia="Arial"/>
          <w:szCs w:val="24"/>
        </w:rPr>
        <w:t xml:space="preserve"> Fach HST.</w:t>
      </w:r>
      <w:r>
        <w:rPr>
          <w:rFonts w:eastAsia="Arial"/>
          <w:szCs w:val="24"/>
        </w:rPr>
        <w:t xml:space="preserve"> Mir steht </w:t>
      </w:r>
      <w:r w:rsidRPr="008C666D">
        <w:rPr>
          <w:rFonts w:eastAsia="Arial"/>
          <w:szCs w:val="24"/>
          <w:highlight w:val="yellow"/>
        </w:rPr>
        <w:t>xx</w:t>
      </w:r>
      <w:r>
        <w:rPr>
          <w:rFonts w:eastAsia="Arial"/>
          <w:szCs w:val="24"/>
        </w:rPr>
        <w:t xml:space="preserve"> Zeit zur Verfügung. ………</w:t>
      </w:r>
    </w:p>
    <w:p w14:paraId="37E9338A" w14:textId="2F41A090" w:rsidR="2ABD357F" w:rsidRDefault="2ABD357F" w:rsidP="251E6281">
      <w:pPr>
        <w:pStyle w:val="berschrift1"/>
      </w:pPr>
      <w:r w:rsidRPr="251E6281">
        <w:rPr>
          <w:rFonts w:ascii="Times New Roman" w:hAnsi="Times New Roman" w:cs="Times New Roman"/>
          <w:b w:val="0"/>
          <w:sz w:val="14"/>
          <w:szCs w:val="14"/>
        </w:rPr>
        <w:t xml:space="preserve">  </w:t>
      </w:r>
      <w:r w:rsidRPr="251E6281">
        <w:rPr>
          <w:rFonts w:eastAsia="Arial"/>
          <w:szCs w:val="32"/>
        </w:rPr>
        <w:t>Antrag</w:t>
      </w:r>
    </w:p>
    <w:p w14:paraId="21CA01A9" w14:textId="0180C794" w:rsidR="2ABD357F" w:rsidRDefault="2ABD357F" w:rsidP="251E6281">
      <w:pPr>
        <w:pStyle w:val="berschrift2"/>
      </w:pPr>
      <w:r w:rsidRPr="251E6281">
        <w:rPr>
          <w:rFonts w:eastAsia="Arial"/>
          <w:szCs w:val="28"/>
        </w:rPr>
        <w:t>Hintergrund</w:t>
      </w:r>
    </w:p>
    <w:p w14:paraId="5196BE28" w14:textId="481B4202" w:rsidR="2ABD357F" w:rsidRDefault="2ABD357F" w:rsidP="251E6281">
      <w:r w:rsidRPr="251E6281">
        <w:rPr>
          <w:rFonts w:eastAsia="Arial"/>
          <w:szCs w:val="24"/>
        </w:rPr>
        <w:t xml:space="preserve">Beschreiben Sie den Hintergrund des Projektes so genau wie möglich mit Ihren Worten. </w:t>
      </w:r>
    </w:p>
    <w:p w14:paraId="31F1E8C7" w14:textId="4F969ADE" w:rsidR="2ABD357F" w:rsidRDefault="2ABD357F" w:rsidP="251E6281">
      <w:r w:rsidRPr="251E6281">
        <w:rPr>
          <w:rFonts w:eastAsia="Arial"/>
          <w:szCs w:val="24"/>
        </w:rPr>
        <w:t xml:space="preserve">Beispiel: Mich interessiert wie ein AD-Wandler in einer MCU funktioniert und wie man </w:t>
      </w:r>
      <w:r>
        <w:br/>
      </w:r>
      <w:r w:rsidRPr="251E6281">
        <w:rPr>
          <w:rFonts w:eastAsia="Arial"/>
          <w:szCs w:val="24"/>
        </w:rPr>
        <w:t xml:space="preserve">               die Daten verarbeiten kann. Zudem arbeite ich im Geschäft momentan mit AD Wandler. Habe schon im Geschäft damit gearbeitet und will das Thema weiterverfolgen.</w:t>
      </w:r>
    </w:p>
    <w:p w14:paraId="66023531" w14:textId="42ED351E" w:rsidR="2ABD357F" w:rsidRDefault="2ABD357F" w:rsidP="251E6281">
      <w:r w:rsidRPr="251E6281">
        <w:rPr>
          <w:rFonts w:eastAsia="Arial"/>
          <w:szCs w:val="24"/>
        </w:rPr>
        <w:t xml:space="preserve"> </w:t>
      </w:r>
    </w:p>
    <w:p w14:paraId="5DE02F05" w14:textId="5F85A9C6" w:rsidR="2ABD357F" w:rsidRDefault="2ABD357F" w:rsidP="251E6281">
      <w:pPr>
        <w:pStyle w:val="berschrift2"/>
      </w:pPr>
      <w:r w:rsidRPr="251E6281">
        <w:rPr>
          <w:rFonts w:eastAsia="Arial"/>
          <w:szCs w:val="28"/>
        </w:rPr>
        <w:t>Planung</w:t>
      </w:r>
    </w:p>
    <w:p w14:paraId="4140D861" w14:textId="44127796" w:rsidR="2ABD357F" w:rsidRDefault="2ABD357F" w:rsidP="251E6281">
      <w:r w:rsidRPr="251E6281">
        <w:rPr>
          <w:rFonts w:eastAsia="Arial"/>
          <w:szCs w:val="24"/>
        </w:rPr>
        <w:t xml:space="preserve">Teil 1: Ende Januar    </w:t>
      </w:r>
      <w:proofErr w:type="gramStart"/>
      <w:r w:rsidRPr="251E6281">
        <w:rPr>
          <w:rFonts w:eastAsia="Arial"/>
          <w:szCs w:val="24"/>
        </w:rPr>
        <w:t xml:space="preserve">   (</w:t>
      </w:r>
      <w:proofErr w:type="gramEnd"/>
      <w:r w:rsidRPr="251E6281">
        <w:rPr>
          <w:rFonts w:eastAsia="Arial"/>
          <w:szCs w:val="24"/>
        </w:rPr>
        <w:t xml:space="preserve">SEM 5 Kleinprojekt) </w:t>
      </w:r>
    </w:p>
    <w:p w14:paraId="77DA2412" w14:textId="067B9B6D" w:rsidR="2ABD357F" w:rsidRDefault="2ABD357F" w:rsidP="251E6281">
      <w:r w:rsidRPr="251E6281">
        <w:rPr>
          <w:rFonts w:eastAsia="Arial"/>
          <w:szCs w:val="24"/>
        </w:rPr>
        <w:t xml:space="preserve">Teil 2: Ende Juni </w:t>
      </w:r>
      <w:proofErr w:type="gramStart"/>
      <w:r w:rsidRPr="251E6281">
        <w:rPr>
          <w:rFonts w:eastAsia="Arial"/>
          <w:szCs w:val="24"/>
        </w:rPr>
        <w:t>202</w:t>
      </w:r>
      <w:r w:rsidR="008C666D">
        <w:rPr>
          <w:rFonts w:eastAsia="Arial"/>
          <w:szCs w:val="24"/>
        </w:rPr>
        <w:t>4</w:t>
      </w:r>
      <w:r w:rsidRPr="251E6281">
        <w:rPr>
          <w:rFonts w:eastAsia="Arial"/>
          <w:szCs w:val="24"/>
        </w:rPr>
        <w:t xml:space="preserve">  (</w:t>
      </w:r>
      <w:proofErr w:type="gramEnd"/>
      <w:r w:rsidRPr="251E6281">
        <w:rPr>
          <w:rFonts w:eastAsia="Arial"/>
          <w:szCs w:val="24"/>
        </w:rPr>
        <w:t>SEM6)</w:t>
      </w:r>
    </w:p>
    <w:p w14:paraId="1E4080B2" w14:textId="7F826D2C" w:rsidR="2ABD357F" w:rsidRDefault="2ABD357F" w:rsidP="251E6281">
      <w:pPr>
        <w:pStyle w:val="berschrift2"/>
      </w:pPr>
      <w:r w:rsidRPr="251E6281">
        <w:rPr>
          <w:rFonts w:ascii="Times New Roman" w:hAnsi="Times New Roman" w:cs="Times New Roman"/>
          <w:b w:val="0"/>
          <w:sz w:val="14"/>
          <w:szCs w:val="14"/>
        </w:rPr>
        <w:t xml:space="preserve"> </w:t>
      </w:r>
      <w:r w:rsidRPr="251E6281">
        <w:rPr>
          <w:rFonts w:eastAsia="Arial"/>
          <w:szCs w:val="28"/>
        </w:rPr>
        <w:t>Kosten</w:t>
      </w:r>
      <w:bookmarkStart w:id="16" w:name="_GoBack"/>
      <w:bookmarkEnd w:id="16"/>
    </w:p>
    <w:p w14:paraId="67DD5855" w14:textId="1D41CFEE" w:rsidR="2ABD357F" w:rsidRDefault="2ABD357F" w:rsidP="251E6281">
      <w:r w:rsidRPr="251E6281">
        <w:rPr>
          <w:rFonts w:eastAsia="Arial"/>
          <w:szCs w:val="24"/>
        </w:rPr>
        <w:t>Benötige ich Material? Wenn ja was und woher</w:t>
      </w:r>
    </w:p>
    <w:p w14:paraId="62CC22D3" w14:textId="4C5B6E99" w:rsidR="2ABD357F" w:rsidRDefault="2ABD357F" w:rsidP="251E6281">
      <w:r w:rsidRPr="251E6281">
        <w:rPr>
          <w:rFonts w:eastAsia="Arial"/>
          <w:szCs w:val="24"/>
        </w:rPr>
        <w:t xml:space="preserve"> </w:t>
      </w:r>
    </w:p>
    <w:p w14:paraId="353C8404" w14:textId="3B079AD3" w:rsidR="2ABD357F" w:rsidRDefault="2ABD357F" w:rsidP="251E6281">
      <w:pPr>
        <w:pStyle w:val="berschrift1"/>
        <w:rPr>
          <w:rFonts w:eastAsia="Arial"/>
          <w:szCs w:val="32"/>
        </w:rPr>
      </w:pPr>
      <w:r w:rsidRPr="251E6281">
        <w:rPr>
          <w:rFonts w:eastAsia="Arial"/>
          <w:szCs w:val="32"/>
        </w:rPr>
        <w:t>Tagebuch</w:t>
      </w:r>
    </w:p>
    <w:p w14:paraId="2DCB6998" w14:textId="201C2207" w:rsidR="00F36632" w:rsidRPr="00F36632" w:rsidRDefault="00F36632" w:rsidP="00F36632">
      <w:r>
        <w:t>Jeden Arbeitseinsatz präzise und kurz beschreiben. Probleme und Erfolge listen. Entscheide zusammenfassen, Gesprächsnotizen erwähnen usw. 8… 16 Sätze, max. ½ Seite/Einsatz.</w:t>
      </w:r>
    </w:p>
    <w:p w14:paraId="0E9F7DAC" w14:textId="37FE48CE" w:rsidR="2ABD357F" w:rsidRDefault="008C666D" w:rsidP="251E6281">
      <w:pPr>
        <w:pStyle w:val="berschrift2"/>
      </w:pPr>
      <w:r>
        <w:rPr>
          <w:rFonts w:eastAsia="Arial"/>
          <w:szCs w:val="28"/>
        </w:rPr>
        <w:t>8.9.2023</w:t>
      </w:r>
    </w:p>
    <w:p w14:paraId="0D9FEA70" w14:textId="60FA4966" w:rsidR="2ABD357F" w:rsidRDefault="2ABD357F" w:rsidP="251E6281">
      <w:r w:rsidRPr="251E6281">
        <w:rPr>
          <w:rFonts w:eastAsia="Arial"/>
          <w:szCs w:val="24"/>
        </w:rPr>
        <w:t>Was habe ich heute gemacht (ausführlich)</w:t>
      </w:r>
    </w:p>
    <w:p w14:paraId="192561C0" w14:textId="121FBC3A" w:rsidR="2ABD357F" w:rsidRDefault="008C666D" w:rsidP="251E6281">
      <w:pPr>
        <w:pStyle w:val="berschrift2"/>
      </w:pPr>
      <w:r>
        <w:rPr>
          <w:rFonts w:eastAsia="Arial"/>
          <w:szCs w:val="28"/>
        </w:rPr>
        <w:t>15.9.2023</w:t>
      </w:r>
    </w:p>
    <w:p w14:paraId="6447A565" w14:textId="3743CCCF" w:rsidR="2ABD357F" w:rsidRDefault="2ABD357F" w:rsidP="251E6281">
      <w:proofErr w:type="spellStart"/>
      <w:r w:rsidRPr="251E6281">
        <w:rPr>
          <w:rFonts w:eastAsia="Arial"/>
          <w:szCs w:val="24"/>
        </w:rPr>
        <w:t>Asdjkaskdhaskjdhkajsd</w:t>
      </w:r>
      <w:proofErr w:type="spellEnd"/>
    </w:p>
    <w:p w14:paraId="41799254" w14:textId="7E819ACE" w:rsidR="251E6281" w:rsidRDefault="251E6281" w:rsidP="251E6281">
      <w:pPr>
        <w:rPr>
          <w:i/>
          <w:iCs/>
          <w:szCs w:val="24"/>
        </w:rPr>
      </w:pPr>
    </w:p>
    <w:p w14:paraId="3CF2D8B6" w14:textId="77777777" w:rsidR="004F500F" w:rsidRPr="004F500F" w:rsidRDefault="004F500F" w:rsidP="004F500F"/>
    <w:p w14:paraId="0FB78278" w14:textId="77777777" w:rsidR="004F500F" w:rsidRDefault="004F500F" w:rsidP="004F500F">
      <w:pPr>
        <w:pStyle w:val="berschrift2"/>
        <w:numPr>
          <w:ilvl w:val="0"/>
          <w:numId w:val="0"/>
        </w:numPr>
      </w:pPr>
    </w:p>
    <w:p w14:paraId="1FC39945" w14:textId="77777777" w:rsidR="004F500F" w:rsidRPr="004F500F" w:rsidRDefault="004F500F" w:rsidP="004F500F"/>
    <w:p w14:paraId="0562CB0E" w14:textId="77777777" w:rsidR="00892709" w:rsidRDefault="00892709" w:rsidP="00892709"/>
    <w:p w14:paraId="34CE0A41" w14:textId="77777777" w:rsidR="00892709" w:rsidRDefault="00892709" w:rsidP="00892709"/>
    <w:p w14:paraId="62EBF3C5" w14:textId="77777777" w:rsidR="00892709" w:rsidRDefault="00892709" w:rsidP="00892709"/>
    <w:p w14:paraId="6D98A12B" w14:textId="77777777" w:rsidR="00892709" w:rsidRDefault="00892709" w:rsidP="00892709"/>
    <w:bookmarkEnd w:id="7"/>
    <w:bookmarkEnd w:id="8"/>
    <w:bookmarkEnd w:id="9"/>
    <w:p w14:paraId="2946DB82" w14:textId="77777777" w:rsidR="00892709" w:rsidRPr="00892709" w:rsidRDefault="00892709" w:rsidP="00892709"/>
    <w:sectPr w:rsidR="00892709" w:rsidRPr="00892709" w:rsidSect="003A4F64">
      <w:type w:val="continuous"/>
      <w:pgSz w:w="11906" w:h="16838" w:code="9"/>
      <w:pgMar w:top="1644" w:right="851" w:bottom="567" w:left="1134" w:header="567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27058" w14:textId="77777777" w:rsidR="0071606E" w:rsidRDefault="0071606E" w:rsidP="00805B32">
      <w:r>
        <w:separator/>
      </w:r>
    </w:p>
  </w:endnote>
  <w:endnote w:type="continuationSeparator" w:id="0">
    <w:p w14:paraId="70FE4D1B" w14:textId="77777777" w:rsidR="0071606E" w:rsidRDefault="0071606E" w:rsidP="0080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ight">
    <w:altName w:val="Verdana"/>
    <w:charset w:val="00"/>
    <w:family w:val="swiss"/>
    <w:pitch w:val="variable"/>
    <w:sig w:usb0="80000027" w:usb1="0000004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219C4" w14:textId="36B07DF1" w:rsidR="002679CD" w:rsidRDefault="002679CD" w:rsidP="00813748">
    <w:pPr>
      <w:pStyle w:val="Fuzeile"/>
      <w:tabs>
        <w:tab w:val="clear" w:pos="9979"/>
        <w:tab w:val="right" w:pos="9923"/>
      </w:tabs>
    </w:pPr>
    <w:r>
      <w:t xml:space="preserve">Technische Berufsschule Zürich 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C61E56">
      <w:rPr>
        <w:noProof/>
      </w:rPr>
      <w:t>4</w:t>
    </w:r>
    <w:r>
      <w:fldChar w:fldCharType="end"/>
    </w:r>
    <w:r>
      <w:t xml:space="preserve"> (</w:t>
    </w:r>
    <w:fldSimple w:instr="NUMPAGES   \* MERGEFORMAT">
      <w:r w:rsidR="00C61E56">
        <w:rPr>
          <w:noProof/>
        </w:rPr>
        <w:t>4</w:t>
      </w:r>
    </w:fldSimple>
    <w:r>
      <w:t>)</w:t>
    </w:r>
    <w:r>
      <w:tab/>
      <w:t>geändert:</w:t>
    </w:r>
    <w:r w:rsidR="00892709">
      <w:fldChar w:fldCharType="begin"/>
    </w:r>
    <w:r w:rsidR="00892709">
      <w:instrText xml:space="preserve"> SAVEDATE  \@ "dd.MM.yy"  \* MERGEFORMAT </w:instrText>
    </w:r>
    <w:r w:rsidR="00892709">
      <w:fldChar w:fldCharType="separate"/>
    </w:r>
    <w:r w:rsidR="008C666D">
      <w:rPr>
        <w:noProof/>
      </w:rPr>
      <w:t>28.02.22</w:t>
    </w:r>
    <w:r w:rsidR="00892709">
      <w:fldChar w:fldCharType="end"/>
    </w:r>
    <w:r>
      <w:t xml:space="preserve">/ </w:t>
    </w:r>
    <w:fldSimple w:instr="AUTHOR   \* MERGEFORMAT">
      <w:r w:rsidR="006D5DF7">
        <w:rPr>
          <w:noProof/>
        </w:rPr>
        <w:t>Wer iat der Autor dieser Arbeit</w:t>
      </w:r>
    </w:fldSimple>
    <w:r>
      <w:br/>
      <w:t>ABTEILUNG ELEKTRO/ELEKTRONIK</w:t>
    </w:r>
    <w:r>
      <w:tab/>
    </w:r>
    <w:r>
      <w:tab/>
    </w:r>
    <w:r w:rsidRPr="00A75A9F">
      <w:rPr>
        <w:snapToGrid w:val="0"/>
        <w:szCs w:val="16"/>
      </w:rPr>
      <w:fldChar w:fldCharType="begin"/>
    </w:r>
    <w:r w:rsidRPr="00A75A9F">
      <w:rPr>
        <w:snapToGrid w:val="0"/>
        <w:szCs w:val="16"/>
      </w:rPr>
      <w:instrText xml:space="preserve"> FILENAME </w:instrText>
    </w:r>
    <w:r w:rsidRPr="00A75A9F">
      <w:rPr>
        <w:snapToGrid w:val="0"/>
        <w:szCs w:val="16"/>
      </w:rPr>
      <w:fldChar w:fldCharType="separate"/>
    </w:r>
    <w:r w:rsidR="0080485B">
      <w:rPr>
        <w:noProof/>
        <w:snapToGrid w:val="0"/>
        <w:szCs w:val="16"/>
      </w:rPr>
      <w:t>Muster_Template_2021_2140_Pruefung.docx</w:t>
    </w:r>
    <w:r w:rsidRPr="00A75A9F">
      <w:rPr>
        <w:snapToGrid w:val="0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42E2A" w14:textId="77777777" w:rsidR="0071606E" w:rsidRDefault="0071606E" w:rsidP="00805B32">
      <w:r>
        <w:separator/>
      </w:r>
    </w:p>
  </w:footnote>
  <w:footnote w:type="continuationSeparator" w:id="0">
    <w:p w14:paraId="4B38C69C" w14:textId="77777777" w:rsidR="0071606E" w:rsidRDefault="0071606E" w:rsidP="00805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0B03D" w14:textId="34CB14B3" w:rsidR="002679CD" w:rsidRDefault="002679CD" w:rsidP="00805B32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0" locked="0" layoutInCell="1" allowOverlap="1" wp14:anchorId="32671D95" wp14:editId="38E6B82B">
          <wp:simplePos x="0" y="0"/>
          <wp:positionH relativeFrom="column">
            <wp:posOffset>-10160</wp:posOffset>
          </wp:positionH>
          <wp:positionV relativeFrom="paragraph">
            <wp:posOffset>-8255</wp:posOffset>
          </wp:positionV>
          <wp:extent cx="1084580" cy="361315"/>
          <wp:effectExtent l="0" t="0" r="1270" b="635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580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fldSimple w:instr="DOCPROPERTY  Fach  \* MERGEFORMAT">
      <w:r w:rsidR="00274F92">
        <w:t>HST</w:t>
      </w:r>
    </w:fldSimple>
    <w:r>
      <w:tab/>
    </w:r>
    <w:r>
      <w:rPr>
        <w:bCs/>
        <w:sz w:val="20"/>
      </w:rPr>
      <w:fldChar w:fldCharType="begin"/>
    </w:r>
    <w:r>
      <w:rPr>
        <w:bCs/>
        <w:sz w:val="20"/>
      </w:rPr>
      <w:instrText xml:space="preserve"> DOCPROPERTY  Category  \* MERGEFORMAT </w:instrText>
    </w:r>
    <w:r>
      <w:rPr>
        <w:bCs/>
        <w:sz w:val="20"/>
      </w:rPr>
      <w:fldChar w:fldCharType="separate"/>
    </w:r>
    <w:r w:rsidR="00274F92">
      <w:rPr>
        <w:bCs/>
        <w:sz w:val="20"/>
      </w:rPr>
      <w:t>Projektarbeit</w:t>
    </w:r>
    <w:r>
      <w:rPr>
        <w:bCs/>
        <w:sz w:val="20"/>
      </w:rPr>
      <w:fldChar w:fldCharType="end"/>
    </w:r>
  </w:p>
  <w:p w14:paraId="13A7903D" w14:textId="03889F4F" w:rsidR="002679CD" w:rsidRPr="003D73C7" w:rsidRDefault="002679CD" w:rsidP="00805B32">
    <w:pPr>
      <w:pStyle w:val="Kopfzeile"/>
    </w:pPr>
    <w:r>
      <w:tab/>
    </w:r>
    <w:r>
      <w:tab/>
    </w:r>
    <w:fldSimple w:instr="DOCPROPERTY  Kapitel  \* MERGEFORMAT">
      <w:r w:rsidR="00274F92">
        <w:t>Projektarbeit HST</w:t>
      </w:r>
    </w:fldSimple>
    <w:r w:rsidRPr="003D73C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3146CC9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165B85"/>
    <w:multiLevelType w:val="hybridMultilevel"/>
    <w:tmpl w:val="81843640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34DEA"/>
    <w:multiLevelType w:val="multilevel"/>
    <w:tmpl w:val="F6745F5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915233"/>
    <w:multiLevelType w:val="multilevel"/>
    <w:tmpl w:val="D6D8C4A8"/>
    <w:lvl w:ilvl="0">
      <w:start w:val="1"/>
      <w:numFmt w:val="bullet"/>
      <w:pStyle w:val="Einrckung2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tabs>
          <w:tab w:val="num" w:pos="0"/>
        </w:tabs>
        <w:ind w:left="1106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tabs>
          <w:tab w:val="num" w:pos="0"/>
        </w:tabs>
        <w:ind w:left="1474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tabs>
          <w:tab w:val="num" w:pos="0"/>
        </w:tabs>
        <w:ind w:left="1843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tabs>
          <w:tab w:val="num" w:pos="0"/>
        </w:tabs>
        <w:ind w:left="2211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tabs>
          <w:tab w:val="num" w:pos="0"/>
        </w:tabs>
        <w:ind w:left="2580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tabs>
          <w:tab w:val="num" w:pos="0"/>
        </w:tabs>
        <w:ind w:left="2948" w:firstLine="0"/>
      </w:pPr>
      <w:rPr>
        <w:rFonts w:ascii="Wingdings" w:hAnsi="Wingdings" w:hint="default"/>
        <w:sz w:val="22"/>
      </w:rPr>
    </w:lvl>
  </w:abstractNum>
  <w:abstractNum w:abstractNumId="4" w15:restartNumberingAfterBreak="0">
    <w:nsid w:val="120F0DBE"/>
    <w:multiLevelType w:val="multilevel"/>
    <w:tmpl w:val="76B0DEE6"/>
    <w:lvl w:ilvl="0">
      <w:start w:val="1"/>
      <w:numFmt w:val="decimal"/>
      <w:lvlText w:val="A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Aberschrift2"/>
      <w:lvlText w:val="A%1.%2"/>
      <w:lvlJc w:val="left"/>
      <w:pPr>
        <w:tabs>
          <w:tab w:val="num" w:pos="1427"/>
        </w:tabs>
        <w:ind w:left="1427" w:hanging="1427"/>
      </w:pPr>
      <w:rPr>
        <w:rFonts w:ascii="Verdana" w:hAnsi="Verdana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5" w15:restartNumberingAfterBreak="0">
    <w:nsid w:val="1373515F"/>
    <w:multiLevelType w:val="hybridMultilevel"/>
    <w:tmpl w:val="C39E2552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6500E"/>
    <w:multiLevelType w:val="hybridMultilevel"/>
    <w:tmpl w:val="FB58E586"/>
    <w:lvl w:ilvl="0" w:tplc="B2E20902">
      <w:start w:val="1"/>
      <w:numFmt w:val="decimal"/>
      <w:pStyle w:val="AufgabenNR"/>
      <w:lvlText w:val="A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3C7BA3"/>
    <w:multiLevelType w:val="hybridMultilevel"/>
    <w:tmpl w:val="DBFE3582"/>
    <w:lvl w:ilvl="0" w:tplc="E95AE250">
      <w:start w:val="1994"/>
      <w:numFmt w:val="decimal"/>
      <w:pStyle w:val="AufzhlungmitPunkten"/>
      <w:lvlText w:val="%1"/>
      <w:lvlJc w:val="left"/>
      <w:pPr>
        <w:tabs>
          <w:tab w:val="num" w:pos="1188"/>
        </w:tabs>
        <w:ind w:left="1188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A746802"/>
    <w:multiLevelType w:val="hybridMultilevel"/>
    <w:tmpl w:val="8F82DAF8"/>
    <w:lvl w:ilvl="0" w:tplc="019E79A8">
      <w:start w:val="1"/>
      <w:numFmt w:val="bullet"/>
      <w:pStyle w:val="Punk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9AB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DEF9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F48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A59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F0C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4E8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EA8D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2C76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FC575B"/>
    <w:multiLevelType w:val="multilevel"/>
    <w:tmpl w:val="4136418E"/>
    <w:lvl w:ilvl="0">
      <w:start w:val="1"/>
      <w:numFmt w:val="decimal"/>
      <w:pStyle w:val="Aberschrift1"/>
      <w:lvlText w:val="A%1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Frutiger Light" w:hAnsi="Frutiger Light"/>
      </w:r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Frutiger Light" w:hAnsi="Frutiger Light"/>
      </w:r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Frutiger Light" w:hAnsi="Frutiger Ligh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4CD2598A"/>
    <w:multiLevelType w:val="hybridMultilevel"/>
    <w:tmpl w:val="90CC8476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F8413C"/>
    <w:multiLevelType w:val="multilevel"/>
    <w:tmpl w:val="29284174"/>
    <w:lvl w:ilvl="0">
      <w:start w:val="1"/>
      <w:numFmt w:val="decimal"/>
      <w:pStyle w:val="Aufzaehlung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C7"/>
    <w:rsid w:val="00000E4A"/>
    <w:rsid w:val="00004C91"/>
    <w:rsid w:val="00010295"/>
    <w:rsid w:val="000139BE"/>
    <w:rsid w:val="00017D78"/>
    <w:rsid w:val="00022B9A"/>
    <w:rsid w:val="0002419B"/>
    <w:rsid w:val="0003049C"/>
    <w:rsid w:val="00033B4F"/>
    <w:rsid w:val="00035EC7"/>
    <w:rsid w:val="00044E93"/>
    <w:rsid w:val="000642B8"/>
    <w:rsid w:val="00065462"/>
    <w:rsid w:val="000703F8"/>
    <w:rsid w:val="0007125E"/>
    <w:rsid w:val="00076A56"/>
    <w:rsid w:val="00086C43"/>
    <w:rsid w:val="00094695"/>
    <w:rsid w:val="00096D6D"/>
    <w:rsid w:val="000974DC"/>
    <w:rsid w:val="000A2654"/>
    <w:rsid w:val="000A6DB3"/>
    <w:rsid w:val="000B394A"/>
    <w:rsid w:val="000B3D46"/>
    <w:rsid w:val="000B4E46"/>
    <w:rsid w:val="000C307F"/>
    <w:rsid w:val="000E0E57"/>
    <w:rsid w:val="000E7460"/>
    <w:rsid w:val="00102605"/>
    <w:rsid w:val="00104339"/>
    <w:rsid w:val="00106705"/>
    <w:rsid w:val="001119EB"/>
    <w:rsid w:val="00111AFE"/>
    <w:rsid w:val="00112D4F"/>
    <w:rsid w:val="001169A8"/>
    <w:rsid w:val="001205E2"/>
    <w:rsid w:val="00130718"/>
    <w:rsid w:val="0013098F"/>
    <w:rsid w:val="001365AD"/>
    <w:rsid w:val="00145705"/>
    <w:rsid w:val="001625D1"/>
    <w:rsid w:val="001630B5"/>
    <w:rsid w:val="00163FD7"/>
    <w:rsid w:val="001813DB"/>
    <w:rsid w:val="00187367"/>
    <w:rsid w:val="001933ED"/>
    <w:rsid w:val="001A11F0"/>
    <w:rsid w:val="001A7607"/>
    <w:rsid w:val="001D2AC3"/>
    <w:rsid w:val="001D4BBC"/>
    <w:rsid w:val="001F40BC"/>
    <w:rsid w:val="00200D60"/>
    <w:rsid w:val="0020409F"/>
    <w:rsid w:val="00206CBB"/>
    <w:rsid w:val="00206EE6"/>
    <w:rsid w:val="0021105E"/>
    <w:rsid w:val="00212453"/>
    <w:rsid w:val="002129EA"/>
    <w:rsid w:val="00234748"/>
    <w:rsid w:val="0024224D"/>
    <w:rsid w:val="0024347F"/>
    <w:rsid w:val="00245518"/>
    <w:rsid w:val="0026408B"/>
    <w:rsid w:val="002649F7"/>
    <w:rsid w:val="002679CD"/>
    <w:rsid w:val="00274F92"/>
    <w:rsid w:val="00282604"/>
    <w:rsid w:val="00287150"/>
    <w:rsid w:val="002A042F"/>
    <w:rsid w:val="002A18F5"/>
    <w:rsid w:val="002A2873"/>
    <w:rsid w:val="002A633C"/>
    <w:rsid w:val="002A6DFC"/>
    <w:rsid w:val="002B43CF"/>
    <w:rsid w:val="002B496A"/>
    <w:rsid w:val="002C2F58"/>
    <w:rsid w:val="002C7C33"/>
    <w:rsid w:val="002D4716"/>
    <w:rsid w:val="002D5266"/>
    <w:rsid w:val="002E7F84"/>
    <w:rsid w:val="00303E44"/>
    <w:rsid w:val="00320589"/>
    <w:rsid w:val="0032197C"/>
    <w:rsid w:val="00327EA2"/>
    <w:rsid w:val="003370C8"/>
    <w:rsid w:val="00340A02"/>
    <w:rsid w:val="00354865"/>
    <w:rsid w:val="003663FC"/>
    <w:rsid w:val="0037422C"/>
    <w:rsid w:val="00375C08"/>
    <w:rsid w:val="003A1DA1"/>
    <w:rsid w:val="003A4F64"/>
    <w:rsid w:val="003A605B"/>
    <w:rsid w:val="003A6F79"/>
    <w:rsid w:val="003B6597"/>
    <w:rsid w:val="003D0068"/>
    <w:rsid w:val="003D5389"/>
    <w:rsid w:val="003D73C7"/>
    <w:rsid w:val="003E5382"/>
    <w:rsid w:val="003E6553"/>
    <w:rsid w:val="00401038"/>
    <w:rsid w:val="00402371"/>
    <w:rsid w:val="004066E2"/>
    <w:rsid w:val="00410B01"/>
    <w:rsid w:val="00415CEF"/>
    <w:rsid w:val="00421FC2"/>
    <w:rsid w:val="00424D56"/>
    <w:rsid w:val="00426062"/>
    <w:rsid w:val="0042709B"/>
    <w:rsid w:val="00431F4C"/>
    <w:rsid w:val="004378F1"/>
    <w:rsid w:val="00441C3F"/>
    <w:rsid w:val="0044313B"/>
    <w:rsid w:val="00450521"/>
    <w:rsid w:val="004537D0"/>
    <w:rsid w:val="004643B3"/>
    <w:rsid w:val="00467C89"/>
    <w:rsid w:val="00473785"/>
    <w:rsid w:val="00483B27"/>
    <w:rsid w:val="004901BB"/>
    <w:rsid w:val="00494E4A"/>
    <w:rsid w:val="00495E93"/>
    <w:rsid w:val="004966B3"/>
    <w:rsid w:val="00496FA7"/>
    <w:rsid w:val="004B407C"/>
    <w:rsid w:val="004C4C2D"/>
    <w:rsid w:val="004C79A1"/>
    <w:rsid w:val="004D27F5"/>
    <w:rsid w:val="004D58CE"/>
    <w:rsid w:val="004F500F"/>
    <w:rsid w:val="0050471B"/>
    <w:rsid w:val="005057D8"/>
    <w:rsid w:val="0051062C"/>
    <w:rsid w:val="00512589"/>
    <w:rsid w:val="005309D3"/>
    <w:rsid w:val="00533276"/>
    <w:rsid w:val="005355C6"/>
    <w:rsid w:val="00540B73"/>
    <w:rsid w:val="005438AB"/>
    <w:rsid w:val="00554437"/>
    <w:rsid w:val="00557483"/>
    <w:rsid w:val="005640E1"/>
    <w:rsid w:val="00572FD6"/>
    <w:rsid w:val="005761E6"/>
    <w:rsid w:val="00576541"/>
    <w:rsid w:val="00592435"/>
    <w:rsid w:val="00595844"/>
    <w:rsid w:val="005A1790"/>
    <w:rsid w:val="005A3284"/>
    <w:rsid w:val="005A4722"/>
    <w:rsid w:val="005A6D61"/>
    <w:rsid w:val="005B1BDE"/>
    <w:rsid w:val="005B37F1"/>
    <w:rsid w:val="005B3C84"/>
    <w:rsid w:val="005C004C"/>
    <w:rsid w:val="005C0C0C"/>
    <w:rsid w:val="005C0E59"/>
    <w:rsid w:val="005C59A3"/>
    <w:rsid w:val="005C5D66"/>
    <w:rsid w:val="005D2A49"/>
    <w:rsid w:val="005D57E6"/>
    <w:rsid w:val="005D6EB9"/>
    <w:rsid w:val="005E4431"/>
    <w:rsid w:val="006035C5"/>
    <w:rsid w:val="00607FF5"/>
    <w:rsid w:val="006114E3"/>
    <w:rsid w:val="0061684B"/>
    <w:rsid w:val="0062351D"/>
    <w:rsid w:val="00641036"/>
    <w:rsid w:val="00644038"/>
    <w:rsid w:val="00654C47"/>
    <w:rsid w:val="00664D4C"/>
    <w:rsid w:val="00666808"/>
    <w:rsid w:val="0067366A"/>
    <w:rsid w:val="00675ADF"/>
    <w:rsid w:val="00684ECD"/>
    <w:rsid w:val="006861A9"/>
    <w:rsid w:val="00691B2B"/>
    <w:rsid w:val="00691EE9"/>
    <w:rsid w:val="00693D7E"/>
    <w:rsid w:val="00697BF3"/>
    <w:rsid w:val="006A4A38"/>
    <w:rsid w:val="006B0FD5"/>
    <w:rsid w:val="006B1100"/>
    <w:rsid w:val="006B1B3D"/>
    <w:rsid w:val="006B359E"/>
    <w:rsid w:val="006B5378"/>
    <w:rsid w:val="006C2F8F"/>
    <w:rsid w:val="006C4BCE"/>
    <w:rsid w:val="006C62AC"/>
    <w:rsid w:val="006D4597"/>
    <w:rsid w:val="006D5DF7"/>
    <w:rsid w:val="006E56D7"/>
    <w:rsid w:val="006F48E6"/>
    <w:rsid w:val="0071606E"/>
    <w:rsid w:val="00725EC8"/>
    <w:rsid w:val="007301DE"/>
    <w:rsid w:val="00735BB1"/>
    <w:rsid w:val="007446C1"/>
    <w:rsid w:val="007446E7"/>
    <w:rsid w:val="00744730"/>
    <w:rsid w:val="00750341"/>
    <w:rsid w:val="0075399A"/>
    <w:rsid w:val="00753F60"/>
    <w:rsid w:val="00756B2F"/>
    <w:rsid w:val="00757C04"/>
    <w:rsid w:val="00770DD6"/>
    <w:rsid w:val="007875AA"/>
    <w:rsid w:val="007A0A53"/>
    <w:rsid w:val="007A24C5"/>
    <w:rsid w:val="007A7297"/>
    <w:rsid w:val="0080485B"/>
    <w:rsid w:val="00805B32"/>
    <w:rsid w:val="00813748"/>
    <w:rsid w:val="00826348"/>
    <w:rsid w:val="00837FC5"/>
    <w:rsid w:val="00843968"/>
    <w:rsid w:val="00850B18"/>
    <w:rsid w:val="00852F06"/>
    <w:rsid w:val="00854050"/>
    <w:rsid w:val="008569D2"/>
    <w:rsid w:val="00856EC8"/>
    <w:rsid w:val="008741AD"/>
    <w:rsid w:val="0087702F"/>
    <w:rsid w:val="008779A3"/>
    <w:rsid w:val="008861FF"/>
    <w:rsid w:val="00892062"/>
    <w:rsid w:val="00892709"/>
    <w:rsid w:val="00893A7E"/>
    <w:rsid w:val="00894C28"/>
    <w:rsid w:val="0089528C"/>
    <w:rsid w:val="008967E1"/>
    <w:rsid w:val="008A0849"/>
    <w:rsid w:val="008A6656"/>
    <w:rsid w:val="008B0EC5"/>
    <w:rsid w:val="008C666D"/>
    <w:rsid w:val="008D2431"/>
    <w:rsid w:val="008D3512"/>
    <w:rsid w:val="008E2FBB"/>
    <w:rsid w:val="008E37E6"/>
    <w:rsid w:val="0090262F"/>
    <w:rsid w:val="00905541"/>
    <w:rsid w:val="00911034"/>
    <w:rsid w:val="009120AB"/>
    <w:rsid w:val="00912633"/>
    <w:rsid w:val="009136C5"/>
    <w:rsid w:val="0091445E"/>
    <w:rsid w:val="00917F6B"/>
    <w:rsid w:val="009213CF"/>
    <w:rsid w:val="0092671B"/>
    <w:rsid w:val="00926FD8"/>
    <w:rsid w:val="0092780F"/>
    <w:rsid w:val="00935047"/>
    <w:rsid w:val="009529A3"/>
    <w:rsid w:val="009573FE"/>
    <w:rsid w:val="009617DB"/>
    <w:rsid w:val="0096253C"/>
    <w:rsid w:val="00970AD0"/>
    <w:rsid w:val="009723CF"/>
    <w:rsid w:val="00974039"/>
    <w:rsid w:val="00985F58"/>
    <w:rsid w:val="0099469E"/>
    <w:rsid w:val="00997F67"/>
    <w:rsid w:val="009A0E0D"/>
    <w:rsid w:val="009A3AAA"/>
    <w:rsid w:val="009A58DB"/>
    <w:rsid w:val="009B2358"/>
    <w:rsid w:val="009C19D5"/>
    <w:rsid w:val="009C41A6"/>
    <w:rsid w:val="009D26AC"/>
    <w:rsid w:val="009E1DC3"/>
    <w:rsid w:val="009E4487"/>
    <w:rsid w:val="009F037A"/>
    <w:rsid w:val="00A12270"/>
    <w:rsid w:val="00A22822"/>
    <w:rsid w:val="00A3521D"/>
    <w:rsid w:val="00A40422"/>
    <w:rsid w:val="00A419DB"/>
    <w:rsid w:val="00A54BAD"/>
    <w:rsid w:val="00A75A9F"/>
    <w:rsid w:val="00A95114"/>
    <w:rsid w:val="00AA2074"/>
    <w:rsid w:val="00AA69CE"/>
    <w:rsid w:val="00AB536C"/>
    <w:rsid w:val="00AD1383"/>
    <w:rsid w:val="00AD5611"/>
    <w:rsid w:val="00AE1227"/>
    <w:rsid w:val="00AE1D93"/>
    <w:rsid w:val="00AE5558"/>
    <w:rsid w:val="00AF2C14"/>
    <w:rsid w:val="00AF569C"/>
    <w:rsid w:val="00AF7E4F"/>
    <w:rsid w:val="00B10698"/>
    <w:rsid w:val="00B11E28"/>
    <w:rsid w:val="00B23049"/>
    <w:rsid w:val="00B23C61"/>
    <w:rsid w:val="00B24B95"/>
    <w:rsid w:val="00B313B4"/>
    <w:rsid w:val="00B356EA"/>
    <w:rsid w:val="00B37D63"/>
    <w:rsid w:val="00B414CB"/>
    <w:rsid w:val="00B53090"/>
    <w:rsid w:val="00B63181"/>
    <w:rsid w:val="00B72D73"/>
    <w:rsid w:val="00B83082"/>
    <w:rsid w:val="00BA0B8A"/>
    <w:rsid w:val="00BB03DC"/>
    <w:rsid w:val="00BB2475"/>
    <w:rsid w:val="00BC1A35"/>
    <w:rsid w:val="00BD5E2F"/>
    <w:rsid w:val="00BD5F06"/>
    <w:rsid w:val="00BD72B0"/>
    <w:rsid w:val="00BE2445"/>
    <w:rsid w:val="00BF059D"/>
    <w:rsid w:val="00C0589C"/>
    <w:rsid w:val="00C149CC"/>
    <w:rsid w:val="00C30CBC"/>
    <w:rsid w:val="00C349FD"/>
    <w:rsid w:val="00C36F36"/>
    <w:rsid w:val="00C45A18"/>
    <w:rsid w:val="00C55B3E"/>
    <w:rsid w:val="00C61E56"/>
    <w:rsid w:val="00C72ADC"/>
    <w:rsid w:val="00C73115"/>
    <w:rsid w:val="00CA7B07"/>
    <w:rsid w:val="00CB4F99"/>
    <w:rsid w:val="00CB64F4"/>
    <w:rsid w:val="00CB7DCA"/>
    <w:rsid w:val="00CD16DD"/>
    <w:rsid w:val="00CD2888"/>
    <w:rsid w:val="00CE4040"/>
    <w:rsid w:val="00CF23E6"/>
    <w:rsid w:val="00D10C60"/>
    <w:rsid w:val="00D13406"/>
    <w:rsid w:val="00D13F89"/>
    <w:rsid w:val="00D16BBF"/>
    <w:rsid w:val="00D2025A"/>
    <w:rsid w:val="00D32905"/>
    <w:rsid w:val="00D35064"/>
    <w:rsid w:val="00D35377"/>
    <w:rsid w:val="00D37375"/>
    <w:rsid w:val="00D56921"/>
    <w:rsid w:val="00D56B47"/>
    <w:rsid w:val="00D61DE9"/>
    <w:rsid w:val="00D7486A"/>
    <w:rsid w:val="00D80EAD"/>
    <w:rsid w:val="00D87D57"/>
    <w:rsid w:val="00D925BB"/>
    <w:rsid w:val="00D93202"/>
    <w:rsid w:val="00DA7602"/>
    <w:rsid w:val="00DB40D8"/>
    <w:rsid w:val="00DB53E0"/>
    <w:rsid w:val="00DB6314"/>
    <w:rsid w:val="00DE1AB3"/>
    <w:rsid w:val="00DF3897"/>
    <w:rsid w:val="00E002E9"/>
    <w:rsid w:val="00E00D67"/>
    <w:rsid w:val="00E07729"/>
    <w:rsid w:val="00E136DB"/>
    <w:rsid w:val="00E13827"/>
    <w:rsid w:val="00E25018"/>
    <w:rsid w:val="00E25EB8"/>
    <w:rsid w:val="00E30EB7"/>
    <w:rsid w:val="00E45B4E"/>
    <w:rsid w:val="00E62B00"/>
    <w:rsid w:val="00E6513F"/>
    <w:rsid w:val="00E76AE2"/>
    <w:rsid w:val="00E76D84"/>
    <w:rsid w:val="00E87FB4"/>
    <w:rsid w:val="00E95D9E"/>
    <w:rsid w:val="00EA3670"/>
    <w:rsid w:val="00ED1E36"/>
    <w:rsid w:val="00EF073B"/>
    <w:rsid w:val="00EF2772"/>
    <w:rsid w:val="00EF5C66"/>
    <w:rsid w:val="00F30EF7"/>
    <w:rsid w:val="00F33B7A"/>
    <w:rsid w:val="00F36632"/>
    <w:rsid w:val="00F414AC"/>
    <w:rsid w:val="00F46CD7"/>
    <w:rsid w:val="00F539A1"/>
    <w:rsid w:val="00F61B51"/>
    <w:rsid w:val="00F62CE5"/>
    <w:rsid w:val="00F63F8F"/>
    <w:rsid w:val="00F711B8"/>
    <w:rsid w:val="00F73B8C"/>
    <w:rsid w:val="00F74142"/>
    <w:rsid w:val="00FA2146"/>
    <w:rsid w:val="00FA62C7"/>
    <w:rsid w:val="00FA66F8"/>
    <w:rsid w:val="00FE1AEF"/>
    <w:rsid w:val="00FE5BC1"/>
    <w:rsid w:val="00FF007B"/>
    <w:rsid w:val="00FF0547"/>
    <w:rsid w:val="251E6281"/>
    <w:rsid w:val="2ABD357F"/>
    <w:rsid w:val="44C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009"/>
    </o:shapedefaults>
    <o:shapelayout v:ext="edit">
      <o:idmap v:ext="edit" data="1"/>
    </o:shapelayout>
  </w:shapeDefaults>
  <w:decimalSymbol w:val="."/>
  <w:listSeparator w:val=";"/>
  <w14:docId w14:val="3291BB0D"/>
  <w15:docId w15:val="{21A43E30-3830-4D79-82DB-7987A780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05B32"/>
    <w:pPr>
      <w:tabs>
        <w:tab w:val="left" w:pos="1134"/>
        <w:tab w:val="left" w:pos="4536"/>
        <w:tab w:val="left" w:pos="7938"/>
      </w:tabs>
      <w:spacing w:after="120" w:line="276" w:lineRule="auto"/>
    </w:pPr>
    <w:rPr>
      <w:rFonts w:ascii="Arial" w:hAnsi="Arial" w:cs="Arial"/>
      <w:sz w:val="24"/>
      <w:lang w:eastAsia="de-DE"/>
    </w:rPr>
  </w:style>
  <w:style w:type="paragraph" w:styleId="berschrift1">
    <w:name w:val="heading 1"/>
    <w:basedOn w:val="Standard"/>
    <w:next w:val="berschrift2"/>
    <w:link w:val="berschrift1Zchn"/>
    <w:qFormat/>
    <w:rsid w:val="007446E7"/>
    <w:pPr>
      <w:numPr>
        <w:numId w:val="2"/>
      </w:numPr>
      <w:spacing w:before="240"/>
      <w:ind w:left="431" w:hanging="431"/>
      <w:outlineLvl w:val="0"/>
    </w:pPr>
    <w:rPr>
      <w:b/>
      <w:kern w:val="26"/>
      <w:sz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7446E7"/>
    <w:pPr>
      <w:numPr>
        <w:ilvl w:val="1"/>
      </w:numPr>
      <w:spacing w:before="360"/>
      <w:ind w:left="578" w:hanging="578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340A02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tabs>
        <w:tab w:val="clear" w:pos="4536"/>
        <w:tab w:val="clear" w:pos="7938"/>
        <w:tab w:val="left" w:pos="1985"/>
        <w:tab w:val="left" w:pos="5670"/>
      </w:tabs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pBdr>
        <w:bottom w:val="single" w:sz="4" w:space="10" w:color="auto"/>
      </w:pBdr>
      <w:tabs>
        <w:tab w:val="clear" w:pos="1134"/>
        <w:tab w:val="clear" w:pos="4536"/>
        <w:tab w:val="clear" w:pos="7938"/>
        <w:tab w:val="left" w:pos="1985"/>
        <w:tab w:val="center" w:pos="5103"/>
        <w:tab w:val="right" w:pos="9979"/>
      </w:tabs>
      <w:spacing w:after="0" w:line="340" w:lineRule="exact"/>
    </w:pPr>
    <w:rPr>
      <w:b/>
      <w:position w:val="6"/>
      <w:sz w:val="2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lear" w:pos="1134"/>
        <w:tab w:val="clear" w:pos="4536"/>
        <w:tab w:val="clear" w:pos="7938"/>
        <w:tab w:val="center" w:pos="5103"/>
        <w:tab w:val="right" w:pos="9979"/>
      </w:tabs>
      <w:spacing w:after="0"/>
    </w:pPr>
    <w:rPr>
      <w:sz w:val="16"/>
    </w:rPr>
  </w:style>
  <w:style w:type="paragraph" w:customStyle="1" w:styleId="Einzug">
    <w:name w:val="Einzug"/>
    <w:basedOn w:val="Standard"/>
    <w:autoRedefine/>
    <w:pPr>
      <w:ind w:left="1701" w:hanging="1701"/>
      <w:jc w:val="both"/>
    </w:pPr>
  </w:style>
  <w:style w:type="character" w:styleId="Hyperlink">
    <w:name w:val="Hyperlink"/>
    <w:uiPriority w:val="99"/>
    <w:unhideWhenUsed/>
    <w:rsid w:val="003663FC"/>
    <w:rPr>
      <w:color w:val="0000FF"/>
      <w:u w:val="single"/>
    </w:rPr>
  </w:style>
  <w:style w:type="paragraph" w:customStyle="1" w:styleId="Lckentext">
    <w:name w:val="Lückentext"/>
    <w:basedOn w:val="Standard"/>
    <w:pPr>
      <w:spacing w:before="240" w:after="0" w:line="360" w:lineRule="auto"/>
      <w:jc w:val="both"/>
    </w:pPr>
    <w:rPr>
      <w:lang w:val="de-DE"/>
    </w:rPr>
  </w:style>
  <w:style w:type="paragraph" w:customStyle="1" w:styleId="Programm">
    <w:name w:val="Programm"/>
    <w:basedOn w:val="Standard"/>
    <w:link w:val="ProgrammZchn"/>
    <w:pPr>
      <w:tabs>
        <w:tab w:val="left" w:pos="1418"/>
        <w:tab w:val="left" w:pos="1701"/>
        <w:tab w:val="left" w:pos="1985"/>
        <w:tab w:val="left" w:pos="2268"/>
        <w:tab w:val="left" w:pos="3402"/>
        <w:tab w:val="left" w:pos="5670"/>
        <w:tab w:val="left" w:pos="6804"/>
      </w:tabs>
      <w:spacing w:after="0"/>
      <w:ind w:left="1134"/>
    </w:pPr>
    <w:rPr>
      <w:i/>
      <w:lang w:val="de-DE"/>
    </w:rPr>
  </w:style>
  <w:style w:type="paragraph" w:customStyle="1" w:styleId="AufzhlungmitPunkten">
    <w:name w:val="Aufzählung mit Punkten"/>
    <w:basedOn w:val="Standard"/>
    <w:pPr>
      <w:numPr>
        <w:numId w:val="1"/>
      </w:numPr>
      <w:spacing w:before="120" w:after="0"/>
      <w:ind w:left="357" w:hanging="357"/>
      <w:jc w:val="both"/>
    </w:pPr>
    <w:rPr>
      <w:lang w:val="de-DE"/>
    </w:rPr>
  </w:style>
  <w:style w:type="paragraph" w:styleId="Textkrper-Einzug2">
    <w:name w:val="Body Text Indent 2"/>
    <w:basedOn w:val="Standard"/>
    <w:pPr>
      <w:tabs>
        <w:tab w:val="clear" w:pos="1134"/>
        <w:tab w:val="left" w:pos="1418"/>
      </w:tabs>
      <w:ind w:left="1418" w:hanging="1418"/>
    </w:pPr>
  </w:style>
  <w:style w:type="paragraph" w:styleId="Textkrper-Einzug3">
    <w:name w:val="Body Text Indent 3"/>
    <w:basedOn w:val="Standard"/>
    <w:pPr>
      <w:tabs>
        <w:tab w:val="left" w:pos="4820"/>
        <w:tab w:val="left" w:pos="5103"/>
        <w:tab w:val="left" w:pos="5387"/>
        <w:tab w:val="left" w:pos="5670"/>
      </w:tabs>
      <w:ind w:left="4536" w:hanging="1140"/>
    </w:pPr>
  </w:style>
  <w:style w:type="paragraph" w:styleId="NurText">
    <w:name w:val="Plain Text"/>
    <w:basedOn w:val="Standard"/>
    <w:pPr>
      <w:tabs>
        <w:tab w:val="clear" w:pos="1134"/>
        <w:tab w:val="clear" w:pos="4536"/>
        <w:tab w:val="clear" w:pos="7938"/>
      </w:tabs>
      <w:spacing w:after="0"/>
    </w:pPr>
    <w:rPr>
      <w:rFonts w:ascii="Courier New" w:hAnsi="Courier New"/>
      <w:sz w:val="20"/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D35064"/>
    <w:pPr>
      <w:tabs>
        <w:tab w:val="clear" w:pos="1134"/>
        <w:tab w:val="clear" w:pos="4536"/>
        <w:tab w:val="clear" w:pos="7938"/>
        <w:tab w:val="left" w:pos="851"/>
        <w:tab w:val="right" w:leader="dot" w:pos="9923"/>
      </w:tabs>
      <w:spacing w:before="120" w:after="20"/>
    </w:pPr>
    <w:rPr>
      <w:b/>
      <w:noProof/>
      <w:sz w:val="22"/>
    </w:rPr>
  </w:style>
  <w:style w:type="paragraph" w:styleId="Verzeichnis2">
    <w:name w:val="toc 2"/>
    <w:basedOn w:val="Standard"/>
    <w:next w:val="Standard"/>
    <w:autoRedefine/>
    <w:uiPriority w:val="39"/>
    <w:rsid w:val="00FF007B"/>
    <w:pPr>
      <w:tabs>
        <w:tab w:val="clear" w:pos="1134"/>
        <w:tab w:val="clear" w:pos="4536"/>
        <w:tab w:val="clear" w:pos="7938"/>
        <w:tab w:val="left" w:pos="851"/>
        <w:tab w:val="right" w:leader="dot" w:pos="9923"/>
      </w:tabs>
      <w:spacing w:before="20" w:after="0"/>
      <w:ind w:left="851" w:hanging="851"/>
    </w:pPr>
    <w:rPr>
      <w:noProof/>
      <w:sz w:val="20"/>
      <w:szCs w:val="18"/>
      <w:lang w:val="en-GB"/>
    </w:rPr>
  </w:style>
  <w:style w:type="paragraph" w:styleId="Verzeichnis3">
    <w:name w:val="toc 3"/>
    <w:basedOn w:val="Standard"/>
    <w:next w:val="Standard"/>
    <w:autoRedefine/>
    <w:uiPriority w:val="39"/>
    <w:rsid w:val="00FF007B"/>
    <w:pPr>
      <w:tabs>
        <w:tab w:val="clear" w:pos="1134"/>
        <w:tab w:val="clear" w:pos="4536"/>
        <w:tab w:val="clear" w:pos="7938"/>
        <w:tab w:val="left" w:pos="851"/>
        <w:tab w:val="right" w:leader="dot" w:pos="9923"/>
      </w:tabs>
      <w:spacing w:before="60" w:after="0" w:line="240" w:lineRule="auto"/>
      <w:ind w:left="851" w:hanging="851"/>
    </w:pPr>
    <w:rPr>
      <w:noProof/>
      <w:sz w:val="20"/>
      <w:szCs w:val="18"/>
    </w:rPr>
  </w:style>
  <w:style w:type="paragraph" w:styleId="Textkrper2">
    <w:name w:val="Body Text 2"/>
    <w:basedOn w:val="Standard"/>
    <w:pPr>
      <w:tabs>
        <w:tab w:val="clear" w:pos="4536"/>
        <w:tab w:val="left" w:pos="1701"/>
        <w:tab w:val="left" w:pos="3828"/>
      </w:tabs>
      <w:jc w:val="both"/>
    </w:pPr>
    <w:rPr>
      <w:sz w:val="20"/>
      <w:lang w:val="de-DE"/>
    </w:rPr>
  </w:style>
  <w:style w:type="paragraph" w:styleId="Textkrper3">
    <w:name w:val="Body Text 3"/>
    <w:basedOn w:val="Standard"/>
    <w:pPr>
      <w:spacing w:after="0"/>
    </w:pPr>
    <w:rPr>
      <w:vanish/>
      <w:color w:val="0000FF"/>
      <w:sz w:val="20"/>
    </w:rPr>
  </w:style>
  <w:style w:type="paragraph" w:styleId="Textkrper">
    <w:name w:val="Body Text"/>
    <w:basedOn w:val="Standard"/>
    <w:pPr>
      <w:tabs>
        <w:tab w:val="clear" w:pos="1134"/>
        <w:tab w:val="left" w:pos="2410"/>
      </w:tabs>
      <w:spacing w:before="120" w:after="0"/>
    </w:pPr>
    <w:rPr>
      <w:b/>
      <w:vanish/>
      <w:color w:val="0000FF"/>
    </w:rPr>
  </w:style>
  <w:style w:type="paragraph" w:styleId="Sprechblasentext">
    <w:name w:val="Balloon Text"/>
    <w:basedOn w:val="Standard"/>
    <w:semiHidden/>
    <w:rsid w:val="00735BB1"/>
    <w:rPr>
      <w:rFonts w:ascii="Tahoma" w:hAnsi="Tahoma" w:cs="Tahoma"/>
      <w:sz w:val="16"/>
      <w:szCs w:val="16"/>
    </w:rPr>
  </w:style>
  <w:style w:type="character" w:customStyle="1" w:styleId="ProgrammZchn">
    <w:name w:val="Programm Zchn"/>
    <w:link w:val="Programm"/>
    <w:rsid w:val="00D13406"/>
    <w:rPr>
      <w:i/>
      <w:sz w:val="24"/>
      <w:lang w:val="de-DE" w:eastAsia="de-DE" w:bidi="ar-SA"/>
    </w:rPr>
  </w:style>
  <w:style w:type="paragraph" w:styleId="Funotentext">
    <w:name w:val="footnote text"/>
    <w:basedOn w:val="Standard"/>
    <w:semiHidden/>
    <w:rsid w:val="00DF3897"/>
    <w:pPr>
      <w:tabs>
        <w:tab w:val="clear" w:pos="1134"/>
        <w:tab w:val="clear" w:pos="4536"/>
        <w:tab w:val="clear" w:pos="7938"/>
      </w:tabs>
      <w:spacing w:after="0"/>
    </w:pPr>
    <w:rPr>
      <w:sz w:val="18"/>
      <w:lang w:eastAsia="de-CH"/>
    </w:rPr>
  </w:style>
  <w:style w:type="character" w:styleId="Funotenzeichen">
    <w:name w:val="footnote reference"/>
    <w:semiHidden/>
    <w:rsid w:val="00DF3897"/>
    <w:rPr>
      <w:vertAlign w:val="superscript"/>
    </w:rPr>
  </w:style>
  <w:style w:type="paragraph" w:customStyle="1" w:styleId="Text">
    <w:name w:val="Text"/>
    <w:basedOn w:val="Standard"/>
    <w:rsid w:val="00DF3897"/>
    <w:pPr>
      <w:tabs>
        <w:tab w:val="clear" w:pos="1134"/>
        <w:tab w:val="clear" w:pos="4536"/>
        <w:tab w:val="clear" w:pos="7938"/>
      </w:tabs>
      <w:spacing w:after="0"/>
      <w:ind w:left="567"/>
    </w:pPr>
    <w:rPr>
      <w:sz w:val="22"/>
      <w:lang w:eastAsia="de-CH"/>
    </w:rPr>
  </w:style>
  <w:style w:type="paragraph" w:styleId="Index1">
    <w:name w:val="index 1"/>
    <w:basedOn w:val="Standard"/>
    <w:next w:val="Standard"/>
    <w:autoRedefine/>
    <w:uiPriority w:val="99"/>
    <w:semiHidden/>
    <w:rsid w:val="00911034"/>
    <w:pPr>
      <w:pBdr>
        <w:right w:val="single" w:sz="4" w:space="14" w:color="666699"/>
      </w:pBdr>
      <w:shd w:val="clear" w:color="auto" w:fill="F3F3F3"/>
      <w:tabs>
        <w:tab w:val="clear" w:pos="1134"/>
        <w:tab w:val="clear" w:pos="4536"/>
        <w:tab w:val="clear" w:pos="7938"/>
        <w:tab w:val="right" w:pos="2817"/>
      </w:tabs>
      <w:spacing w:after="0"/>
    </w:pPr>
    <w:rPr>
      <w:rFonts w:ascii="Courier New" w:hAnsi="Courier New"/>
      <w:sz w:val="18"/>
      <w:szCs w:val="18"/>
    </w:rPr>
  </w:style>
  <w:style w:type="character" w:styleId="Kommentarzeichen">
    <w:name w:val="annotation reference"/>
    <w:semiHidden/>
    <w:rsid w:val="0032197C"/>
    <w:rPr>
      <w:sz w:val="16"/>
      <w:szCs w:val="16"/>
    </w:rPr>
  </w:style>
  <w:style w:type="paragraph" w:styleId="Kommentartext">
    <w:name w:val="annotation text"/>
    <w:basedOn w:val="Standard"/>
    <w:semiHidden/>
    <w:rsid w:val="0032197C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32197C"/>
    <w:rPr>
      <w:b/>
      <w:bCs/>
    </w:rPr>
  </w:style>
  <w:style w:type="paragraph" w:customStyle="1" w:styleId="AufgabenNR">
    <w:name w:val="Aufgaben_NR"/>
    <w:basedOn w:val="Standard"/>
    <w:next w:val="Standard"/>
    <w:link w:val="AufgabenNRZchnZchn"/>
    <w:autoRedefine/>
    <w:rsid w:val="00187367"/>
    <w:pPr>
      <w:numPr>
        <w:numId w:val="3"/>
      </w:numPr>
    </w:pPr>
    <w:rPr>
      <w:sz w:val="22"/>
    </w:rPr>
  </w:style>
  <w:style w:type="character" w:customStyle="1" w:styleId="AufgabenNRZchnZchn">
    <w:name w:val="Aufgaben_NR Zchn Zchn"/>
    <w:link w:val="AufgabenNR"/>
    <w:rsid w:val="00187367"/>
    <w:rPr>
      <w:rFonts w:ascii="Arial" w:hAnsi="Arial" w:cs="Arial"/>
      <w:sz w:val="22"/>
      <w:lang w:eastAsia="de-DE"/>
    </w:rPr>
  </w:style>
  <w:style w:type="paragraph" w:styleId="Indexberschrift">
    <w:name w:val="index heading"/>
    <w:basedOn w:val="Standard"/>
    <w:next w:val="Index1"/>
    <w:autoRedefine/>
    <w:uiPriority w:val="99"/>
    <w:semiHidden/>
    <w:rsid w:val="001F40BC"/>
    <w:pPr>
      <w:keepNext/>
      <w:tabs>
        <w:tab w:val="right" w:pos="2817"/>
      </w:tabs>
      <w:spacing w:before="360" w:after="0"/>
    </w:pPr>
    <w:rPr>
      <w:rFonts w:ascii="Courier New" w:hAnsi="Courier New"/>
      <w:b/>
      <w:bCs/>
      <w:sz w:val="22"/>
      <w:szCs w:val="22"/>
    </w:rPr>
  </w:style>
  <w:style w:type="character" w:styleId="SchwacheHervorhebung">
    <w:name w:val="Subtle Emphasis"/>
    <w:uiPriority w:val="19"/>
    <w:qFormat/>
    <w:rsid w:val="00970AD0"/>
    <w:rPr>
      <w:i/>
      <w:iCs/>
      <w:color w:val="808080"/>
    </w:rPr>
  </w:style>
  <w:style w:type="paragraph" w:styleId="Beschriftung">
    <w:name w:val="caption"/>
    <w:basedOn w:val="Standard"/>
    <w:next w:val="Standard"/>
    <w:unhideWhenUsed/>
    <w:qFormat/>
    <w:rsid w:val="002679CD"/>
    <w:rPr>
      <w:bCs/>
      <w:sz w:val="20"/>
    </w:rPr>
  </w:style>
  <w:style w:type="paragraph" w:customStyle="1" w:styleId="Code1">
    <w:name w:val="Code_1"/>
    <w:basedOn w:val="Standard"/>
    <w:link w:val="Code1Zchn"/>
    <w:qFormat/>
    <w:rsid w:val="00D7486A"/>
    <w:pPr>
      <w:tabs>
        <w:tab w:val="clear" w:pos="1134"/>
        <w:tab w:val="clear" w:pos="4536"/>
        <w:tab w:val="clear" w:pos="7938"/>
      </w:tabs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19"/>
      <w:szCs w:val="19"/>
      <w:lang w:eastAsia="de-CH"/>
    </w:rPr>
  </w:style>
  <w:style w:type="character" w:styleId="Hervorhebung">
    <w:name w:val="Emphasis"/>
    <w:qFormat/>
    <w:rsid w:val="008861FF"/>
    <w:rPr>
      <w:i/>
      <w:iCs/>
    </w:rPr>
  </w:style>
  <w:style w:type="character" w:customStyle="1" w:styleId="Code1Zchn">
    <w:name w:val="Code_1 Zchn"/>
    <w:link w:val="Code1"/>
    <w:rsid w:val="00D7486A"/>
    <w:rPr>
      <w:rFonts w:ascii="Consolas" w:hAnsi="Consolas" w:cs="Consolas"/>
      <w:color w:val="008000"/>
      <w:sz w:val="19"/>
      <w:szCs w:val="19"/>
    </w:rPr>
  </w:style>
  <w:style w:type="paragraph" w:styleId="Index2">
    <w:name w:val="index 2"/>
    <w:basedOn w:val="Standard"/>
    <w:next w:val="Standard"/>
    <w:autoRedefine/>
    <w:uiPriority w:val="99"/>
    <w:rsid w:val="00354865"/>
    <w:pPr>
      <w:tabs>
        <w:tab w:val="clear" w:pos="1134"/>
        <w:tab w:val="clear" w:pos="4536"/>
        <w:tab w:val="clear" w:pos="7938"/>
        <w:tab w:val="right" w:pos="2817"/>
      </w:tabs>
      <w:spacing w:after="0"/>
      <w:ind w:left="340" w:hanging="170"/>
    </w:pPr>
    <w:rPr>
      <w:rFonts w:ascii="Courier New" w:hAnsi="Courier New"/>
      <w:noProof/>
      <w:sz w:val="18"/>
    </w:rPr>
  </w:style>
  <w:style w:type="paragraph" w:styleId="Listenabsatz">
    <w:name w:val="List Paragraph"/>
    <w:basedOn w:val="Standard"/>
    <w:uiPriority w:val="34"/>
    <w:qFormat/>
    <w:rsid w:val="00C36F36"/>
    <w:pPr>
      <w:ind w:left="720"/>
      <w:contextualSpacing/>
    </w:pPr>
  </w:style>
  <w:style w:type="paragraph" w:customStyle="1" w:styleId="Properties">
    <w:name w:val="Properties"/>
    <w:next w:val="Standard"/>
    <w:rsid w:val="002A042F"/>
    <w:pPr>
      <w:spacing w:before="690"/>
    </w:pPr>
    <w:rPr>
      <w:rFonts w:ascii="Arial" w:hAnsi="Arial"/>
      <w:b/>
      <w:sz w:val="48"/>
      <w:lang w:val="en-GB"/>
    </w:rPr>
  </w:style>
  <w:style w:type="paragraph" w:customStyle="1" w:styleId="StyleZTitelblatt24ptBefore238pt">
    <w:name w:val="Style ZTitelblatt + 24 pt Before:  23.8 pt"/>
    <w:basedOn w:val="Standard"/>
    <w:rsid w:val="002A042F"/>
    <w:pPr>
      <w:tabs>
        <w:tab w:val="clear" w:pos="1134"/>
        <w:tab w:val="clear" w:pos="4536"/>
        <w:tab w:val="clear" w:pos="7938"/>
      </w:tabs>
      <w:spacing w:before="476" w:after="0" w:line="240" w:lineRule="auto"/>
    </w:pPr>
    <w:rPr>
      <w:rFonts w:cs="Times New Roman"/>
      <w:b/>
      <w:bCs/>
      <w:sz w:val="48"/>
      <w:lang w:eastAsia="de-CH"/>
    </w:rPr>
  </w:style>
  <w:style w:type="paragraph" w:customStyle="1" w:styleId="StyleZTitelblattBefore48pt1">
    <w:name w:val="Style ZTitelblatt + Before:  48 pt1"/>
    <w:basedOn w:val="Standard"/>
    <w:rsid w:val="002A042F"/>
    <w:pPr>
      <w:tabs>
        <w:tab w:val="clear" w:pos="1134"/>
        <w:tab w:val="clear" w:pos="4536"/>
        <w:tab w:val="clear" w:pos="7938"/>
      </w:tabs>
      <w:spacing w:before="960" w:after="0" w:line="240" w:lineRule="auto"/>
    </w:pPr>
    <w:rPr>
      <w:rFonts w:cs="Times New Roman"/>
      <w:b/>
      <w:bCs/>
      <w:lang w:eastAsia="de-CH"/>
    </w:rPr>
  </w:style>
  <w:style w:type="table" w:styleId="Tabellenraster">
    <w:name w:val="Table Grid"/>
    <w:basedOn w:val="NormaleTabelle"/>
    <w:rsid w:val="002A042F"/>
    <w:pPr>
      <w:spacing w:before="120" w:after="120" w:line="257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e">
    <w:name w:val="Punkte"/>
    <w:basedOn w:val="Standard"/>
    <w:rsid w:val="002679CD"/>
    <w:pPr>
      <w:numPr>
        <w:numId w:val="4"/>
      </w:numPr>
      <w:tabs>
        <w:tab w:val="clear" w:pos="1134"/>
        <w:tab w:val="clear" w:pos="4536"/>
        <w:tab w:val="clear" w:pos="7938"/>
      </w:tabs>
      <w:spacing w:line="240" w:lineRule="auto"/>
    </w:pPr>
    <w:rPr>
      <w:rFonts w:cs="Times New Roman"/>
      <w:sz w:val="22"/>
    </w:rPr>
  </w:style>
  <w:style w:type="paragraph" w:customStyle="1" w:styleId="Style9ptBefore3ptAfter3pt">
    <w:name w:val="Style 9 pt Before:  3 pt After:  3 pt"/>
    <w:basedOn w:val="Standard"/>
    <w:rsid w:val="002A042F"/>
    <w:pPr>
      <w:tabs>
        <w:tab w:val="clear" w:pos="1134"/>
        <w:tab w:val="clear" w:pos="4536"/>
        <w:tab w:val="clear" w:pos="7938"/>
      </w:tabs>
      <w:spacing w:before="60" w:after="60" w:line="302" w:lineRule="auto"/>
      <w:jc w:val="both"/>
    </w:pPr>
    <w:rPr>
      <w:rFonts w:ascii="Verdana" w:hAnsi="Verdana" w:cs="Times New Roman"/>
      <w:sz w:val="18"/>
      <w:lang w:eastAsia="de-CH"/>
    </w:rPr>
  </w:style>
  <w:style w:type="paragraph" w:customStyle="1" w:styleId="Aberschrift1">
    <w:name w:val="AÜberschrift 1"/>
    <w:basedOn w:val="berschrift1"/>
    <w:next w:val="Standard"/>
    <w:qFormat/>
    <w:rsid w:val="00D32905"/>
    <w:pPr>
      <w:keepNext/>
      <w:keepLines/>
      <w:pageBreakBefore/>
      <w:numPr>
        <w:numId w:val="6"/>
      </w:numPr>
      <w:tabs>
        <w:tab w:val="clear" w:pos="1134"/>
        <w:tab w:val="clear" w:pos="4536"/>
        <w:tab w:val="clear" w:pos="7938"/>
      </w:tabs>
      <w:spacing w:before="0" w:after="0" w:line="302" w:lineRule="auto"/>
    </w:pPr>
    <w:rPr>
      <w:rFonts w:ascii="Verdana" w:hAnsi="Verdana" w:cs="Times New Roman"/>
      <w:kern w:val="28"/>
      <w:sz w:val="36"/>
      <w:lang w:eastAsia="de-CH"/>
    </w:rPr>
  </w:style>
  <w:style w:type="paragraph" w:customStyle="1" w:styleId="Aberschrift2">
    <w:name w:val="AÜberschrift 2"/>
    <w:basedOn w:val="berschrift1"/>
    <w:next w:val="Standard"/>
    <w:qFormat/>
    <w:rsid w:val="006C62AC"/>
    <w:pPr>
      <w:keepNext/>
      <w:keepLines/>
      <w:numPr>
        <w:ilvl w:val="1"/>
        <w:numId w:val="12"/>
      </w:numPr>
      <w:tabs>
        <w:tab w:val="clear" w:pos="1134"/>
        <w:tab w:val="clear" w:pos="4536"/>
        <w:tab w:val="clear" w:pos="7938"/>
        <w:tab w:val="left" w:pos="851"/>
      </w:tabs>
      <w:spacing w:before="360" w:line="302" w:lineRule="auto"/>
      <w:ind w:left="1429" w:hanging="1429"/>
    </w:pPr>
    <w:rPr>
      <w:rFonts w:ascii="Verdana" w:hAnsi="Verdana" w:cs="Times New Roman"/>
      <w:b w:val="0"/>
      <w:kern w:val="28"/>
      <w:sz w:val="28"/>
      <w:lang w:eastAsia="de-CH"/>
    </w:rPr>
  </w:style>
  <w:style w:type="paragraph" w:customStyle="1" w:styleId="Einrckung2">
    <w:name w:val="Einrückung2"/>
    <w:basedOn w:val="Standard"/>
    <w:rsid w:val="00F33B7A"/>
    <w:pPr>
      <w:numPr>
        <w:numId w:val="7"/>
      </w:numPr>
      <w:tabs>
        <w:tab w:val="clear" w:pos="1134"/>
        <w:tab w:val="clear" w:pos="4536"/>
        <w:tab w:val="clear" w:pos="7938"/>
      </w:tabs>
      <w:spacing w:line="302" w:lineRule="auto"/>
      <w:jc w:val="both"/>
    </w:pPr>
    <w:rPr>
      <w:rFonts w:ascii="Verdana" w:hAnsi="Verdana" w:cs="Times New Roman"/>
      <w:color w:val="C00000"/>
      <w:sz w:val="22"/>
      <w:lang w:eastAsia="de-CH"/>
    </w:rPr>
  </w:style>
  <w:style w:type="paragraph" w:customStyle="1" w:styleId="BiblioInfo">
    <w:name w:val="BiblioInfo"/>
    <w:basedOn w:val="Fuzeile"/>
    <w:autoRedefine/>
    <w:rsid w:val="00D32905"/>
    <w:pPr>
      <w:pBdr>
        <w:top w:val="none" w:sz="0" w:space="0" w:color="auto"/>
      </w:pBdr>
      <w:tabs>
        <w:tab w:val="clear" w:pos="5103"/>
        <w:tab w:val="clear" w:pos="9979"/>
        <w:tab w:val="left" w:pos="1134"/>
        <w:tab w:val="left" w:pos="2310"/>
        <w:tab w:val="left" w:pos="9900"/>
      </w:tabs>
      <w:spacing w:before="120" w:line="324" w:lineRule="auto"/>
    </w:pPr>
    <w:rPr>
      <w:rFonts w:ascii="Verdana" w:hAnsi="Verdana" w:cs="Times New Roman"/>
      <w:noProof/>
      <w:lang w:eastAsia="de-CH"/>
    </w:rPr>
  </w:style>
  <w:style w:type="paragraph" w:styleId="Abbildungsverzeichnis">
    <w:name w:val="table of figures"/>
    <w:basedOn w:val="Standard"/>
    <w:next w:val="Standard"/>
    <w:uiPriority w:val="99"/>
    <w:rsid w:val="00D32905"/>
    <w:pPr>
      <w:tabs>
        <w:tab w:val="clear" w:pos="1134"/>
        <w:tab w:val="clear" w:pos="4536"/>
        <w:tab w:val="clear" w:pos="7938"/>
      </w:tabs>
      <w:spacing w:before="120" w:line="302" w:lineRule="auto"/>
      <w:ind w:left="440" w:hanging="440"/>
      <w:jc w:val="both"/>
    </w:pPr>
    <w:rPr>
      <w:rFonts w:ascii="Verdana" w:hAnsi="Verdana" w:cs="Times New Roman"/>
      <w:sz w:val="20"/>
      <w:lang w:eastAsia="de-CH"/>
    </w:rPr>
  </w:style>
  <w:style w:type="paragraph" w:styleId="Aufzhlungszeichen4">
    <w:name w:val="List Bullet 4"/>
    <w:basedOn w:val="Standard"/>
    <w:autoRedefine/>
    <w:rsid w:val="00D32905"/>
    <w:pPr>
      <w:numPr>
        <w:numId w:val="5"/>
      </w:numPr>
      <w:tabs>
        <w:tab w:val="clear" w:pos="1134"/>
        <w:tab w:val="clear" w:pos="4536"/>
        <w:tab w:val="clear" w:pos="7938"/>
      </w:tabs>
      <w:spacing w:before="120" w:line="302" w:lineRule="auto"/>
      <w:jc w:val="both"/>
    </w:pPr>
    <w:rPr>
      <w:rFonts w:ascii="Verdana" w:hAnsi="Verdana" w:cs="Times New Roman"/>
      <w:sz w:val="22"/>
      <w:lang w:eastAsia="de-CH"/>
    </w:rPr>
  </w:style>
  <w:style w:type="paragraph" w:customStyle="1" w:styleId="Aufzaehlung">
    <w:name w:val="Aufzaehlung"/>
    <w:basedOn w:val="Standard"/>
    <w:rsid w:val="002679CD"/>
    <w:pPr>
      <w:numPr>
        <w:numId w:val="8"/>
      </w:numPr>
      <w:tabs>
        <w:tab w:val="clear" w:pos="720"/>
        <w:tab w:val="clear" w:pos="1134"/>
        <w:tab w:val="clear" w:pos="4536"/>
        <w:tab w:val="clear" w:pos="7938"/>
        <w:tab w:val="left" w:pos="737"/>
      </w:tabs>
      <w:spacing w:line="240" w:lineRule="auto"/>
      <w:ind w:left="737" w:hanging="737"/>
    </w:pPr>
    <w:rPr>
      <w:rFonts w:cs="Times New Roman"/>
      <w:sz w:val="22"/>
    </w:rPr>
  </w:style>
  <w:style w:type="character" w:customStyle="1" w:styleId="berschrift1Zchn">
    <w:name w:val="Überschrift 1 Zchn"/>
    <w:basedOn w:val="Absatz-Standardschriftart"/>
    <w:link w:val="berschrift1"/>
    <w:rsid w:val="00F33B7A"/>
    <w:rPr>
      <w:rFonts w:ascii="Arial" w:hAnsi="Arial" w:cs="Arial"/>
      <w:b/>
      <w:kern w:val="26"/>
      <w:sz w:val="32"/>
      <w:lang w:eastAsia="de-DE"/>
    </w:rPr>
  </w:style>
  <w:style w:type="character" w:customStyle="1" w:styleId="berschrift2Zchn">
    <w:name w:val="Überschrift 2 Zchn"/>
    <w:basedOn w:val="berschrift1Zchn"/>
    <w:link w:val="berschrift2"/>
    <w:rsid w:val="00F33B7A"/>
    <w:rPr>
      <w:rFonts w:ascii="Arial" w:hAnsi="Arial" w:cs="Arial"/>
      <w:b/>
      <w:kern w:val="26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Daniel\Schule\Vorlagen\IN-Skrip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51dd5b-d8c3-4441-9818-fd7271b26873">
      <Terms xmlns="http://schemas.microsoft.com/office/infopath/2007/PartnerControls"/>
    </lcf76f155ced4ddcb4097134ff3c332f>
    <TaxCatchAll xmlns="35e032a2-eae6-4010-877c-ba37439c35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C904-AB78-478C-AEFA-2F285B0958F1}"/>
</file>

<file path=customXml/itemProps2.xml><?xml version="1.0" encoding="utf-8"?>
<ds:datastoreItem xmlns:ds="http://schemas.openxmlformats.org/officeDocument/2006/customXml" ds:itemID="{524B6EEE-6FEC-40E3-8680-9B6395293EBC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98cfa9e2-8938-4f60-802d-e6f939fb1e2f"/>
    <ds:schemaRef ds:uri="http://schemas.microsoft.com/office/infopath/2007/PartnerControls"/>
    <ds:schemaRef ds:uri="5da480f8-d463-456b-a368-5ad4870bd60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8993A04-CC2E-427C-A5DC-532DD4325A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70B852-E094-4353-B854-E2A0201D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IN-Skript.dot</Template>
  <TotalTime>0</TotalTime>
  <Pages>5</Pages>
  <Words>209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2022 / HST</vt:lpstr>
    </vt:vector>
  </TitlesOfParts>
  <Company>TBZ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2022 / HST</dc:title>
  <dc:subject>Wie heisst der Besitzer dieses Dokumentes</dc:subject>
  <dc:creator>Wer ist  der Autor dieser Arbeit</dc:creator>
  <cp:keywords>Word, Projektarbeit, HST</cp:keywords>
  <dc:description>tbz@cityline.ch</dc:description>
  <cp:lastModifiedBy>Malacarne Enrico</cp:lastModifiedBy>
  <cp:revision>5</cp:revision>
  <cp:lastPrinted>2016-11-29T10:21:00Z</cp:lastPrinted>
  <dcterms:created xsi:type="dcterms:W3CDTF">2022-02-28T08:12:00Z</dcterms:created>
  <dcterms:modified xsi:type="dcterms:W3CDTF">2023-09-14T06:01:00Z</dcterms:modified>
  <cp:category>Projektarbeit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2208.</vt:lpwstr>
  </property>
  <property fmtid="{D5CDD505-2E9C-101B-9397-08002B2CF9AE}" pid="3" name="Release">
    <vt:lpwstr>00</vt:lpwstr>
  </property>
  <property fmtid="{D5CDD505-2E9C-101B-9397-08002B2CF9AE}" pid="4" name="Besitzer">
    <vt:lpwstr>wer wohl</vt:lpwstr>
  </property>
  <property fmtid="{D5CDD505-2E9C-101B-9397-08002B2CF9AE}" pid="5" name="Eigentümer">
    <vt:lpwstr>hmmmm</vt:lpwstr>
  </property>
  <property fmtid="{D5CDD505-2E9C-101B-9397-08002B2CF9AE}" pid="6" name="Andere_Autoren">
    <vt:lpwstr>R. Malacarne</vt:lpwstr>
  </property>
  <property fmtid="{D5CDD505-2E9C-101B-9397-08002B2CF9AE}" pid="7" name="Fach">
    <vt:lpwstr>HST</vt:lpwstr>
  </property>
  <property fmtid="{D5CDD505-2E9C-101B-9397-08002B2CF9AE}" pid="8" name="Kapitel">
    <vt:lpwstr>Projektarbeit HST</vt:lpwstr>
  </property>
  <property fmtid="{D5CDD505-2E9C-101B-9397-08002B2CF9AE}" pid="9" name="ContentTypeId">
    <vt:lpwstr>0x010100A0E5F278FE42C9419D892B2C0C99F569</vt:lpwstr>
  </property>
  <property fmtid="{D5CDD505-2E9C-101B-9397-08002B2CF9AE}" pid="10" name="MediaServiceImageTags">
    <vt:lpwstr/>
  </property>
</Properties>
</file>