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55D" w:rsidRDefault="00DF055D">
      <w:pPr>
        <w:spacing w:after="200"/>
      </w:pPr>
    </w:p>
    <w:p w:rsidR="00A87692" w:rsidRDefault="00A87692">
      <w:pPr>
        <w:spacing w:after="200"/>
      </w:pPr>
    </w:p>
    <w:p w:rsidR="00DF055D" w:rsidRDefault="00DF055D">
      <w:pPr>
        <w:spacing w:after="200"/>
      </w:pPr>
    </w:p>
    <w:p w:rsidR="00704547" w:rsidRDefault="00704547" w:rsidP="00D76FA8">
      <w:pPr>
        <w:spacing w:after="200"/>
        <w:jc w:val="center"/>
        <w:rPr>
          <w:sz w:val="96"/>
          <w:szCs w:val="96"/>
        </w:rPr>
      </w:pPr>
    </w:p>
    <w:p w:rsidR="00704547" w:rsidRDefault="00704547" w:rsidP="00D76FA8">
      <w:pPr>
        <w:spacing w:after="200"/>
        <w:jc w:val="center"/>
        <w:rPr>
          <w:sz w:val="96"/>
          <w:szCs w:val="96"/>
        </w:rPr>
      </w:pPr>
    </w:p>
    <w:p w:rsidR="00A64644" w:rsidRDefault="00A64644" w:rsidP="00D76FA8">
      <w:pPr>
        <w:spacing w:after="200"/>
        <w:jc w:val="center"/>
        <w:rPr>
          <w:sz w:val="96"/>
          <w:szCs w:val="96"/>
        </w:rPr>
      </w:pPr>
    </w:p>
    <w:p w:rsidR="00A64644" w:rsidRDefault="00C20A03" w:rsidP="00D76FA8">
      <w:pPr>
        <w:spacing w:after="200"/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Tagebuch</w:t>
      </w:r>
    </w:p>
    <w:p w:rsidR="0070020C" w:rsidRPr="0070020C" w:rsidRDefault="00EC6D1B" w:rsidP="00D76FA8">
      <w:pPr>
        <w:spacing w:after="200"/>
        <w:jc w:val="center"/>
        <w:rPr>
          <w:sz w:val="22"/>
          <w:szCs w:val="22"/>
        </w:rPr>
      </w:pPr>
      <w:r>
        <w:rPr>
          <w:sz w:val="22"/>
          <w:szCs w:val="22"/>
        </w:rPr>
        <w:t>Erneuerbare Energie</w:t>
      </w:r>
    </w:p>
    <w:p w:rsidR="00DF055D" w:rsidRDefault="00DF055D">
      <w:pPr>
        <w:spacing w:after="200"/>
      </w:pPr>
    </w:p>
    <w:p w:rsidR="00DF055D" w:rsidRDefault="00DF055D">
      <w:pPr>
        <w:spacing w:after="200"/>
      </w:pPr>
    </w:p>
    <w:p w:rsidR="00DF055D" w:rsidRDefault="00DF055D">
      <w:pPr>
        <w:spacing w:after="200"/>
      </w:pPr>
    </w:p>
    <w:p w:rsidR="00A557CD" w:rsidRPr="00F55D29" w:rsidRDefault="00DF055D" w:rsidP="00F55D29">
      <w:pPr>
        <w:spacing w:after="200"/>
      </w:pPr>
      <w:r>
        <w:br w:type="page"/>
      </w:r>
      <w:bookmarkStart w:id="0" w:name="_GoBack"/>
      <w:bookmarkEnd w:id="0"/>
    </w:p>
    <w:p w:rsidR="00A557CD" w:rsidRPr="00E664B7" w:rsidRDefault="00A557CD" w:rsidP="00A557CD">
      <w:pPr>
        <w:pStyle w:val="berschrift4"/>
        <w:rPr>
          <w:rFonts w:cs="Arial"/>
        </w:rPr>
      </w:pPr>
      <w:r w:rsidRPr="00E664B7">
        <w:rPr>
          <w:rFonts w:cs="Arial"/>
        </w:rPr>
        <w:lastRenderedPageBreak/>
        <w:t>Werdegang dieses Dokumentes</w:t>
      </w:r>
    </w:p>
    <w:tbl>
      <w:tblPr>
        <w:tblStyle w:val="HelleSchattierung-Akzent1"/>
        <w:tblW w:w="10740" w:type="dxa"/>
        <w:tblLayout w:type="fixed"/>
        <w:tblLook w:val="0400" w:firstRow="0" w:lastRow="0" w:firstColumn="0" w:lastColumn="0" w:noHBand="0" w:noVBand="1"/>
      </w:tblPr>
      <w:tblGrid>
        <w:gridCol w:w="612"/>
        <w:gridCol w:w="1764"/>
        <w:gridCol w:w="2410"/>
        <w:gridCol w:w="5954"/>
      </w:tblGrid>
      <w:tr w:rsidR="00A557CD" w:rsidRPr="00E664B7" w:rsidTr="006E5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tcW w:w="612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auto"/>
          </w:tcPr>
          <w:p w:rsidR="00A557CD" w:rsidRPr="00E664B7" w:rsidRDefault="00A557CD" w:rsidP="00387364">
            <w:pPr>
              <w:spacing w:before="40" w:after="40"/>
              <w:rPr>
                <w:rFonts w:ascii="Arial" w:hAnsi="Arial" w:cs="Arial"/>
                <w:b/>
              </w:rPr>
            </w:pPr>
            <w:r w:rsidRPr="00E664B7">
              <w:rPr>
                <w:rFonts w:ascii="Arial" w:hAnsi="Arial" w:cs="Arial"/>
                <w:b/>
              </w:rPr>
              <w:t>V.</w:t>
            </w:r>
          </w:p>
        </w:tc>
        <w:tc>
          <w:tcPr>
            <w:tcW w:w="176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auto"/>
          </w:tcPr>
          <w:p w:rsidR="00A557CD" w:rsidRPr="00E664B7" w:rsidRDefault="00A557CD" w:rsidP="00387364">
            <w:pPr>
              <w:spacing w:before="40" w:after="40"/>
              <w:rPr>
                <w:rFonts w:ascii="Arial" w:hAnsi="Arial" w:cs="Arial"/>
                <w:b/>
              </w:rPr>
            </w:pPr>
            <w:r w:rsidRPr="00E664B7">
              <w:rPr>
                <w:rFonts w:ascii="Arial" w:hAnsi="Arial" w:cs="Arial"/>
                <w:b/>
              </w:rPr>
              <w:t>Datum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auto"/>
          </w:tcPr>
          <w:p w:rsidR="00A557CD" w:rsidRPr="00E664B7" w:rsidRDefault="00A557CD" w:rsidP="00387364">
            <w:pPr>
              <w:spacing w:before="40" w:after="40"/>
              <w:rPr>
                <w:rFonts w:ascii="Arial" w:hAnsi="Arial" w:cs="Arial"/>
                <w:b/>
              </w:rPr>
            </w:pPr>
            <w:r w:rsidRPr="00E664B7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595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auto"/>
          </w:tcPr>
          <w:p w:rsidR="00A557CD" w:rsidRPr="00E664B7" w:rsidRDefault="00A557CD" w:rsidP="00387364">
            <w:pPr>
              <w:spacing w:before="40" w:after="40"/>
              <w:rPr>
                <w:rFonts w:ascii="Arial" w:hAnsi="Arial" w:cs="Arial"/>
                <w:b/>
              </w:rPr>
            </w:pPr>
            <w:r w:rsidRPr="00E664B7">
              <w:rPr>
                <w:rFonts w:ascii="Arial" w:hAnsi="Arial" w:cs="Arial"/>
                <w:b/>
              </w:rPr>
              <w:t>Änderungen</w:t>
            </w:r>
          </w:p>
        </w:tc>
      </w:tr>
      <w:tr w:rsidR="00A557CD" w:rsidRPr="00E664B7" w:rsidTr="006E59BD">
        <w:trPr>
          <w:trHeight w:val="262"/>
        </w:trPr>
        <w:tc>
          <w:tcPr>
            <w:tcW w:w="612" w:type="dxa"/>
            <w:tcBorders>
              <w:top w:val="single" w:sz="8" w:space="0" w:color="4F81BD" w:themeColor="accent1"/>
              <w:bottom w:val="nil"/>
            </w:tcBorders>
            <w:shd w:val="clear" w:color="auto" w:fill="C6D9F1" w:themeFill="text2" w:themeFillTint="33"/>
          </w:tcPr>
          <w:p w:rsidR="00A557CD" w:rsidRPr="00E664B7" w:rsidRDefault="00A557CD" w:rsidP="0038736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E664B7">
              <w:rPr>
                <w:rFonts w:ascii="Arial" w:hAnsi="Arial" w:cs="Arial"/>
                <w:sz w:val="22"/>
                <w:szCs w:val="22"/>
              </w:rPr>
              <w:t>A.0</w:t>
            </w:r>
          </w:p>
        </w:tc>
        <w:tc>
          <w:tcPr>
            <w:tcW w:w="1764" w:type="dxa"/>
            <w:tcBorders>
              <w:top w:val="single" w:sz="8" w:space="0" w:color="4F81BD" w:themeColor="accent1"/>
              <w:bottom w:val="nil"/>
            </w:tcBorders>
            <w:shd w:val="clear" w:color="auto" w:fill="C6D9F1" w:themeFill="text2" w:themeFillTint="33"/>
          </w:tcPr>
          <w:p w:rsidR="00A557CD" w:rsidRPr="00E664B7" w:rsidRDefault="00BC6211" w:rsidP="00BC621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</w:t>
            </w:r>
            <w:r w:rsidR="00727A8E" w:rsidRPr="00E664B7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09</w:t>
            </w:r>
            <w:r w:rsidR="00727A8E" w:rsidRPr="00E664B7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bottom w:val="nil"/>
            </w:tcBorders>
            <w:shd w:val="clear" w:color="auto" w:fill="C6D9F1" w:themeFill="text2" w:themeFillTint="33"/>
          </w:tcPr>
          <w:p w:rsidR="00A557CD" w:rsidRPr="00E664B7" w:rsidRDefault="00FA4ADF" w:rsidP="00BC621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Name1/name2</w:t>
            </w:r>
          </w:p>
        </w:tc>
        <w:tc>
          <w:tcPr>
            <w:tcW w:w="5954" w:type="dxa"/>
            <w:tcBorders>
              <w:top w:val="single" w:sz="8" w:space="0" w:color="4F81BD" w:themeColor="accent1"/>
              <w:bottom w:val="nil"/>
            </w:tcBorders>
            <w:shd w:val="clear" w:color="auto" w:fill="C6D9F1" w:themeFill="text2" w:themeFillTint="33"/>
          </w:tcPr>
          <w:p w:rsidR="00A557CD" w:rsidRPr="00E664B7" w:rsidRDefault="00A3696C" w:rsidP="0038736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E664B7">
              <w:rPr>
                <w:rFonts w:ascii="Arial" w:hAnsi="Arial" w:cs="Arial"/>
                <w:sz w:val="22"/>
                <w:szCs w:val="22"/>
              </w:rPr>
              <w:t>Erste Version</w:t>
            </w:r>
          </w:p>
        </w:tc>
      </w:tr>
      <w:tr w:rsidR="00A557CD" w:rsidRPr="00E664B7" w:rsidTr="006E5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tcW w:w="612" w:type="dxa"/>
            <w:tcBorders>
              <w:top w:val="nil"/>
              <w:bottom w:val="single" w:sz="8" w:space="0" w:color="4F81BD" w:themeColor="accent1"/>
            </w:tcBorders>
            <w:shd w:val="clear" w:color="auto" w:fill="auto"/>
          </w:tcPr>
          <w:p w:rsidR="00A557CD" w:rsidRPr="00E664B7" w:rsidRDefault="00A557CD" w:rsidP="00387364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764" w:type="dxa"/>
            <w:tcBorders>
              <w:top w:val="nil"/>
              <w:bottom w:val="single" w:sz="8" w:space="0" w:color="4F81BD" w:themeColor="accent1"/>
            </w:tcBorders>
            <w:shd w:val="clear" w:color="auto" w:fill="auto"/>
          </w:tcPr>
          <w:p w:rsidR="00A557CD" w:rsidRPr="00E664B7" w:rsidRDefault="00A557CD" w:rsidP="00387364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single" w:sz="8" w:space="0" w:color="4F81BD" w:themeColor="accent1"/>
            </w:tcBorders>
            <w:shd w:val="clear" w:color="auto" w:fill="auto"/>
          </w:tcPr>
          <w:p w:rsidR="00A557CD" w:rsidRPr="00E664B7" w:rsidRDefault="00A557CD" w:rsidP="00387364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5954" w:type="dxa"/>
            <w:tcBorders>
              <w:top w:val="nil"/>
              <w:bottom w:val="single" w:sz="8" w:space="0" w:color="4F81BD" w:themeColor="accent1"/>
            </w:tcBorders>
            <w:shd w:val="clear" w:color="auto" w:fill="auto"/>
          </w:tcPr>
          <w:p w:rsidR="00A557CD" w:rsidRPr="00E664B7" w:rsidRDefault="00A557CD" w:rsidP="00387364">
            <w:pPr>
              <w:spacing w:before="40" w:after="40"/>
              <w:rPr>
                <w:rFonts w:ascii="Arial" w:hAnsi="Arial" w:cs="Arial"/>
              </w:rPr>
            </w:pPr>
          </w:p>
        </w:tc>
      </w:tr>
    </w:tbl>
    <w:p w:rsidR="00A557CD" w:rsidRPr="00E664B7" w:rsidRDefault="00A557CD" w:rsidP="00A557CD">
      <w:pPr>
        <w:spacing w:before="480" w:after="240"/>
        <w:rPr>
          <w:rFonts w:cs="Arial"/>
          <w:b/>
          <w:sz w:val="28"/>
        </w:rPr>
      </w:pPr>
      <w:bookmarkStart w:id="1" w:name="_Toc309048962"/>
    </w:p>
    <w:p w:rsidR="00A557CD" w:rsidRPr="00E664B7" w:rsidRDefault="00A557CD" w:rsidP="00A557CD">
      <w:pPr>
        <w:pStyle w:val="berschrift4"/>
        <w:rPr>
          <w:rFonts w:cs="Arial"/>
        </w:rPr>
      </w:pPr>
      <w:r w:rsidRPr="00E664B7">
        <w:rPr>
          <w:rFonts w:cs="Arial"/>
        </w:rPr>
        <w:t>Referenzierende Dokumente</w:t>
      </w:r>
    </w:p>
    <w:tbl>
      <w:tblPr>
        <w:tblStyle w:val="HelleSchattierung-Akzent1"/>
        <w:tblW w:w="10740" w:type="dxa"/>
        <w:tblLayout w:type="fixed"/>
        <w:tblLook w:val="04A0" w:firstRow="1" w:lastRow="0" w:firstColumn="1" w:lastColumn="0" w:noHBand="0" w:noVBand="1"/>
      </w:tblPr>
      <w:tblGrid>
        <w:gridCol w:w="5920"/>
        <w:gridCol w:w="3402"/>
        <w:gridCol w:w="1418"/>
      </w:tblGrid>
      <w:tr w:rsidR="00A557CD" w:rsidRPr="00E664B7" w:rsidTr="006E5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A557CD" w:rsidRPr="00E664B7" w:rsidRDefault="00A557CD" w:rsidP="00387364">
            <w:pPr>
              <w:pStyle w:val="Gliederung1"/>
              <w:ind w:left="0"/>
              <w:rPr>
                <w:rFonts w:ascii="Arial" w:hAnsi="Arial" w:cs="Arial"/>
                <w:b w:val="0"/>
                <w:bCs w:val="0"/>
              </w:rPr>
            </w:pPr>
            <w:r w:rsidRPr="00E664B7">
              <w:rPr>
                <w:rFonts w:ascii="Arial" w:hAnsi="Arial" w:cs="Arial"/>
              </w:rPr>
              <w:t>Dokument</w:t>
            </w:r>
          </w:p>
        </w:tc>
        <w:tc>
          <w:tcPr>
            <w:tcW w:w="3402" w:type="dxa"/>
          </w:tcPr>
          <w:p w:rsidR="00A557CD" w:rsidRPr="00E664B7" w:rsidRDefault="00A557CD" w:rsidP="00387364">
            <w:pPr>
              <w:pStyle w:val="Gliederung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E664B7">
              <w:rPr>
                <w:rFonts w:ascii="Arial" w:hAnsi="Arial" w:cs="Arial"/>
              </w:rPr>
              <w:t>Beschreibung</w:t>
            </w:r>
          </w:p>
        </w:tc>
        <w:tc>
          <w:tcPr>
            <w:tcW w:w="1418" w:type="dxa"/>
          </w:tcPr>
          <w:p w:rsidR="00A557CD" w:rsidRPr="00E664B7" w:rsidRDefault="00A557CD" w:rsidP="00387364">
            <w:pPr>
              <w:pStyle w:val="Gliederung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E664B7">
              <w:rPr>
                <w:rFonts w:ascii="Arial" w:hAnsi="Arial" w:cs="Arial"/>
              </w:rPr>
              <w:t>Version</w:t>
            </w:r>
          </w:p>
        </w:tc>
      </w:tr>
      <w:tr w:rsidR="00A557CD" w:rsidRPr="00E664B7" w:rsidTr="006E5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A557CD" w:rsidRPr="00E664B7" w:rsidRDefault="00A557CD" w:rsidP="00387364">
            <w:pPr>
              <w:pStyle w:val="Gliederung1"/>
              <w:ind w:left="0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3402" w:type="dxa"/>
          </w:tcPr>
          <w:p w:rsidR="00A557CD" w:rsidRPr="00E664B7" w:rsidRDefault="00A557CD" w:rsidP="00387364">
            <w:pPr>
              <w:pStyle w:val="Gliederung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A557CD" w:rsidRPr="00E664B7" w:rsidRDefault="00A557CD" w:rsidP="00387364">
            <w:pPr>
              <w:pStyle w:val="Gliederung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557CD" w:rsidRPr="00E664B7" w:rsidTr="006E59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A557CD" w:rsidRPr="00E664B7" w:rsidRDefault="00A557CD" w:rsidP="00387364">
            <w:pPr>
              <w:pStyle w:val="Gliederung1"/>
              <w:ind w:left="0"/>
              <w:rPr>
                <w:rFonts w:ascii="Arial" w:hAnsi="Arial" w:cs="Arial"/>
                <w:b w:val="0"/>
              </w:rPr>
            </w:pPr>
          </w:p>
        </w:tc>
        <w:tc>
          <w:tcPr>
            <w:tcW w:w="3402" w:type="dxa"/>
          </w:tcPr>
          <w:p w:rsidR="00A557CD" w:rsidRPr="00E664B7" w:rsidRDefault="00A557CD" w:rsidP="00387364">
            <w:pPr>
              <w:pStyle w:val="Gliederung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A557CD" w:rsidRPr="00E664B7" w:rsidRDefault="00A557CD" w:rsidP="00387364">
            <w:pPr>
              <w:pStyle w:val="Gliederung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bookmarkEnd w:id="1"/>
    </w:tbl>
    <w:p w:rsidR="0012231D" w:rsidRPr="00F55D29" w:rsidRDefault="00A557CD" w:rsidP="0012231D">
      <w:pPr>
        <w:rPr>
          <w:rFonts w:cs="Arial"/>
        </w:rPr>
      </w:pPr>
      <w:r w:rsidRPr="00E664B7">
        <w:rPr>
          <w:rFonts w:cs="Arial"/>
        </w:rPr>
        <w:br w:type="page"/>
      </w:r>
      <w:bookmarkStart w:id="2" w:name="_Toc347229195"/>
      <w:bookmarkStart w:id="3" w:name="_Toc388357008"/>
    </w:p>
    <w:p w:rsidR="0057161C" w:rsidRPr="00E664B7" w:rsidRDefault="0012231D" w:rsidP="00A557CD">
      <w:pPr>
        <w:pStyle w:val="berschrift4"/>
        <w:rPr>
          <w:rFonts w:cs="Arial"/>
        </w:rPr>
      </w:pPr>
      <w:r w:rsidRPr="00E664B7">
        <w:rPr>
          <w:rFonts w:cs="Arial"/>
        </w:rPr>
        <w:lastRenderedPageBreak/>
        <w:t>Inhalt</w:t>
      </w:r>
    </w:p>
    <w:p w:rsidR="004F2CFC" w:rsidRDefault="00AA769C">
      <w:pPr>
        <w:pStyle w:val="Verzeichnis1"/>
        <w:tabs>
          <w:tab w:val="left" w:pos="400"/>
          <w:tab w:val="right" w:leader="dot" w:pos="9628"/>
        </w:tabs>
        <w:rPr>
          <w:rFonts w:eastAsiaTheme="minorEastAsia"/>
          <w:b w:val="0"/>
          <w:bCs w:val="0"/>
          <w:noProof/>
          <w:sz w:val="22"/>
          <w:szCs w:val="22"/>
          <w:lang w:eastAsia="de-CH"/>
        </w:rPr>
      </w:pPr>
      <w:r w:rsidRPr="00E664B7">
        <w:rPr>
          <w:rFonts w:ascii="Arial" w:hAnsi="Arial" w:cs="Arial"/>
          <w:b w:val="0"/>
          <w:caps/>
          <w:sz w:val="28"/>
          <w:szCs w:val="28"/>
        </w:rPr>
        <w:fldChar w:fldCharType="begin"/>
      </w:r>
      <w:r w:rsidRPr="00E664B7">
        <w:rPr>
          <w:rFonts w:ascii="Arial" w:hAnsi="Arial" w:cs="Arial"/>
          <w:b w:val="0"/>
          <w:caps/>
          <w:sz w:val="28"/>
          <w:szCs w:val="28"/>
        </w:rPr>
        <w:instrText xml:space="preserve"> TOC \o "1-3" \h \z \u </w:instrText>
      </w:r>
      <w:r w:rsidRPr="00E664B7">
        <w:rPr>
          <w:rFonts w:ascii="Arial" w:hAnsi="Arial" w:cs="Arial"/>
          <w:b w:val="0"/>
          <w:caps/>
          <w:sz w:val="28"/>
          <w:szCs w:val="28"/>
        </w:rPr>
        <w:fldChar w:fldCharType="separate"/>
      </w:r>
      <w:hyperlink w:anchor="_Toc525567876" w:history="1">
        <w:r w:rsidR="004F2CFC" w:rsidRPr="008E42F5">
          <w:rPr>
            <w:rStyle w:val="Hyperlink"/>
            <w:rFonts w:cs="Arial"/>
            <w:noProof/>
          </w:rPr>
          <w:t>1.</w:t>
        </w:r>
        <w:r w:rsidR="004F2CFC">
          <w:rPr>
            <w:rFonts w:eastAsiaTheme="minorEastAsia"/>
            <w:b w:val="0"/>
            <w:bCs w:val="0"/>
            <w:noProof/>
            <w:sz w:val="22"/>
            <w:szCs w:val="22"/>
            <w:lang w:eastAsia="de-CH"/>
          </w:rPr>
          <w:tab/>
        </w:r>
        <w:r w:rsidR="004F2CFC" w:rsidRPr="008E42F5">
          <w:rPr>
            <w:rStyle w:val="Hyperlink"/>
            <w:rFonts w:cs="Arial"/>
            <w:noProof/>
          </w:rPr>
          <w:t>Tagebuch</w:t>
        </w:r>
        <w:r w:rsidR="004F2CFC">
          <w:rPr>
            <w:noProof/>
            <w:webHidden/>
          </w:rPr>
          <w:tab/>
        </w:r>
        <w:r w:rsidR="004F2CFC">
          <w:rPr>
            <w:noProof/>
            <w:webHidden/>
          </w:rPr>
          <w:fldChar w:fldCharType="begin"/>
        </w:r>
        <w:r w:rsidR="004F2CFC">
          <w:rPr>
            <w:noProof/>
            <w:webHidden/>
          </w:rPr>
          <w:instrText xml:space="preserve"> PAGEREF _Toc525567876 \h </w:instrText>
        </w:r>
        <w:r w:rsidR="004F2CFC">
          <w:rPr>
            <w:noProof/>
            <w:webHidden/>
          </w:rPr>
        </w:r>
        <w:r w:rsidR="004F2CFC">
          <w:rPr>
            <w:noProof/>
            <w:webHidden/>
          </w:rPr>
          <w:fldChar w:fldCharType="separate"/>
        </w:r>
        <w:r w:rsidR="004F2CFC">
          <w:rPr>
            <w:noProof/>
            <w:webHidden/>
          </w:rPr>
          <w:t>4</w:t>
        </w:r>
        <w:r w:rsidR="004F2CFC">
          <w:rPr>
            <w:noProof/>
            <w:webHidden/>
          </w:rPr>
          <w:fldChar w:fldCharType="end"/>
        </w:r>
      </w:hyperlink>
    </w:p>
    <w:p w:rsidR="004F2CFC" w:rsidRDefault="00FA4ADF">
      <w:pPr>
        <w:pStyle w:val="Verzeichnis2"/>
        <w:tabs>
          <w:tab w:val="left" w:pos="800"/>
          <w:tab w:val="right" w:leader="dot" w:pos="9628"/>
        </w:tabs>
        <w:rPr>
          <w:rFonts w:eastAsiaTheme="minorEastAsia"/>
          <w:noProof/>
          <w:sz w:val="22"/>
          <w:szCs w:val="22"/>
          <w:lang w:eastAsia="de-CH"/>
        </w:rPr>
      </w:pPr>
      <w:hyperlink w:anchor="_Toc525567877" w:history="1">
        <w:r w:rsidR="004F2CFC" w:rsidRPr="008E42F5">
          <w:rPr>
            <w:rStyle w:val="Hyperlink"/>
            <w:rFonts w:cs="Arial"/>
            <w:noProof/>
            <w:lang w:val="en-GB"/>
          </w:rPr>
          <w:t>1.1.</w:t>
        </w:r>
        <w:r w:rsidR="004F2CFC">
          <w:rPr>
            <w:rFonts w:eastAsiaTheme="minorEastAsia"/>
            <w:noProof/>
            <w:sz w:val="22"/>
            <w:szCs w:val="22"/>
            <w:lang w:eastAsia="de-CH"/>
          </w:rPr>
          <w:tab/>
        </w:r>
        <w:r w:rsidR="004F2CFC" w:rsidRPr="008E42F5">
          <w:rPr>
            <w:rStyle w:val="Hyperlink"/>
            <w:rFonts w:cs="Arial"/>
            <w:noProof/>
            <w:lang w:val="de-DE"/>
          </w:rPr>
          <w:t>September</w:t>
        </w:r>
        <w:r w:rsidR="004F2CFC">
          <w:rPr>
            <w:noProof/>
            <w:webHidden/>
          </w:rPr>
          <w:tab/>
        </w:r>
        <w:r w:rsidR="004F2CFC">
          <w:rPr>
            <w:noProof/>
            <w:webHidden/>
          </w:rPr>
          <w:fldChar w:fldCharType="begin"/>
        </w:r>
        <w:r w:rsidR="004F2CFC">
          <w:rPr>
            <w:noProof/>
            <w:webHidden/>
          </w:rPr>
          <w:instrText xml:space="preserve"> PAGEREF _Toc525567877 \h </w:instrText>
        </w:r>
        <w:r w:rsidR="004F2CFC">
          <w:rPr>
            <w:noProof/>
            <w:webHidden/>
          </w:rPr>
        </w:r>
        <w:r w:rsidR="004F2CFC">
          <w:rPr>
            <w:noProof/>
            <w:webHidden/>
          </w:rPr>
          <w:fldChar w:fldCharType="separate"/>
        </w:r>
        <w:r w:rsidR="004F2CFC">
          <w:rPr>
            <w:noProof/>
            <w:webHidden/>
          </w:rPr>
          <w:t>4</w:t>
        </w:r>
        <w:r w:rsidR="004F2CFC">
          <w:rPr>
            <w:noProof/>
            <w:webHidden/>
          </w:rPr>
          <w:fldChar w:fldCharType="end"/>
        </w:r>
      </w:hyperlink>
    </w:p>
    <w:p w:rsidR="004F2CFC" w:rsidRDefault="00FA4ADF">
      <w:pPr>
        <w:pStyle w:val="Verzeichnis3"/>
        <w:tabs>
          <w:tab w:val="left" w:pos="1200"/>
          <w:tab w:val="right" w:leader="dot" w:pos="9628"/>
        </w:tabs>
        <w:rPr>
          <w:rFonts w:eastAsiaTheme="minorEastAsia"/>
          <w:iCs w:val="0"/>
          <w:noProof/>
          <w:sz w:val="22"/>
          <w:szCs w:val="22"/>
          <w:lang w:eastAsia="de-CH"/>
        </w:rPr>
      </w:pPr>
      <w:hyperlink w:anchor="_Toc525567878" w:history="1">
        <w:r w:rsidR="004F2CFC" w:rsidRPr="008E42F5">
          <w:rPr>
            <w:rStyle w:val="Hyperlink"/>
            <w:noProof/>
          </w:rPr>
          <w:t>1.1.1.</w:t>
        </w:r>
        <w:r w:rsidR="004F2CFC">
          <w:rPr>
            <w:rFonts w:eastAsiaTheme="minorEastAsia"/>
            <w:iCs w:val="0"/>
            <w:noProof/>
            <w:sz w:val="22"/>
            <w:szCs w:val="22"/>
            <w:lang w:eastAsia="de-CH"/>
          </w:rPr>
          <w:tab/>
        </w:r>
        <w:r w:rsidR="004F2CFC" w:rsidRPr="008E42F5">
          <w:rPr>
            <w:rStyle w:val="Hyperlink"/>
            <w:noProof/>
          </w:rPr>
          <w:t>17.09.2018</w:t>
        </w:r>
        <w:r w:rsidR="004F2CFC">
          <w:rPr>
            <w:noProof/>
            <w:webHidden/>
          </w:rPr>
          <w:tab/>
        </w:r>
        <w:r w:rsidR="004F2CFC">
          <w:rPr>
            <w:noProof/>
            <w:webHidden/>
          </w:rPr>
          <w:fldChar w:fldCharType="begin"/>
        </w:r>
        <w:r w:rsidR="004F2CFC">
          <w:rPr>
            <w:noProof/>
            <w:webHidden/>
          </w:rPr>
          <w:instrText xml:space="preserve"> PAGEREF _Toc525567878 \h </w:instrText>
        </w:r>
        <w:r w:rsidR="004F2CFC">
          <w:rPr>
            <w:noProof/>
            <w:webHidden/>
          </w:rPr>
        </w:r>
        <w:r w:rsidR="004F2CFC">
          <w:rPr>
            <w:noProof/>
            <w:webHidden/>
          </w:rPr>
          <w:fldChar w:fldCharType="separate"/>
        </w:r>
        <w:r w:rsidR="004F2CFC">
          <w:rPr>
            <w:noProof/>
            <w:webHidden/>
          </w:rPr>
          <w:t>4</w:t>
        </w:r>
        <w:r w:rsidR="004F2CFC">
          <w:rPr>
            <w:noProof/>
            <w:webHidden/>
          </w:rPr>
          <w:fldChar w:fldCharType="end"/>
        </w:r>
      </w:hyperlink>
    </w:p>
    <w:p w:rsidR="004F2CFC" w:rsidRDefault="00FA4ADF">
      <w:pPr>
        <w:pStyle w:val="Verzeichnis3"/>
        <w:tabs>
          <w:tab w:val="left" w:pos="1200"/>
          <w:tab w:val="right" w:leader="dot" w:pos="9628"/>
        </w:tabs>
        <w:rPr>
          <w:rFonts w:eastAsiaTheme="minorEastAsia"/>
          <w:iCs w:val="0"/>
          <w:noProof/>
          <w:sz w:val="22"/>
          <w:szCs w:val="22"/>
          <w:lang w:eastAsia="de-CH"/>
        </w:rPr>
      </w:pPr>
      <w:hyperlink w:anchor="_Toc525567879" w:history="1">
        <w:r w:rsidR="004F2CFC" w:rsidRPr="008E42F5">
          <w:rPr>
            <w:rStyle w:val="Hyperlink"/>
            <w:noProof/>
          </w:rPr>
          <w:t>1.1.2.</w:t>
        </w:r>
        <w:r w:rsidR="004F2CFC">
          <w:rPr>
            <w:rFonts w:eastAsiaTheme="minorEastAsia"/>
            <w:iCs w:val="0"/>
            <w:noProof/>
            <w:sz w:val="22"/>
            <w:szCs w:val="22"/>
            <w:lang w:eastAsia="de-CH"/>
          </w:rPr>
          <w:tab/>
        </w:r>
        <w:r w:rsidR="004F2CFC" w:rsidRPr="008E42F5">
          <w:rPr>
            <w:rStyle w:val="Hyperlink"/>
            <w:noProof/>
          </w:rPr>
          <w:t>24.09.2018</w:t>
        </w:r>
        <w:r w:rsidR="004F2CFC">
          <w:rPr>
            <w:noProof/>
            <w:webHidden/>
          </w:rPr>
          <w:tab/>
        </w:r>
        <w:r w:rsidR="004F2CFC">
          <w:rPr>
            <w:noProof/>
            <w:webHidden/>
          </w:rPr>
          <w:fldChar w:fldCharType="begin"/>
        </w:r>
        <w:r w:rsidR="004F2CFC">
          <w:rPr>
            <w:noProof/>
            <w:webHidden/>
          </w:rPr>
          <w:instrText xml:space="preserve"> PAGEREF _Toc525567879 \h </w:instrText>
        </w:r>
        <w:r w:rsidR="004F2CFC">
          <w:rPr>
            <w:noProof/>
            <w:webHidden/>
          </w:rPr>
        </w:r>
        <w:r w:rsidR="004F2CFC">
          <w:rPr>
            <w:noProof/>
            <w:webHidden/>
          </w:rPr>
          <w:fldChar w:fldCharType="separate"/>
        </w:r>
        <w:r w:rsidR="004F2CFC">
          <w:rPr>
            <w:noProof/>
            <w:webHidden/>
          </w:rPr>
          <w:t>4</w:t>
        </w:r>
        <w:r w:rsidR="004F2CFC">
          <w:rPr>
            <w:noProof/>
            <w:webHidden/>
          </w:rPr>
          <w:fldChar w:fldCharType="end"/>
        </w:r>
      </w:hyperlink>
    </w:p>
    <w:p w:rsidR="004F2CFC" w:rsidRDefault="00FA4ADF">
      <w:pPr>
        <w:pStyle w:val="Verzeichnis2"/>
        <w:tabs>
          <w:tab w:val="left" w:pos="800"/>
          <w:tab w:val="right" w:leader="dot" w:pos="9628"/>
        </w:tabs>
        <w:rPr>
          <w:rFonts w:eastAsiaTheme="minorEastAsia"/>
          <w:noProof/>
          <w:sz w:val="22"/>
          <w:szCs w:val="22"/>
          <w:lang w:eastAsia="de-CH"/>
        </w:rPr>
      </w:pPr>
      <w:hyperlink w:anchor="_Toc525567880" w:history="1">
        <w:r w:rsidR="004F2CFC" w:rsidRPr="008E42F5">
          <w:rPr>
            <w:rStyle w:val="Hyperlink"/>
            <w:noProof/>
            <w:lang w:val="en-GB"/>
          </w:rPr>
          <w:t>1.2.</w:t>
        </w:r>
        <w:r w:rsidR="004F2CFC">
          <w:rPr>
            <w:rFonts w:eastAsiaTheme="minorEastAsia"/>
            <w:noProof/>
            <w:sz w:val="22"/>
            <w:szCs w:val="22"/>
            <w:lang w:eastAsia="de-CH"/>
          </w:rPr>
          <w:tab/>
        </w:r>
        <w:r w:rsidR="004F2CFC" w:rsidRPr="008E42F5">
          <w:rPr>
            <w:rStyle w:val="Hyperlink"/>
            <w:noProof/>
          </w:rPr>
          <w:t>Oktober</w:t>
        </w:r>
        <w:r w:rsidR="004F2CFC">
          <w:rPr>
            <w:noProof/>
            <w:webHidden/>
          </w:rPr>
          <w:tab/>
        </w:r>
        <w:r w:rsidR="004F2CFC">
          <w:rPr>
            <w:noProof/>
            <w:webHidden/>
          </w:rPr>
          <w:fldChar w:fldCharType="begin"/>
        </w:r>
        <w:r w:rsidR="004F2CFC">
          <w:rPr>
            <w:noProof/>
            <w:webHidden/>
          </w:rPr>
          <w:instrText xml:space="preserve"> PAGEREF _Toc525567880 \h </w:instrText>
        </w:r>
        <w:r w:rsidR="004F2CFC">
          <w:rPr>
            <w:noProof/>
            <w:webHidden/>
          </w:rPr>
        </w:r>
        <w:r w:rsidR="004F2CFC">
          <w:rPr>
            <w:noProof/>
            <w:webHidden/>
          </w:rPr>
          <w:fldChar w:fldCharType="separate"/>
        </w:r>
        <w:r w:rsidR="004F2CFC">
          <w:rPr>
            <w:noProof/>
            <w:webHidden/>
          </w:rPr>
          <w:t>4</w:t>
        </w:r>
        <w:r w:rsidR="004F2CFC">
          <w:rPr>
            <w:noProof/>
            <w:webHidden/>
          </w:rPr>
          <w:fldChar w:fldCharType="end"/>
        </w:r>
      </w:hyperlink>
    </w:p>
    <w:p w:rsidR="004F2CFC" w:rsidRDefault="00FA4ADF">
      <w:pPr>
        <w:pStyle w:val="Verzeichnis3"/>
        <w:tabs>
          <w:tab w:val="left" w:pos="1200"/>
          <w:tab w:val="right" w:leader="dot" w:pos="9628"/>
        </w:tabs>
        <w:rPr>
          <w:rFonts w:eastAsiaTheme="minorEastAsia"/>
          <w:iCs w:val="0"/>
          <w:noProof/>
          <w:sz w:val="22"/>
          <w:szCs w:val="22"/>
          <w:lang w:eastAsia="de-CH"/>
        </w:rPr>
      </w:pPr>
      <w:hyperlink w:anchor="_Toc525567881" w:history="1">
        <w:r w:rsidR="004F2CFC" w:rsidRPr="008E42F5">
          <w:rPr>
            <w:rStyle w:val="Hyperlink"/>
            <w:noProof/>
          </w:rPr>
          <w:t>1.2.1.</w:t>
        </w:r>
        <w:r w:rsidR="004F2CFC">
          <w:rPr>
            <w:rFonts w:eastAsiaTheme="minorEastAsia"/>
            <w:iCs w:val="0"/>
            <w:noProof/>
            <w:sz w:val="22"/>
            <w:szCs w:val="22"/>
            <w:lang w:eastAsia="de-CH"/>
          </w:rPr>
          <w:tab/>
        </w:r>
        <w:r w:rsidR="004F2CFC" w:rsidRPr="008E42F5">
          <w:rPr>
            <w:rStyle w:val="Hyperlink"/>
            <w:noProof/>
          </w:rPr>
          <w:t>01.10.2018</w:t>
        </w:r>
        <w:r w:rsidR="004F2CFC">
          <w:rPr>
            <w:noProof/>
            <w:webHidden/>
          </w:rPr>
          <w:tab/>
        </w:r>
        <w:r w:rsidR="004F2CFC">
          <w:rPr>
            <w:noProof/>
            <w:webHidden/>
          </w:rPr>
          <w:fldChar w:fldCharType="begin"/>
        </w:r>
        <w:r w:rsidR="004F2CFC">
          <w:rPr>
            <w:noProof/>
            <w:webHidden/>
          </w:rPr>
          <w:instrText xml:space="preserve"> PAGEREF _Toc525567881 \h </w:instrText>
        </w:r>
        <w:r w:rsidR="004F2CFC">
          <w:rPr>
            <w:noProof/>
            <w:webHidden/>
          </w:rPr>
        </w:r>
        <w:r w:rsidR="004F2CFC">
          <w:rPr>
            <w:noProof/>
            <w:webHidden/>
          </w:rPr>
          <w:fldChar w:fldCharType="separate"/>
        </w:r>
        <w:r w:rsidR="004F2CFC">
          <w:rPr>
            <w:noProof/>
            <w:webHidden/>
          </w:rPr>
          <w:t>4</w:t>
        </w:r>
        <w:r w:rsidR="004F2CFC">
          <w:rPr>
            <w:noProof/>
            <w:webHidden/>
          </w:rPr>
          <w:fldChar w:fldCharType="end"/>
        </w:r>
      </w:hyperlink>
    </w:p>
    <w:p w:rsidR="0057161C" w:rsidRPr="00E664B7" w:rsidRDefault="00AA769C" w:rsidP="0012231D">
      <w:pPr>
        <w:rPr>
          <w:rFonts w:cs="Arial"/>
          <w:b/>
          <w:sz w:val="28"/>
          <w:szCs w:val="28"/>
        </w:rPr>
      </w:pPr>
      <w:r w:rsidRPr="00E664B7">
        <w:rPr>
          <w:rFonts w:cs="Arial"/>
          <w:b/>
          <w:caps/>
          <w:sz w:val="28"/>
          <w:szCs w:val="28"/>
        </w:rPr>
        <w:fldChar w:fldCharType="end"/>
      </w:r>
    </w:p>
    <w:p w:rsidR="0057161C" w:rsidRPr="00E664B7" w:rsidRDefault="0057161C" w:rsidP="0012231D">
      <w:pPr>
        <w:rPr>
          <w:rFonts w:cs="Arial"/>
          <w:b/>
          <w:sz w:val="28"/>
          <w:szCs w:val="28"/>
        </w:rPr>
      </w:pPr>
    </w:p>
    <w:p w:rsidR="00A557CD" w:rsidRPr="00F55D29" w:rsidRDefault="0057161C" w:rsidP="00F55D29">
      <w:pPr>
        <w:spacing w:after="200"/>
        <w:rPr>
          <w:rFonts w:cs="Arial"/>
          <w:b/>
          <w:sz w:val="28"/>
          <w:szCs w:val="28"/>
        </w:rPr>
      </w:pPr>
      <w:r w:rsidRPr="00E664B7">
        <w:rPr>
          <w:rFonts w:cs="Arial"/>
          <w:b/>
          <w:sz w:val="28"/>
          <w:szCs w:val="28"/>
        </w:rPr>
        <w:br w:type="page"/>
      </w:r>
      <w:bookmarkEnd w:id="2"/>
      <w:bookmarkEnd w:id="3"/>
    </w:p>
    <w:p w:rsidR="0012231D" w:rsidRPr="00E664B7" w:rsidRDefault="0054155E" w:rsidP="00A557CD">
      <w:pPr>
        <w:pStyle w:val="berschrift1"/>
        <w:rPr>
          <w:rFonts w:cs="Arial"/>
        </w:rPr>
      </w:pPr>
      <w:bookmarkStart w:id="4" w:name="_Toc525567876"/>
      <w:r>
        <w:rPr>
          <w:rFonts w:cs="Arial"/>
        </w:rPr>
        <w:lastRenderedPageBreak/>
        <w:t>Tagebuch</w:t>
      </w:r>
      <w:bookmarkEnd w:id="4"/>
    </w:p>
    <w:p w:rsidR="00A557CD" w:rsidRPr="00E664B7" w:rsidRDefault="00D473A8" w:rsidP="00A557CD">
      <w:pPr>
        <w:pStyle w:val="berschrift2"/>
        <w:rPr>
          <w:rFonts w:cs="Arial"/>
        </w:rPr>
      </w:pPr>
      <w:bookmarkStart w:id="5" w:name="_Toc525567877"/>
      <w:r>
        <w:rPr>
          <w:rFonts w:cs="Arial"/>
          <w:lang w:val="de-DE"/>
        </w:rPr>
        <w:t>September</w:t>
      </w:r>
      <w:bookmarkEnd w:id="5"/>
    </w:p>
    <w:p w:rsidR="001F62C3" w:rsidRPr="0076078E" w:rsidRDefault="000C18E6" w:rsidP="009052E0">
      <w:pPr>
        <w:pStyle w:val="berschrift3"/>
      </w:pPr>
      <w:bookmarkStart w:id="6" w:name="_Toc525567878"/>
      <w:r>
        <w:t>17.09.2018</w:t>
      </w:r>
      <w:bookmarkEnd w:id="6"/>
    </w:p>
    <w:p w:rsidR="0054155E" w:rsidRPr="00D473A8" w:rsidRDefault="0054155E" w:rsidP="0054155E"/>
    <w:p w:rsidR="00065C50" w:rsidRDefault="00EC6D1B" w:rsidP="008B0F3E">
      <w:pPr>
        <w:pStyle w:val="Listenabsatz"/>
        <w:numPr>
          <w:ilvl w:val="0"/>
          <w:numId w:val="42"/>
        </w:numPr>
        <w:spacing w:line="276" w:lineRule="auto"/>
      </w:pPr>
      <w:r>
        <w:t>Informieren</w:t>
      </w:r>
    </w:p>
    <w:p w:rsidR="00EC6D1B" w:rsidRPr="00D473A8" w:rsidRDefault="00EC6D1B" w:rsidP="00EC6D1B">
      <w:pPr>
        <w:spacing w:line="276" w:lineRule="auto"/>
      </w:pPr>
    </w:p>
    <w:p w:rsidR="00065C50" w:rsidRPr="0076078E" w:rsidRDefault="000C18E6" w:rsidP="009052E0">
      <w:pPr>
        <w:pStyle w:val="berschrift3"/>
      </w:pPr>
      <w:bookmarkStart w:id="7" w:name="_Toc525567879"/>
      <w:r>
        <w:t>24.09.2018</w:t>
      </w:r>
      <w:bookmarkEnd w:id="7"/>
    </w:p>
    <w:p w:rsidR="0054155E" w:rsidRPr="006D5B47" w:rsidRDefault="0054155E" w:rsidP="00065C50">
      <w:pPr>
        <w:spacing w:line="276" w:lineRule="auto"/>
        <w:rPr>
          <w:szCs w:val="22"/>
        </w:rPr>
      </w:pPr>
    </w:p>
    <w:p w:rsidR="0076078E" w:rsidRDefault="000C18E6" w:rsidP="0076078E">
      <w:pPr>
        <w:pStyle w:val="Listenabsatz"/>
        <w:numPr>
          <w:ilvl w:val="0"/>
          <w:numId w:val="42"/>
        </w:numPr>
        <w:spacing w:line="276" w:lineRule="auto"/>
        <w:rPr>
          <w:szCs w:val="22"/>
        </w:rPr>
      </w:pPr>
      <w:r>
        <w:rPr>
          <w:szCs w:val="22"/>
        </w:rPr>
        <w:t>Erste Gedanken zum Hardware Konzept</w:t>
      </w:r>
    </w:p>
    <w:p w:rsidR="000C18E6" w:rsidRPr="006D5B47" w:rsidRDefault="000C18E6" w:rsidP="0076078E">
      <w:pPr>
        <w:pStyle w:val="Listenabsatz"/>
        <w:numPr>
          <w:ilvl w:val="0"/>
          <w:numId w:val="42"/>
        </w:numPr>
        <w:spacing w:line="276" w:lineRule="auto"/>
        <w:rPr>
          <w:szCs w:val="22"/>
        </w:rPr>
      </w:pPr>
      <w:r>
        <w:rPr>
          <w:szCs w:val="22"/>
        </w:rPr>
        <w:t>Dropbox eröffnet</w:t>
      </w:r>
    </w:p>
    <w:p w:rsidR="0054155E" w:rsidRPr="006D5B47" w:rsidRDefault="0054155E" w:rsidP="00065C50">
      <w:pPr>
        <w:spacing w:line="276" w:lineRule="auto"/>
        <w:rPr>
          <w:szCs w:val="22"/>
        </w:rPr>
      </w:pPr>
    </w:p>
    <w:p w:rsidR="00792274" w:rsidRDefault="00D473A8" w:rsidP="00D473A8">
      <w:pPr>
        <w:pStyle w:val="berschrift2"/>
      </w:pPr>
      <w:bookmarkStart w:id="8" w:name="_Toc525567880"/>
      <w:proofErr w:type="spellStart"/>
      <w:r>
        <w:t>Oktober</w:t>
      </w:r>
      <w:bookmarkEnd w:id="8"/>
      <w:proofErr w:type="spellEnd"/>
    </w:p>
    <w:p w:rsidR="00D473A8" w:rsidRDefault="00D473A8" w:rsidP="00D473A8">
      <w:pPr>
        <w:pStyle w:val="berschrift3"/>
      </w:pPr>
      <w:bookmarkStart w:id="9" w:name="_Toc525567881"/>
      <w:r>
        <w:t>01.10.2018</w:t>
      </w:r>
      <w:bookmarkEnd w:id="9"/>
    </w:p>
    <w:p w:rsidR="00D473A8" w:rsidRDefault="00D473A8" w:rsidP="00D473A8"/>
    <w:p w:rsidR="00D473A8" w:rsidRDefault="00F5584F" w:rsidP="00F5584F">
      <w:pPr>
        <w:pStyle w:val="Listenabsatz"/>
        <w:numPr>
          <w:ilvl w:val="0"/>
          <w:numId w:val="42"/>
        </w:numPr>
      </w:pPr>
      <w:r>
        <w:t>Erstellen des Zeitplanes</w:t>
      </w:r>
    </w:p>
    <w:p w:rsidR="00F5584F" w:rsidRDefault="00F5584F" w:rsidP="00F5584F">
      <w:pPr>
        <w:pStyle w:val="Listenabsatz"/>
        <w:numPr>
          <w:ilvl w:val="0"/>
          <w:numId w:val="42"/>
        </w:numPr>
      </w:pPr>
      <w:r>
        <w:t>Bearbeitung des Hardware Konzept</w:t>
      </w:r>
    </w:p>
    <w:p w:rsidR="00F5584F" w:rsidRDefault="00F5584F" w:rsidP="00F5584F">
      <w:pPr>
        <w:pStyle w:val="Listenabsatz"/>
        <w:numPr>
          <w:ilvl w:val="0"/>
          <w:numId w:val="42"/>
        </w:numPr>
      </w:pPr>
      <w:r>
        <w:t>Erste suche nach passenden Bauteilen</w:t>
      </w:r>
    </w:p>
    <w:p w:rsidR="00D473A8" w:rsidRDefault="00D473A8" w:rsidP="00D473A8"/>
    <w:p w:rsidR="00F5584F" w:rsidRDefault="00F5584F" w:rsidP="00F5584F">
      <w:pPr>
        <w:pStyle w:val="berschrift3"/>
      </w:pPr>
      <w:r>
        <w:t>22.10.2018</w:t>
      </w:r>
    </w:p>
    <w:p w:rsidR="00F5584F" w:rsidRDefault="00F5584F" w:rsidP="00D473A8"/>
    <w:p w:rsidR="00F5584F" w:rsidRDefault="00F5584F" w:rsidP="00F5584F"/>
    <w:p w:rsidR="00F5584F" w:rsidRPr="00D473A8" w:rsidRDefault="00F5584F" w:rsidP="00F5584F"/>
    <w:sectPr w:rsidR="00F5584F" w:rsidRPr="00D473A8" w:rsidSect="001F0BCD">
      <w:headerReference w:type="default" r:id="rId8"/>
      <w:footerReference w:type="default" r:id="rId9"/>
      <w:pgSz w:w="11906" w:h="16838"/>
      <w:pgMar w:top="1417" w:right="1417" w:bottom="1134" w:left="851" w:header="708" w:footer="59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CF3" w:rsidRDefault="00073CF3" w:rsidP="00083D21">
      <w:r>
        <w:separator/>
      </w:r>
    </w:p>
  </w:endnote>
  <w:endnote w:type="continuationSeparator" w:id="0">
    <w:p w:rsidR="00073CF3" w:rsidRDefault="00073CF3" w:rsidP="00083D21">
      <w:r>
        <w:continuationSeparator/>
      </w:r>
    </w:p>
  </w:endnote>
  <w:endnote w:type="continuationNotice" w:id="1">
    <w:p w:rsidR="00073CF3" w:rsidRDefault="00073C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10490" w:type="dxa"/>
      <w:tblInd w:w="-3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96"/>
      <w:gridCol w:w="3497"/>
      <w:gridCol w:w="3497"/>
    </w:tblGrid>
    <w:tr w:rsidR="00EE612C" w:rsidTr="001F0BCD">
      <w:trPr>
        <w:trHeight w:val="257"/>
      </w:trPr>
      <w:tc>
        <w:tcPr>
          <w:tcW w:w="3496" w:type="dxa"/>
        </w:tcPr>
        <w:p w:rsidR="00EE612C" w:rsidRDefault="00073CF3">
          <w:pPr>
            <w:pStyle w:val="Fuzeile"/>
          </w:pPr>
          <w:fldSimple w:instr=" FILENAME   \* MERGEFORMAT ">
            <w:r w:rsidR="00F55D29">
              <w:rPr>
                <w:noProof/>
              </w:rPr>
              <w:t>Tagebuch.docx</w:t>
            </w:r>
          </w:fldSimple>
        </w:p>
      </w:tc>
      <w:tc>
        <w:tcPr>
          <w:tcW w:w="3497" w:type="dxa"/>
        </w:tcPr>
        <w:p w:rsidR="00EE612C" w:rsidRPr="00166E82" w:rsidRDefault="00EE612C" w:rsidP="00166E82">
          <w:pPr>
            <w:jc w:val="center"/>
            <w:rPr>
              <w:lang w:val="de-DE"/>
            </w:rPr>
          </w:pPr>
        </w:p>
      </w:tc>
      <w:tc>
        <w:tcPr>
          <w:tcW w:w="3497" w:type="dxa"/>
        </w:tcPr>
        <w:p w:rsidR="00EE612C" w:rsidRDefault="00073CF3" w:rsidP="00200CF9">
          <w:pPr>
            <w:pStyle w:val="Fuzeile"/>
            <w:jc w:val="right"/>
          </w:pPr>
          <w:fldSimple w:instr=" DATE   \* MERGEFORMAT ">
            <w:r w:rsidR="00FA4ADF">
              <w:rPr>
                <w:noProof/>
              </w:rPr>
              <w:t>25.02.2021</w:t>
            </w:r>
          </w:fldSimple>
        </w:p>
      </w:tc>
    </w:tr>
    <w:tr w:rsidR="00EE612C" w:rsidTr="001F0BCD">
      <w:trPr>
        <w:trHeight w:val="282"/>
      </w:trPr>
      <w:tc>
        <w:tcPr>
          <w:tcW w:w="3496" w:type="dxa"/>
        </w:tcPr>
        <w:p w:rsidR="00EE612C" w:rsidRDefault="00FA4ADF" w:rsidP="00BC6211">
          <w:pPr>
            <w:pStyle w:val="Fuzeile"/>
          </w:pPr>
          <w:r>
            <w:t>Name1 / Name2</w:t>
          </w:r>
        </w:p>
      </w:tc>
      <w:tc>
        <w:tcPr>
          <w:tcW w:w="3497" w:type="dxa"/>
        </w:tcPr>
        <w:p w:rsidR="00EE612C" w:rsidRDefault="00FA4ADF" w:rsidP="00AA769C">
          <w:pPr>
            <w:pStyle w:val="Fuzeile"/>
            <w:jc w:val="center"/>
          </w:pPr>
          <w:sdt>
            <w:sdtPr>
              <w:rPr>
                <w:lang w:val="de-DE"/>
              </w:rPr>
              <w:id w:val="19579892"/>
              <w:docPartObj>
                <w:docPartGallery w:val="Page Numbers (Top of Page)"/>
                <w:docPartUnique/>
              </w:docPartObj>
            </w:sdtPr>
            <w:sdtEndPr/>
            <w:sdtContent>
              <w:r w:rsidR="00AA769C">
                <w:rPr>
                  <w:lang w:val="de-DE"/>
                </w:rPr>
                <w:fldChar w:fldCharType="begin"/>
              </w:r>
              <w:r w:rsidR="00AA769C">
                <w:rPr>
                  <w:lang w:val="de-DE"/>
                </w:rPr>
                <w:instrText xml:space="preserve"> PAGE </w:instrText>
              </w:r>
              <w:r w:rsidR="00AA769C">
                <w:rPr>
                  <w:lang w:val="de-DE"/>
                </w:rPr>
                <w:fldChar w:fldCharType="separate"/>
              </w:r>
              <w:r w:rsidR="00EC6D1B">
                <w:rPr>
                  <w:noProof/>
                  <w:lang w:val="de-DE"/>
                </w:rPr>
                <w:t>3</w:t>
              </w:r>
              <w:r w:rsidR="00AA769C">
                <w:rPr>
                  <w:lang w:val="de-DE"/>
                </w:rPr>
                <w:fldChar w:fldCharType="end"/>
              </w:r>
              <w:r w:rsidR="00AA769C">
                <w:rPr>
                  <w:lang w:val="de-DE"/>
                </w:rPr>
                <w:t xml:space="preserve"> von </w:t>
              </w:r>
              <w:r w:rsidR="00AA769C">
                <w:rPr>
                  <w:lang w:val="de-DE"/>
                </w:rPr>
                <w:fldChar w:fldCharType="begin"/>
              </w:r>
              <w:r w:rsidR="00AA769C">
                <w:rPr>
                  <w:lang w:val="de-DE"/>
                </w:rPr>
                <w:instrText xml:space="preserve"> NUMPAGES  </w:instrText>
              </w:r>
              <w:r w:rsidR="00AA769C">
                <w:rPr>
                  <w:lang w:val="de-DE"/>
                </w:rPr>
                <w:fldChar w:fldCharType="separate"/>
              </w:r>
              <w:r w:rsidR="00EC6D1B">
                <w:rPr>
                  <w:noProof/>
                  <w:lang w:val="de-DE"/>
                </w:rPr>
                <w:t>4</w:t>
              </w:r>
              <w:r w:rsidR="00AA769C">
                <w:rPr>
                  <w:lang w:val="de-DE"/>
                </w:rPr>
                <w:fldChar w:fldCharType="end"/>
              </w:r>
            </w:sdtContent>
          </w:sdt>
        </w:p>
      </w:tc>
      <w:tc>
        <w:tcPr>
          <w:tcW w:w="3497" w:type="dxa"/>
        </w:tcPr>
        <w:p w:rsidR="00EE612C" w:rsidRDefault="00AA769C" w:rsidP="00065C50">
          <w:pPr>
            <w:pStyle w:val="Fuzeile"/>
            <w:jc w:val="right"/>
          </w:pPr>
          <w:r>
            <w:t xml:space="preserve">Version: </w:t>
          </w:r>
          <w:r w:rsidR="00065C50">
            <w:t>A0</w:t>
          </w:r>
        </w:p>
      </w:tc>
    </w:tr>
  </w:tbl>
  <w:p w:rsidR="00EE612C" w:rsidRDefault="00EE612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CF3" w:rsidRDefault="00073CF3" w:rsidP="00083D21">
      <w:r>
        <w:separator/>
      </w:r>
    </w:p>
  </w:footnote>
  <w:footnote w:type="continuationSeparator" w:id="0">
    <w:p w:rsidR="00073CF3" w:rsidRDefault="00073CF3" w:rsidP="00083D21">
      <w:r>
        <w:continuationSeparator/>
      </w:r>
    </w:p>
  </w:footnote>
  <w:footnote w:type="continuationNotice" w:id="1">
    <w:p w:rsidR="00073CF3" w:rsidRDefault="00073C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10774" w:type="dxa"/>
      <w:tblInd w:w="-3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48"/>
      <w:gridCol w:w="3749"/>
      <w:gridCol w:w="3277"/>
    </w:tblGrid>
    <w:tr w:rsidR="00EE612C" w:rsidTr="006E59BD">
      <w:trPr>
        <w:trHeight w:val="287"/>
      </w:trPr>
      <w:tc>
        <w:tcPr>
          <w:tcW w:w="3748" w:type="dxa"/>
        </w:tcPr>
        <w:p w:rsidR="00EE612C" w:rsidRDefault="00EE612C" w:rsidP="001F0BCD">
          <w:pPr>
            <w:pStyle w:val="Kopfzeile"/>
            <w:ind w:left="-108" w:firstLine="108"/>
          </w:pPr>
        </w:p>
      </w:tc>
      <w:tc>
        <w:tcPr>
          <w:tcW w:w="3749" w:type="dxa"/>
        </w:tcPr>
        <w:p w:rsidR="00EE612C" w:rsidRDefault="00EE612C" w:rsidP="001F0BCD"/>
      </w:tc>
      <w:tc>
        <w:tcPr>
          <w:tcW w:w="3277" w:type="dxa"/>
        </w:tcPr>
        <w:p w:rsidR="00EE612C" w:rsidRDefault="00EE612C" w:rsidP="001F0BCD">
          <w:pPr>
            <w:pStyle w:val="Kopfzeile"/>
          </w:pPr>
        </w:p>
      </w:tc>
    </w:tr>
    <w:tr w:rsidR="00EE612C" w:rsidTr="006E59BD">
      <w:trPr>
        <w:trHeight w:val="298"/>
      </w:trPr>
      <w:tc>
        <w:tcPr>
          <w:tcW w:w="3748" w:type="dxa"/>
        </w:tcPr>
        <w:p w:rsidR="00BC6211" w:rsidRDefault="00BC6211" w:rsidP="001F0BCD">
          <w:pPr>
            <w:pStyle w:val="Kopfzeile"/>
          </w:pPr>
          <w:r>
            <w:t>Ladegerät</w:t>
          </w:r>
        </w:p>
      </w:tc>
      <w:tc>
        <w:tcPr>
          <w:tcW w:w="3749" w:type="dxa"/>
        </w:tcPr>
        <w:p w:rsidR="00EE612C" w:rsidRDefault="00EE612C" w:rsidP="001F0BCD"/>
      </w:tc>
      <w:tc>
        <w:tcPr>
          <w:tcW w:w="3277" w:type="dxa"/>
        </w:tcPr>
        <w:p w:rsidR="00EE612C" w:rsidRDefault="00EE612C" w:rsidP="001F0BCD">
          <w:pPr>
            <w:pStyle w:val="Kopfzeile"/>
          </w:pPr>
        </w:p>
      </w:tc>
    </w:tr>
  </w:tbl>
  <w:p w:rsidR="00EE612C" w:rsidRDefault="00EE612C">
    <w:pPr>
      <w:pStyle w:val="Kopfzeile"/>
    </w:pPr>
  </w:p>
  <w:p w:rsidR="004F6F4B" w:rsidRDefault="004F6F4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2D22F104"/>
    <w:lvl w:ilvl="0">
      <w:numFmt w:val="bullet"/>
      <w:lvlText w:val="*"/>
      <w:lvlJc w:val="left"/>
    </w:lvl>
  </w:abstractNum>
  <w:abstractNum w:abstractNumId="1" w15:restartNumberingAfterBreak="0">
    <w:nsid w:val="045D0ACD"/>
    <w:multiLevelType w:val="multilevel"/>
    <w:tmpl w:val="0C94CDF6"/>
    <w:lvl w:ilvl="0">
      <w:start w:val="1"/>
      <w:numFmt w:val="decimal"/>
      <w:lvlText w:val="%1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851" w:firstLine="283"/>
      </w:pPr>
      <w:rPr>
        <w:rFonts w:hint="default"/>
        <w:b/>
        <w:i w:val="0"/>
        <w:sz w:val="22"/>
        <w:szCs w:val="22"/>
        <w:lang w:val="en-GB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1134" w:firstLine="0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44"/>
        </w:tabs>
        <w:ind w:left="6744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12"/>
        </w:tabs>
        <w:ind w:left="7812" w:hanging="1440"/>
      </w:pPr>
      <w:rPr>
        <w:rFonts w:hint="default"/>
      </w:rPr>
    </w:lvl>
  </w:abstractNum>
  <w:abstractNum w:abstractNumId="2" w15:restartNumberingAfterBreak="0">
    <w:nsid w:val="0932614A"/>
    <w:multiLevelType w:val="hybridMultilevel"/>
    <w:tmpl w:val="509870F2"/>
    <w:lvl w:ilvl="0" w:tplc="D898ED00">
      <w:start w:val="1"/>
      <w:numFmt w:val="decimal"/>
      <w:lvlText w:val="%1.1.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87AC7"/>
    <w:multiLevelType w:val="hybridMultilevel"/>
    <w:tmpl w:val="C68EDF80"/>
    <w:lvl w:ilvl="0" w:tplc="0C07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D5774A9"/>
    <w:multiLevelType w:val="multilevel"/>
    <w:tmpl w:val="F112E1B0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3260"/>
        </w:tabs>
        <w:ind w:left="2410" w:firstLine="283"/>
      </w:pPr>
      <w:rPr>
        <w:rFonts w:hint="default"/>
        <w:b/>
        <w:i w:val="0"/>
        <w:sz w:val="22"/>
        <w:szCs w:val="22"/>
        <w:lang w:val="en-GB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410"/>
        </w:tabs>
        <w:ind w:left="709" w:firstLine="0"/>
      </w:pPr>
      <w:rPr>
        <w:rFonts w:hint="default"/>
        <w:sz w:val="20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44"/>
        </w:tabs>
        <w:ind w:left="6744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12"/>
        </w:tabs>
        <w:ind w:left="7812" w:hanging="1440"/>
      </w:pPr>
      <w:rPr>
        <w:rFonts w:hint="default"/>
      </w:rPr>
    </w:lvl>
  </w:abstractNum>
  <w:abstractNum w:abstractNumId="5" w15:restartNumberingAfterBreak="0">
    <w:nsid w:val="1115775C"/>
    <w:multiLevelType w:val="hybridMultilevel"/>
    <w:tmpl w:val="A1469ABC"/>
    <w:lvl w:ilvl="0" w:tplc="777096A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A06E2"/>
    <w:multiLevelType w:val="hybridMultilevel"/>
    <w:tmpl w:val="8A1864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F624A"/>
    <w:multiLevelType w:val="hybridMultilevel"/>
    <w:tmpl w:val="167C0FCC"/>
    <w:lvl w:ilvl="0" w:tplc="98C4057E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7242D"/>
    <w:multiLevelType w:val="hybridMultilevel"/>
    <w:tmpl w:val="982C36F6"/>
    <w:lvl w:ilvl="0" w:tplc="D898ED00">
      <w:start w:val="1"/>
      <w:numFmt w:val="decimal"/>
      <w:lvlText w:val="%1.1.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67107"/>
    <w:multiLevelType w:val="hybridMultilevel"/>
    <w:tmpl w:val="10447FF4"/>
    <w:lvl w:ilvl="0" w:tplc="0C07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2D332C0"/>
    <w:multiLevelType w:val="hybridMultilevel"/>
    <w:tmpl w:val="3DCC20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C2CC9"/>
    <w:multiLevelType w:val="hybridMultilevel"/>
    <w:tmpl w:val="AB92A3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45E64"/>
    <w:multiLevelType w:val="hybridMultilevel"/>
    <w:tmpl w:val="8AB6E12A"/>
    <w:lvl w:ilvl="0" w:tplc="1D629736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560954"/>
    <w:multiLevelType w:val="multilevel"/>
    <w:tmpl w:val="F9782B5C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0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2686A37"/>
    <w:multiLevelType w:val="hybridMultilevel"/>
    <w:tmpl w:val="3CA265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C495F"/>
    <w:multiLevelType w:val="hybridMultilevel"/>
    <w:tmpl w:val="1758FB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C847CD"/>
    <w:multiLevelType w:val="hybridMultilevel"/>
    <w:tmpl w:val="C4267C4A"/>
    <w:lvl w:ilvl="0" w:tplc="D898ED00">
      <w:start w:val="1"/>
      <w:numFmt w:val="decimal"/>
      <w:lvlText w:val="%1.1.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4550A1A6">
      <w:start w:val="1"/>
      <w:numFmt w:val="decimal"/>
      <w:lvlText w:val="1.%3"/>
      <w:lvlJc w:val="left"/>
      <w:pPr>
        <w:ind w:left="2160" w:hanging="18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1C0F5F"/>
    <w:multiLevelType w:val="hybridMultilevel"/>
    <w:tmpl w:val="E43218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B74764"/>
    <w:multiLevelType w:val="hybridMultilevel"/>
    <w:tmpl w:val="59C412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067898"/>
    <w:multiLevelType w:val="hybridMultilevel"/>
    <w:tmpl w:val="5114F3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03040D"/>
    <w:multiLevelType w:val="hybridMultilevel"/>
    <w:tmpl w:val="1EDA07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0E3D5F"/>
    <w:multiLevelType w:val="hybridMultilevel"/>
    <w:tmpl w:val="645A49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937968"/>
    <w:multiLevelType w:val="hybridMultilevel"/>
    <w:tmpl w:val="5886A2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C75F5F"/>
    <w:multiLevelType w:val="hybridMultilevel"/>
    <w:tmpl w:val="F508FA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432D00"/>
    <w:multiLevelType w:val="hybridMultilevel"/>
    <w:tmpl w:val="28B2A8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763E6D"/>
    <w:multiLevelType w:val="hybridMultilevel"/>
    <w:tmpl w:val="1BD28A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667960"/>
    <w:multiLevelType w:val="hybridMultilevel"/>
    <w:tmpl w:val="67FA736A"/>
    <w:lvl w:ilvl="0" w:tplc="1D629736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357B3E"/>
    <w:multiLevelType w:val="hybridMultilevel"/>
    <w:tmpl w:val="3E5233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081C26"/>
    <w:multiLevelType w:val="hybridMultilevel"/>
    <w:tmpl w:val="05480E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031563"/>
    <w:multiLevelType w:val="multilevel"/>
    <w:tmpl w:val="04F0A5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30" w15:restartNumberingAfterBreak="0">
    <w:nsid w:val="7B414127"/>
    <w:multiLevelType w:val="hybridMultilevel"/>
    <w:tmpl w:val="B99404C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BE5B13"/>
    <w:multiLevelType w:val="hybridMultilevel"/>
    <w:tmpl w:val="6A4EAF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CC3355"/>
    <w:multiLevelType w:val="multilevel"/>
    <w:tmpl w:val="3ED4C9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1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1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1.%3.%4"/>
      <w:lvlJc w:val="left"/>
      <w:pPr>
        <w:ind w:left="34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33" w15:restartNumberingAfterBreak="0">
    <w:nsid w:val="7EFA055B"/>
    <w:multiLevelType w:val="hybridMultilevel"/>
    <w:tmpl w:val="F5BA703E"/>
    <w:lvl w:ilvl="0" w:tplc="852ED91A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3"/>
  </w:num>
  <w:num w:numId="3">
    <w:abstractNumId w:val="8"/>
  </w:num>
  <w:num w:numId="4">
    <w:abstractNumId w:val="1"/>
  </w:num>
  <w:num w:numId="5">
    <w:abstractNumId w:val="33"/>
  </w:num>
  <w:num w:numId="6">
    <w:abstractNumId w:val="2"/>
  </w:num>
  <w:num w:numId="7">
    <w:abstractNumId w:val="16"/>
  </w:num>
  <w:num w:numId="8">
    <w:abstractNumId w:val="5"/>
  </w:num>
  <w:num w:numId="9">
    <w:abstractNumId w:val="9"/>
  </w:num>
  <w:num w:numId="10">
    <w:abstractNumId w:val="3"/>
  </w:num>
  <w:num w:numId="11">
    <w:abstractNumId w:val="13"/>
  </w:num>
  <w:num w:numId="12">
    <w:abstractNumId w:val="7"/>
  </w:num>
  <w:num w:numId="13">
    <w:abstractNumId w:val="7"/>
    <w:lvlOverride w:ilvl="0">
      <w:startOverride w:val="1"/>
    </w:lvlOverride>
  </w:num>
  <w:num w:numId="14">
    <w:abstractNumId w:val="4"/>
  </w:num>
  <w:num w:numId="15">
    <w:abstractNumId w:val="29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16"/>
        </w:rPr>
      </w:lvl>
    </w:lvlOverride>
  </w:num>
  <w:num w:numId="20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0"/>
        </w:rPr>
      </w:lvl>
    </w:lvlOverride>
  </w:num>
  <w:num w:numId="21">
    <w:abstractNumId w:val="25"/>
  </w:num>
  <w:num w:numId="22">
    <w:abstractNumId w:val="31"/>
  </w:num>
  <w:num w:numId="23">
    <w:abstractNumId w:val="20"/>
  </w:num>
  <w:num w:numId="24">
    <w:abstractNumId w:val="21"/>
  </w:num>
  <w:num w:numId="25">
    <w:abstractNumId w:val="22"/>
  </w:num>
  <w:num w:numId="26">
    <w:abstractNumId w:val="14"/>
  </w:num>
  <w:num w:numId="27">
    <w:abstractNumId w:val="24"/>
  </w:num>
  <w:num w:numId="28">
    <w:abstractNumId w:val="15"/>
  </w:num>
  <w:num w:numId="29">
    <w:abstractNumId w:val="6"/>
  </w:num>
  <w:num w:numId="30">
    <w:abstractNumId w:val="11"/>
  </w:num>
  <w:num w:numId="31">
    <w:abstractNumId w:val="18"/>
  </w:num>
  <w:num w:numId="32">
    <w:abstractNumId w:val="27"/>
  </w:num>
  <w:num w:numId="33">
    <w:abstractNumId w:val="4"/>
  </w:num>
  <w:num w:numId="34">
    <w:abstractNumId w:val="4"/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</w:num>
  <w:num w:numId="37">
    <w:abstractNumId w:val="30"/>
  </w:num>
  <w:num w:numId="38">
    <w:abstractNumId w:val="23"/>
  </w:num>
  <w:num w:numId="39">
    <w:abstractNumId w:val="28"/>
  </w:num>
  <w:num w:numId="40">
    <w:abstractNumId w:val="10"/>
  </w:num>
  <w:num w:numId="41">
    <w:abstractNumId w:val="17"/>
  </w:num>
  <w:num w:numId="42">
    <w:abstractNumId w:val="12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4097" fillcolor="none [2732]" strokecolor="none [2412]">
      <v:fill color="none [2732]"/>
      <v:stroke color="none [2412]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5B5"/>
    <w:rsid w:val="000028E7"/>
    <w:rsid w:val="00004E10"/>
    <w:rsid w:val="0000512F"/>
    <w:rsid w:val="000124E6"/>
    <w:rsid w:val="00012624"/>
    <w:rsid w:val="00014EFA"/>
    <w:rsid w:val="00022FA1"/>
    <w:rsid w:val="000321A9"/>
    <w:rsid w:val="00034E5D"/>
    <w:rsid w:val="00037B05"/>
    <w:rsid w:val="00040E76"/>
    <w:rsid w:val="00043E60"/>
    <w:rsid w:val="00046ABA"/>
    <w:rsid w:val="00047569"/>
    <w:rsid w:val="000555CF"/>
    <w:rsid w:val="00062BDF"/>
    <w:rsid w:val="00065C50"/>
    <w:rsid w:val="00065E49"/>
    <w:rsid w:val="00072900"/>
    <w:rsid w:val="00073CF3"/>
    <w:rsid w:val="0007660B"/>
    <w:rsid w:val="00083D21"/>
    <w:rsid w:val="000916D2"/>
    <w:rsid w:val="00093232"/>
    <w:rsid w:val="00094905"/>
    <w:rsid w:val="000A1D74"/>
    <w:rsid w:val="000B3DD9"/>
    <w:rsid w:val="000C18E6"/>
    <w:rsid w:val="000C4238"/>
    <w:rsid w:val="000D0D21"/>
    <w:rsid w:val="000D7F71"/>
    <w:rsid w:val="000E05C1"/>
    <w:rsid w:val="000E408B"/>
    <w:rsid w:val="000E49A6"/>
    <w:rsid w:val="000E6C68"/>
    <w:rsid w:val="00103518"/>
    <w:rsid w:val="0011333F"/>
    <w:rsid w:val="00117394"/>
    <w:rsid w:val="0012231D"/>
    <w:rsid w:val="00131343"/>
    <w:rsid w:val="0013628D"/>
    <w:rsid w:val="0013658F"/>
    <w:rsid w:val="00136E67"/>
    <w:rsid w:val="00147E42"/>
    <w:rsid w:val="001514BD"/>
    <w:rsid w:val="0015183F"/>
    <w:rsid w:val="00152824"/>
    <w:rsid w:val="00152F0B"/>
    <w:rsid w:val="001556CA"/>
    <w:rsid w:val="0016436B"/>
    <w:rsid w:val="00164FAC"/>
    <w:rsid w:val="00166E82"/>
    <w:rsid w:val="0017081D"/>
    <w:rsid w:val="00172F92"/>
    <w:rsid w:val="001924B2"/>
    <w:rsid w:val="001924FA"/>
    <w:rsid w:val="001A46B2"/>
    <w:rsid w:val="001A643E"/>
    <w:rsid w:val="001A6AC3"/>
    <w:rsid w:val="001A78DD"/>
    <w:rsid w:val="001B152D"/>
    <w:rsid w:val="001B54E8"/>
    <w:rsid w:val="001C261B"/>
    <w:rsid w:val="001C57A2"/>
    <w:rsid w:val="001C73D0"/>
    <w:rsid w:val="001C7E3B"/>
    <w:rsid w:val="001E2F76"/>
    <w:rsid w:val="001E54B7"/>
    <w:rsid w:val="001E5734"/>
    <w:rsid w:val="001F0BCD"/>
    <w:rsid w:val="001F62C3"/>
    <w:rsid w:val="001F71AA"/>
    <w:rsid w:val="00200CF9"/>
    <w:rsid w:val="00202A54"/>
    <w:rsid w:val="00204643"/>
    <w:rsid w:val="00217117"/>
    <w:rsid w:val="00217A16"/>
    <w:rsid w:val="0022766A"/>
    <w:rsid w:val="002303EE"/>
    <w:rsid w:val="00230E86"/>
    <w:rsid w:val="00236DB0"/>
    <w:rsid w:val="0024006C"/>
    <w:rsid w:val="00250E49"/>
    <w:rsid w:val="0025170F"/>
    <w:rsid w:val="00251B49"/>
    <w:rsid w:val="00256430"/>
    <w:rsid w:val="002571C0"/>
    <w:rsid w:val="0026135F"/>
    <w:rsid w:val="00292FD6"/>
    <w:rsid w:val="00297172"/>
    <w:rsid w:val="002A29B7"/>
    <w:rsid w:val="002B62FF"/>
    <w:rsid w:val="002D498E"/>
    <w:rsid w:val="002D4ED3"/>
    <w:rsid w:val="002D62CD"/>
    <w:rsid w:val="002E4743"/>
    <w:rsid w:val="002F028E"/>
    <w:rsid w:val="002F12A1"/>
    <w:rsid w:val="002F422C"/>
    <w:rsid w:val="003049CA"/>
    <w:rsid w:val="00304A19"/>
    <w:rsid w:val="00306B62"/>
    <w:rsid w:val="003072C8"/>
    <w:rsid w:val="003103DA"/>
    <w:rsid w:val="00314B40"/>
    <w:rsid w:val="00326AD3"/>
    <w:rsid w:val="003361BD"/>
    <w:rsid w:val="0033750B"/>
    <w:rsid w:val="0033769C"/>
    <w:rsid w:val="00340015"/>
    <w:rsid w:val="0035210E"/>
    <w:rsid w:val="00365E57"/>
    <w:rsid w:val="00380A48"/>
    <w:rsid w:val="00385F7A"/>
    <w:rsid w:val="003911D5"/>
    <w:rsid w:val="003A2CC1"/>
    <w:rsid w:val="003A6F68"/>
    <w:rsid w:val="003B1910"/>
    <w:rsid w:val="003B7E85"/>
    <w:rsid w:val="003C09DA"/>
    <w:rsid w:val="003C552A"/>
    <w:rsid w:val="003D3CBD"/>
    <w:rsid w:val="003D48D4"/>
    <w:rsid w:val="003D7645"/>
    <w:rsid w:val="003E6CA7"/>
    <w:rsid w:val="003E73B8"/>
    <w:rsid w:val="003E7B98"/>
    <w:rsid w:val="003F43A8"/>
    <w:rsid w:val="00403D0B"/>
    <w:rsid w:val="00411198"/>
    <w:rsid w:val="00411765"/>
    <w:rsid w:val="0041393B"/>
    <w:rsid w:val="00421941"/>
    <w:rsid w:val="00427B1A"/>
    <w:rsid w:val="00432142"/>
    <w:rsid w:val="0043526D"/>
    <w:rsid w:val="0044351A"/>
    <w:rsid w:val="004529FF"/>
    <w:rsid w:val="00460D5B"/>
    <w:rsid w:val="00462293"/>
    <w:rsid w:val="00464372"/>
    <w:rsid w:val="00467575"/>
    <w:rsid w:val="00472877"/>
    <w:rsid w:val="004740DD"/>
    <w:rsid w:val="00476CA6"/>
    <w:rsid w:val="00477C11"/>
    <w:rsid w:val="0048391D"/>
    <w:rsid w:val="00487A46"/>
    <w:rsid w:val="00490146"/>
    <w:rsid w:val="00493BC3"/>
    <w:rsid w:val="00493E11"/>
    <w:rsid w:val="004A446A"/>
    <w:rsid w:val="004B1DFA"/>
    <w:rsid w:val="004B2E5F"/>
    <w:rsid w:val="004B41E4"/>
    <w:rsid w:val="004B67BB"/>
    <w:rsid w:val="004C0621"/>
    <w:rsid w:val="004C3A3D"/>
    <w:rsid w:val="004C5DC7"/>
    <w:rsid w:val="004D0F5A"/>
    <w:rsid w:val="004D73EB"/>
    <w:rsid w:val="004E15C2"/>
    <w:rsid w:val="004F2CFC"/>
    <w:rsid w:val="004F5BD3"/>
    <w:rsid w:val="004F6F4B"/>
    <w:rsid w:val="00511001"/>
    <w:rsid w:val="005136B9"/>
    <w:rsid w:val="00514D02"/>
    <w:rsid w:val="00521F8A"/>
    <w:rsid w:val="005241CE"/>
    <w:rsid w:val="00535281"/>
    <w:rsid w:val="00537020"/>
    <w:rsid w:val="0054155E"/>
    <w:rsid w:val="005529F8"/>
    <w:rsid w:val="00557F4B"/>
    <w:rsid w:val="00562834"/>
    <w:rsid w:val="00562A5E"/>
    <w:rsid w:val="00564A33"/>
    <w:rsid w:val="00571435"/>
    <w:rsid w:val="0057161C"/>
    <w:rsid w:val="005766A2"/>
    <w:rsid w:val="00587EF8"/>
    <w:rsid w:val="00590CE2"/>
    <w:rsid w:val="00593043"/>
    <w:rsid w:val="005A65A9"/>
    <w:rsid w:val="005A69A7"/>
    <w:rsid w:val="005B281B"/>
    <w:rsid w:val="005B426D"/>
    <w:rsid w:val="005B7DC6"/>
    <w:rsid w:val="005C33C2"/>
    <w:rsid w:val="005C3B8F"/>
    <w:rsid w:val="005D1B83"/>
    <w:rsid w:val="005D298A"/>
    <w:rsid w:val="005D457C"/>
    <w:rsid w:val="005D5030"/>
    <w:rsid w:val="005D7953"/>
    <w:rsid w:val="005E2BF7"/>
    <w:rsid w:val="005E2FB0"/>
    <w:rsid w:val="005E74EA"/>
    <w:rsid w:val="005F1292"/>
    <w:rsid w:val="00600963"/>
    <w:rsid w:val="006047A2"/>
    <w:rsid w:val="00604C72"/>
    <w:rsid w:val="00614BD3"/>
    <w:rsid w:val="00615411"/>
    <w:rsid w:val="00616061"/>
    <w:rsid w:val="00617C22"/>
    <w:rsid w:val="00633832"/>
    <w:rsid w:val="00643C7C"/>
    <w:rsid w:val="006612E7"/>
    <w:rsid w:val="0067050E"/>
    <w:rsid w:val="006711B4"/>
    <w:rsid w:val="006721E5"/>
    <w:rsid w:val="006A1779"/>
    <w:rsid w:val="006B474F"/>
    <w:rsid w:val="006B5D04"/>
    <w:rsid w:val="006B6B69"/>
    <w:rsid w:val="006C17BB"/>
    <w:rsid w:val="006D5B47"/>
    <w:rsid w:val="006E34CC"/>
    <w:rsid w:val="006E59BD"/>
    <w:rsid w:val="006F1502"/>
    <w:rsid w:val="0070020C"/>
    <w:rsid w:val="007012CF"/>
    <w:rsid w:val="00703F1E"/>
    <w:rsid w:val="00704547"/>
    <w:rsid w:val="00717246"/>
    <w:rsid w:val="00721B28"/>
    <w:rsid w:val="00727A8E"/>
    <w:rsid w:val="00727C1E"/>
    <w:rsid w:val="0074240F"/>
    <w:rsid w:val="007500A1"/>
    <w:rsid w:val="007526AE"/>
    <w:rsid w:val="00753B2C"/>
    <w:rsid w:val="007545FC"/>
    <w:rsid w:val="00754843"/>
    <w:rsid w:val="0076078E"/>
    <w:rsid w:val="00761167"/>
    <w:rsid w:val="007629AB"/>
    <w:rsid w:val="007725F9"/>
    <w:rsid w:val="007767CE"/>
    <w:rsid w:val="00782F30"/>
    <w:rsid w:val="00792274"/>
    <w:rsid w:val="007922C0"/>
    <w:rsid w:val="00792B33"/>
    <w:rsid w:val="0079517B"/>
    <w:rsid w:val="007A3CB3"/>
    <w:rsid w:val="007A71B1"/>
    <w:rsid w:val="007B11D9"/>
    <w:rsid w:val="007B2C91"/>
    <w:rsid w:val="007C2AC9"/>
    <w:rsid w:val="007C73E7"/>
    <w:rsid w:val="007D1810"/>
    <w:rsid w:val="007D1B13"/>
    <w:rsid w:val="007D3BB7"/>
    <w:rsid w:val="007E0CDC"/>
    <w:rsid w:val="007E2CB2"/>
    <w:rsid w:val="007E79F6"/>
    <w:rsid w:val="00802F61"/>
    <w:rsid w:val="00832FE3"/>
    <w:rsid w:val="00833B94"/>
    <w:rsid w:val="00846ECA"/>
    <w:rsid w:val="00853EFF"/>
    <w:rsid w:val="00860280"/>
    <w:rsid w:val="008675B5"/>
    <w:rsid w:val="00872A45"/>
    <w:rsid w:val="00881F39"/>
    <w:rsid w:val="00884FFF"/>
    <w:rsid w:val="00887912"/>
    <w:rsid w:val="00890956"/>
    <w:rsid w:val="00893179"/>
    <w:rsid w:val="008978C3"/>
    <w:rsid w:val="008A3F7B"/>
    <w:rsid w:val="008A48E2"/>
    <w:rsid w:val="008A6FA7"/>
    <w:rsid w:val="008C02EA"/>
    <w:rsid w:val="008C057E"/>
    <w:rsid w:val="008C210F"/>
    <w:rsid w:val="008C3B49"/>
    <w:rsid w:val="008C3B56"/>
    <w:rsid w:val="008D3338"/>
    <w:rsid w:val="008D7C5A"/>
    <w:rsid w:val="008E4B72"/>
    <w:rsid w:val="008E5AFD"/>
    <w:rsid w:val="008E6711"/>
    <w:rsid w:val="008E6EE1"/>
    <w:rsid w:val="008E7AB1"/>
    <w:rsid w:val="008F17B9"/>
    <w:rsid w:val="008F1BA4"/>
    <w:rsid w:val="008F5D71"/>
    <w:rsid w:val="008F6642"/>
    <w:rsid w:val="0090001F"/>
    <w:rsid w:val="00901A68"/>
    <w:rsid w:val="00903B2D"/>
    <w:rsid w:val="00905079"/>
    <w:rsid w:val="009052E0"/>
    <w:rsid w:val="0091082B"/>
    <w:rsid w:val="00910B00"/>
    <w:rsid w:val="00911B21"/>
    <w:rsid w:val="0091278A"/>
    <w:rsid w:val="00917F79"/>
    <w:rsid w:val="00927A71"/>
    <w:rsid w:val="009302B2"/>
    <w:rsid w:val="00931841"/>
    <w:rsid w:val="00937DF9"/>
    <w:rsid w:val="00943E15"/>
    <w:rsid w:val="00943F76"/>
    <w:rsid w:val="009465A9"/>
    <w:rsid w:val="00947D24"/>
    <w:rsid w:val="00947DA7"/>
    <w:rsid w:val="00947EEB"/>
    <w:rsid w:val="009516E5"/>
    <w:rsid w:val="00960388"/>
    <w:rsid w:val="00972390"/>
    <w:rsid w:val="00976E68"/>
    <w:rsid w:val="00977E6F"/>
    <w:rsid w:val="00982E47"/>
    <w:rsid w:val="0098372B"/>
    <w:rsid w:val="00985716"/>
    <w:rsid w:val="00990B49"/>
    <w:rsid w:val="00991098"/>
    <w:rsid w:val="009A2334"/>
    <w:rsid w:val="009A40C9"/>
    <w:rsid w:val="009B171D"/>
    <w:rsid w:val="009C0279"/>
    <w:rsid w:val="009C10FD"/>
    <w:rsid w:val="009C2077"/>
    <w:rsid w:val="009D20AB"/>
    <w:rsid w:val="009D770C"/>
    <w:rsid w:val="009E4330"/>
    <w:rsid w:val="009F3BA3"/>
    <w:rsid w:val="00A05C1D"/>
    <w:rsid w:val="00A05D16"/>
    <w:rsid w:val="00A12267"/>
    <w:rsid w:val="00A25F30"/>
    <w:rsid w:val="00A3213A"/>
    <w:rsid w:val="00A35C78"/>
    <w:rsid w:val="00A3696C"/>
    <w:rsid w:val="00A3707D"/>
    <w:rsid w:val="00A50091"/>
    <w:rsid w:val="00A54867"/>
    <w:rsid w:val="00A557CD"/>
    <w:rsid w:val="00A63D4A"/>
    <w:rsid w:val="00A64644"/>
    <w:rsid w:val="00A66147"/>
    <w:rsid w:val="00A67A19"/>
    <w:rsid w:val="00A73CAD"/>
    <w:rsid w:val="00A7771A"/>
    <w:rsid w:val="00A80D55"/>
    <w:rsid w:val="00A82E8C"/>
    <w:rsid w:val="00A83ECA"/>
    <w:rsid w:val="00A85412"/>
    <w:rsid w:val="00A87692"/>
    <w:rsid w:val="00A92515"/>
    <w:rsid w:val="00A931D5"/>
    <w:rsid w:val="00A94606"/>
    <w:rsid w:val="00AA531D"/>
    <w:rsid w:val="00AA7479"/>
    <w:rsid w:val="00AA769C"/>
    <w:rsid w:val="00AB53E2"/>
    <w:rsid w:val="00AB63FA"/>
    <w:rsid w:val="00AC3E91"/>
    <w:rsid w:val="00AD17F1"/>
    <w:rsid w:val="00AE163F"/>
    <w:rsid w:val="00AE3BC8"/>
    <w:rsid w:val="00AE6929"/>
    <w:rsid w:val="00AF27A4"/>
    <w:rsid w:val="00AF47DC"/>
    <w:rsid w:val="00AF6DF4"/>
    <w:rsid w:val="00B05AB1"/>
    <w:rsid w:val="00B07D57"/>
    <w:rsid w:val="00B1616A"/>
    <w:rsid w:val="00B27D76"/>
    <w:rsid w:val="00B415DD"/>
    <w:rsid w:val="00B43E87"/>
    <w:rsid w:val="00B5728A"/>
    <w:rsid w:val="00B6099B"/>
    <w:rsid w:val="00B617AB"/>
    <w:rsid w:val="00B64DC2"/>
    <w:rsid w:val="00B74D50"/>
    <w:rsid w:val="00B77A96"/>
    <w:rsid w:val="00B77EB8"/>
    <w:rsid w:val="00B817D4"/>
    <w:rsid w:val="00B86139"/>
    <w:rsid w:val="00B9293C"/>
    <w:rsid w:val="00BA15CE"/>
    <w:rsid w:val="00BA5BB2"/>
    <w:rsid w:val="00BA7C84"/>
    <w:rsid w:val="00BA7E2B"/>
    <w:rsid w:val="00BB4677"/>
    <w:rsid w:val="00BB582A"/>
    <w:rsid w:val="00BB6B88"/>
    <w:rsid w:val="00BC2BA1"/>
    <w:rsid w:val="00BC3D27"/>
    <w:rsid w:val="00BC3F8A"/>
    <w:rsid w:val="00BC6211"/>
    <w:rsid w:val="00BD2C17"/>
    <w:rsid w:val="00BD73E7"/>
    <w:rsid w:val="00BE0267"/>
    <w:rsid w:val="00BE4021"/>
    <w:rsid w:val="00BE5C59"/>
    <w:rsid w:val="00BF1C23"/>
    <w:rsid w:val="00C11B0B"/>
    <w:rsid w:val="00C16091"/>
    <w:rsid w:val="00C20A03"/>
    <w:rsid w:val="00C22599"/>
    <w:rsid w:val="00C256E2"/>
    <w:rsid w:val="00C323F6"/>
    <w:rsid w:val="00C46DA9"/>
    <w:rsid w:val="00C53E2D"/>
    <w:rsid w:val="00C548CB"/>
    <w:rsid w:val="00C55150"/>
    <w:rsid w:val="00C56795"/>
    <w:rsid w:val="00C618A1"/>
    <w:rsid w:val="00C804CC"/>
    <w:rsid w:val="00C960A0"/>
    <w:rsid w:val="00CA4960"/>
    <w:rsid w:val="00CA5474"/>
    <w:rsid w:val="00CC06A0"/>
    <w:rsid w:val="00CC740B"/>
    <w:rsid w:val="00CE6845"/>
    <w:rsid w:val="00D0352D"/>
    <w:rsid w:val="00D03720"/>
    <w:rsid w:val="00D03F18"/>
    <w:rsid w:val="00D15370"/>
    <w:rsid w:val="00D167EC"/>
    <w:rsid w:val="00D33A8C"/>
    <w:rsid w:val="00D3784A"/>
    <w:rsid w:val="00D407CE"/>
    <w:rsid w:val="00D412CC"/>
    <w:rsid w:val="00D417DD"/>
    <w:rsid w:val="00D473A8"/>
    <w:rsid w:val="00D47619"/>
    <w:rsid w:val="00D50F92"/>
    <w:rsid w:val="00D523D5"/>
    <w:rsid w:val="00D60936"/>
    <w:rsid w:val="00D643FB"/>
    <w:rsid w:val="00D648B5"/>
    <w:rsid w:val="00D703D1"/>
    <w:rsid w:val="00D71D32"/>
    <w:rsid w:val="00D75BB7"/>
    <w:rsid w:val="00D76FA8"/>
    <w:rsid w:val="00D7719C"/>
    <w:rsid w:val="00D85D58"/>
    <w:rsid w:val="00D90000"/>
    <w:rsid w:val="00D96316"/>
    <w:rsid w:val="00D97255"/>
    <w:rsid w:val="00DB27EC"/>
    <w:rsid w:val="00DB4407"/>
    <w:rsid w:val="00DB6AC0"/>
    <w:rsid w:val="00DC7283"/>
    <w:rsid w:val="00DD0300"/>
    <w:rsid w:val="00DD23ED"/>
    <w:rsid w:val="00DE3D52"/>
    <w:rsid w:val="00DE3FEA"/>
    <w:rsid w:val="00DE6695"/>
    <w:rsid w:val="00DF055D"/>
    <w:rsid w:val="00DF49FD"/>
    <w:rsid w:val="00E0074A"/>
    <w:rsid w:val="00E076F1"/>
    <w:rsid w:val="00E14D06"/>
    <w:rsid w:val="00E21499"/>
    <w:rsid w:val="00E24FA5"/>
    <w:rsid w:val="00E34D4D"/>
    <w:rsid w:val="00E45838"/>
    <w:rsid w:val="00E664B7"/>
    <w:rsid w:val="00E6751C"/>
    <w:rsid w:val="00E8420F"/>
    <w:rsid w:val="00E874C1"/>
    <w:rsid w:val="00E875D8"/>
    <w:rsid w:val="00EB1910"/>
    <w:rsid w:val="00EB3235"/>
    <w:rsid w:val="00EB794A"/>
    <w:rsid w:val="00EC6D1B"/>
    <w:rsid w:val="00EC6D3F"/>
    <w:rsid w:val="00ED333E"/>
    <w:rsid w:val="00ED4C9D"/>
    <w:rsid w:val="00ED773F"/>
    <w:rsid w:val="00EE214C"/>
    <w:rsid w:val="00EE396A"/>
    <w:rsid w:val="00EE612C"/>
    <w:rsid w:val="00EF40E2"/>
    <w:rsid w:val="00EF4458"/>
    <w:rsid w:val="00EF5836"/>
    <w:rsid w:val="00F00D90"/>
    <w:rsid w:val="00F02765"/>
    <w:rsid w:val="00F12380"/>
    <w:rsid w:val="00F21EB2"/>
    <w:rsid w:val="00F40B1C"/>
    <w:rsid w:val="00F504E1"/>
    <w:rsid w:val="00F5186A"/>
    <w:rsid w:val="00F5584F"/>
    <w:rsid w:val="00F55D29"/>
    <w:rsid w:val="00F663E1"/>
    <w:rsid w:val="00F71244"/>
    <w:rsid w:val="00F718F0"/>
    <w:rsid w:val="00F955F9"/>
    <w:rsid w:val="00FA4ADF"/>
    <w:rsid w:val="00FB6CF2"/>
    <w:rsid w:val="00FC69C9"/>
    <w:rsid w:val="00FD063D"/>
    <w:rsid w:val="00FD24AB"/>
    <w:rsid w:val="00FD3192"/>
    <w:rsid w:val="00FD763A"/>
    <w:rsid w:val="00FE0212"/>
    <w:rsid w:val="00FF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none [2732]" strokecolor="none [2412]">
      <v:fill color="none [2732]"/>
      <v:stroke color="none [2412]"/>
    </o:shapedefaults>
    <o:shapelayout v:ext="edit">
      <o:idmap v:ext="edit" data="1"/>
    </o:shapelayout>
  </w:shapeDefaults>
  <w:decimalSymbol w:val="."/>
  <w:listSeparator w:val=";"/>
  <w14:docId w14:val="0661615E"/>
  <w15:docId w15:val="{D86965C2-310E-4A7A-A7A1-E66AD0C0A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color w:val="0000FF" w:themeColor="hyperlink"/>
        <w:u w:val="single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B11D9"/>
    <w:pPr>
      <w:spacing w:after="0" w:line="240" w:lineRule="auto"/>
      <w:contextualSpacing/>
    </w:pPr>
    <w:rPr>
      <w:color w:val="auto"/>
      <w:u w:val="none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C3B8F"/>
    <w:pPr>
      <w:keepNext/>
      <w:keepLines/>
      <w:numPr>
        <w:numId w:val="35"/>
      </w:numPr>
      <w:tabs>
        <w:tab w:val="clear" w:pos="567"/>
      </w:tabs>
      <w:spacing w:before="480"/>
      <w:ind w:left="0"/>
      <w:outlineLvl w:val="0"/>
    </w:pPr>
    <w:rPr>
      <w:rFonts w:eastAsiaTheme="majorEastAsia" w:cstheme="majorBidi"/>
      <w:b/>
      <w:bCs/>
      <w:color w:val="1F497D" w:themeColor="text2"/>
      <w:sz w:val="28"/>
      <w:szCs w:val="28"/>
      <w:lang w:val="de-DE"/>
    </w:rPr>
  </w:style>
  <w:style w:type="paragraph" w:styleId="berschrift2">
    <w:name w:val="heading 2"/>
    <w:basedOn w:val="berschrift1"/>
    <w:next w:val="Standard"/>
    <w:link w:val="berschrift2Zchn"/>
    <w:autoRedefine/>
    <w:uiPriority w:val="9"/>
    <w:unhideWhenUsed/>
    <w:qFormat/>
    <w:rsid w:val="005C3B8F"/>
    <w:pPr>
      <w:numPr>
        <w:ilvl w:val="1"/>
      </w:numPr>
      <w:tabs>
        <w:tab w:val="clear" w:pos="3260"/>
      </w:tabs>
      <w:spacing w:before="120"/>
      <w:ind w:left="0" w:right="284" w:firstLine="0"/>
      <w:outlineLvl w:val="1"/>
    </w:pPr>
    <w:rPr>
      <w:bCs w:val="0"/>
      <w:sz w:val="26"/>
      <w:szCs w:val="26"/>
      <w:lang w:val="en-US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9052E0"/>
    <w:pPr>
      <w:numPr>
        <w:ilvl w:val="2"/>
        <w:numId w:val="14"/>
      </w:numPr>
      <w:tabs>
        <w:tab w:val="clear" w:pos="2410"/>
      </w:tabs>
      <w:ind w:left="0"/>
      <w:outlineLvl w:val="2"/>
    </w:pPr>
    <w:rPr>
      <w:b w:val="0"/>
      <w:bCs/>
      <w:sz w:val="20"/>
      <w:lang w:val="de-CH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C06A0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4F81BD" w:themeColor="accent1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83D2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83D21"/>
  </w:style>
  <w:style w:type="paragraph" w:styleId="Fuzeile">
    <w:name w:val="footer"/>
    <w:basedOn w:val="Standard"/>
    <w:link w:val="FuzeileZchn"/>
    <w:unhideWhenUsed/>
    <w:rsid w:val="00083D2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083D21"/>
  </w:style>
  <w:style w:type="table" w:styleId="Tabellenraster">
    <w:name w:val="Table Grid"/>
    <w:basedOn w:val="NormaleTabelle"/>
    <w:uiPriority w:val="39"/>
    <w:rsid w:val="00083D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3D2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3D2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C3B8F"/>
    <w:rPr>
      <w:rFonts w:eastAsiaTheme="majorEastAsia" w:cstheme="majorBidi"/>
      <w:b/>
      <w:color w:val="1F497D" w:themeColor="text2"/>
      <w:sz w:val="26"/>
      <w:szCs w:val="26"/>
      <w:u w:val="none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C3B8F"/>
    <w:rPr>
      <w:rFonts w:eastAsiaTheme="majorEastAsia" w:cstheme="majorBidi"/>
      <w:b/>
      <w:bCs/>
      <w:color w:val="1F497D" w:themeColor="text2"/>
      <w:sz w:val="28"/>
      <w:szCs w:val="28"/>
      <w:u w:val="non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C06A0"/>
    <w:pPr>
      <w:numPr>
        <w:numId w:val="0"/>
      </w:numPr>
      <w:outlineLvl w:val="9"/>
    </w:pPr>
    <w:rPr>
      <w:rFonts w:asciiTheme="majorHAnsi" w:hAnsiTheme="majorHAnsi"/>
      <w:noProof/>
      <w:lang w:val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AA769C"/>
    <w:pPr>
      <w:spacing w:before="120" w:after="120"/>
    </w:pPr>
    <w:rPr>
      <w:rFonts w:asciiTheme="minorHAnsi" w:hAnsiTheme="minorHAnsi"/>
      <w:b/>
      <w:bCs/>
    </w:rPr>
  </w:style>
  <w:style w:type="character" w:styleId="Hyperlink">
    <w:name w:val="Hyperlink"/>
    <w:basedOn w:val="Absatz-Standardschriftart"/>
    <w:uiPriority w:val="99"/>
    <w:unhideWhenUsed/>
    <w:rsid w:val="00D97255"/>
    <w:rPr>
      <w:color w:val="0000FF" w:themeColor="hyperlink"/>
      <w:u w:val="single"/>
    </w:rPr>
  </w:style>
  <w:style w:type="paragraph" w:styleId="KeinLeerraum">
    <w:name w:val="No Spacing"/>
    <w:link w:val="KeinLeerraumZchn"/>
    <w:uiPriority w:val="1"/>
    <w:qFormat/>
    <w:rsid w:val="00CC06A0"/>
    <w:pPr>
      <w:spacing w:after="0" w:line="240" w:lineRule="auto"/>
      <w:ind w:left="284"/>
    </w:pPr>
  </w:style>
  <w:style w:type="paragraph" w:styleId="Verzeichnis2">
    <w:name w:val="toc 2"/>
    <w:basedOn w:val="Standard"/>
    <w:next w:val="Standard"/>
    <w:autoRedefine/>
    <w:uiPriority w:val="39"/>
    <w:unhideWhenUsed/>
    <w:rsid w:val="00AA769C"/>
    <w:pPr>
      <w:ind w:left="200"/>
    </w:pPr>
    <w:rPr>
      <w:rFonts w:asciiTheme="minorHAnsi" w:hAnsiTheme="minorHAnsi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052E0"/>
    <w:rPr>
      <w:rFonts w:eastAsiaTheme="majorEastAsia" w:cstheme="majorBidi"/>
      <w:bCs/>
      <w:color w:val="1F497D" w:themeColor="text2"/>
      <w:szCs w:val="26"/>
      <w:u w:val="none"/>
      <w:lang w:val="de-CH"/>
    </w:rPr>
  </w:style>
  <w:style w:type="paragraph" w:customStyle="1" w:styleId="berschrift31">
    <w:name w:val="Überschrift 31"/>
    <w:basedOn w:val="Standard"/>
    <w:next w:val="Standard"/>
    <w:uiPriority w:val="9"/>
    <w:unhideWhenUsed/>
    <w:rsid w:val="008E6EE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AA769C"/>
    <w:pPr>
      <w:ind w:left="400"/>
    </w:pPr>
    <w:rPr>
      <w:rFonts w:asciiTheme="minorHAnsi" w:hAnsiTheme="minorHAnsi"/>
      <w:iCs/>
    </w:rPr>
  </w:style>
  <w:style w:type="paragraph" w:styleId="Listenabsatz">
    <w:name w:val="List Paragraph"/>
    <w:basedOn w:val="Standard"/>
    <w:uiPriority w:val="34"/>
    <w:qFormat/>
    <w:rsid w:val="00CC06A0"/>
    <w:pPr>
      <w:ind w:left="72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3702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37020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3702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3702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37020"/>
    <w:rPr>
      <w:b/>
      <w:bCs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C06A0"/>
    <w:rPr>
      <w:rFonts w:ascii="Arial" w:eastAsiaTheme="majorEastAsia" w:hAnsi="Arial" w:cstheme="majorBidi"/>
      <w:b/>
      <w:bCs/>
      <w:iCs/>
      <w:color w:val="4F81BD" w:themeColor="accent1"/>
    </w:rPr>
  </w:style>
  <w:style w:type="paragraph" w:styleId="Verzeichnis4">
    <w:name w:val="toc 4"/>
    <w:basedOn w:val="Standard"/>
    <w:next w:val="Standard"/>
    <w:autoRedefine/>
    <w:uiPriority w:val="39"/>
    <w:unhideWhenUsed/>
    <w:rsid w:val="00D50F92"/>
    <w:pPr>
      <w:ind w:left="600"/>
    </w:pPr>
    <w:rPr>
      <w:rFonts w:asciiTheme="minorHAnsi" w:hAnsi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D50F92"/>
    <w:pPr>
      <w:ind w:left="800"/>
    </w:pPr>
    <w:rPr>
      <w:rFonts w:asciiTheme="minorHAnsi" w:hAnsi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D50F92"/>
    <w:pPr>
      <w:ind w:left="1000"/>
    </w:pPr>
    <w:rPr>
      <w:rFonts w:asciiTheme="minorHAnsi" w:hAnsi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D50F92"/>
    <w:pPr>
      <w:ind w:left="1200"/>
    </w:pPr>
    <w:rPr>
      <w:rFonts w:asciiTheme="minorHAnsi" w:hAnsi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D50F92"/>
    <w:pPr>
      <w:ind w:left="1400"/>
    </w:pPr>
    <w:rPr>
      <w:rFonts w:asciiTheme="minorHAnsi" w:hAnsi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D50F92"/>
    <w:pPr>
      <w:ind w:left="1600"/>
    </w:pPr>
    <w:rPr>
      <w:rFonts w:asciiTheme="minorHAnsi" w:hAnsiTheme="minorHAnsi"/>
      <w:sz w:val="18"/>
      <w:szCs w:val="18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C06A0"/>
    <w:rPr>
      <w:rFonts w:ascii="Arial" w:hAnsi="Arial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04756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47569"/>
    <w:rPr>
      <w:rFonts w:ascii="Tahoma" w:hAnsi="Tahoma" w:cs="Tahoma"/>
      <w:color w:val="auto"/>
      <w:sz w:val="16"/>
      <w:szCs w:val="16"/>
      <w:u w:val="none"/>
      <w:lang w:val="de-CH"/>
    </w:rPr>
  </w:style>
  <w:style w:type="paragraph" w:customStyle="1" w:styleId="Gliederung1">
    <w:name w:val="Gliederung 1"/>
    <w:basedOn w:val="Standard"/>
    <w:rsid w:val="00A557CD"/>
    <w:pPr>
      <w:spacing w:before="60" w:after="60"/>
      <w:ind w:left="284"/>
      <w:contextualSpacing w:val="0"/>
    </w:pPr>
    <w:rPr>
      <w:rFonts w:eastAsia="Times New Roman" w:cs="Times New Roman"/>
      <w:lang w:eastAsia="de-DE"/>
    </w:rPr>
  </w:style>
  <w:style w:type="table" w:styleId="HelleSchattierung-Akzent1">
    <w:name w:val="Light Shading Accent 1"/>
    <w:basedOn w:val="NormaleTabelle"/>
    <w:uiPriority w:val="60"/>
    <w:rsid w:val="00A557CD"/>
    <w:pPr>
      <w:spacing w:after="0" w:line="240" w:lineRule="auto"/>
    </w:pPr>
    <w:rPr>
      <w:rFonts w:ascii="Times New Roman" w:eastAsia="Times New Roman" w:hAnsi="Times New Roman" w:cs="Times New Roman"/>
      <w:color w:val="365F91" w:themeColor="accent1" w:themeShade="BF"/>
      <w:u w:val="none"/>
      <w:lang w:eastAsia="de-DE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erarbeitung">
    <w:name w:val="Revision"/>
    <w:hidden/>
    <w:uiPriority w:val="99"/>
    <w:semiHidden/>
    <w:rsid w:val="00903B2D"/>
    <w:pPr>
      <w:spacing w:after="0" w:line="240" w:lineRule="auto"/>
    </w:pPr>
    <w:rPr>
      <w:color w:val="auto"/>
      <w:u w:val="none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0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chnapa01\AppData\Local\Microsoft\Windows\Temporary%20Internet%20Files\Content.IE5\S1PQMT0J\Dokumentvorlage2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0E5F278FE42C9419D892B2C0C99F569" ma:contentTypeVersion="15" ma:contentTypeDescription="Ein neues Dokument erstellen." ma:contentTypeScope="" ma:versionID="30d6bbc729c5c990a30f98eb6ed904e4">
  <xsd:schema xmlns:xsd="http://www.w3.org/2001/XMLSchema" xmlns:xs="http://www.w3.org/2001/XMLSchema" xmlns:p="http://schemas.microsoft.com/office/2006/metadata/properties" xmlns:ns2="5851dd5b-d8c3-4441-9818-fd7271b26873" xmlns:ns3="35e032a2-eae6-4010-877c-ba37439c3508" targetNamespace="http://schemas.microsoft.com/office/2006/metadata/properties" ma:root="true" ma:fieldsID="6544091763873bc1abd40e5ca82172d1" ns2:_="" ns3:_="">
    <xsd:import namespace="5851dd5b-d8c3-4441-9818-fd7271b26873"/>
    <xsd:import namespace="35e032a2-eae6-4010-877c-ba37439c35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1dd5b-d8c3-4441-9818-fd7271b26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032a2-eae6-4010-877c-ba37439c3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3eaa5674-8fb3-4da5-aa99-2ca393092d34}" ma:internalName="TaxCatchAll" ma:showField="CatchAllData" ma:web="35e032a2-eae6-4010-877c-ba37439c35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e032a2-eae6-4010-877c-ba37439c3508" xsi:nil="true"/>
    <lcf76f155ced4ddcb4097134ff3c332f xmlns="5851dd5b-d8c3-4441-9818-fd7271b268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B292334-C47B-4063-A94A-3F896D37E6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638834-1F2D-4CCD-8927-7253ABD04F42}"/>
</file>

<file path=customXml/itemProps3.xml><?xml version="1.0" encoding="utf-8"?>
<ds:datastoreItem xmlns:ds="http://schemas.openxmlformats.org/officeDocument/2006/customXml" ds:itemID="{612ACBE5-F788-4E8F-89C5-626FFD8BD441}"/>
</file>

<file path=customXml/itemProps4.xml><?xml version="1.0" encoding="utf-8"?>
<ds:datastoreItem xmlns:ds="http://schemas.openxmlformats.org/officeDocument/2006/customXml" ds:itemID="{B9115E25-7D90-4A62-AFDF-B0EA33DD3F9C}"/>
</file>

<file path=docProps/app.xml><?xml version="1.0" encoding="utf-8"?>
<Properties xmlns="http://schemas.openxmlformats.org/officeDocument/2006/extended-properties" xmlns:vt="http://schemas.openxmlformats.org/officeDocument/2006/docPropsVTypes">
  <Template>Dokumentvorlage2.dotx</Template>
  <TotalTime>0</TotalTime>
  <Pages>4</Pages>
  <Words>132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TBZ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Tagebuch</dc:subject>
  <dc:creator>name1 / Name2</dc:creator>
  <cp:lastModifiedBy>Malacarne Enrico</cp:lastModifiedBy>
  <cp:revision>37</cp:revision>
  <cp:lastPrinted>2013-02-13T08:13:00Z</cp:lastPrinted>
  <dcterms:created xsi:type="dcterms:W3CDTF">2018-03-05T15:13:00Z</dcterms:created>
  <dcterms:modified xsi:type="dcterms:W3CDTF">2021-02-25T14:29:00Z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0x010100A0E5F278FE42C9419D892B2C0C99F569</vt:lpwstr>
  </property>
</Properties>
</file>