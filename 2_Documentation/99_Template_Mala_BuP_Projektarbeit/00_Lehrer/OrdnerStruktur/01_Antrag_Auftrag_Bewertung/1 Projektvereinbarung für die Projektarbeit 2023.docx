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92881" w14:textId="77777777" w:rsidR="007F0D5F" w:rsidRDefault="007F0D5F" w:rsidP="000A514F">
      <w:pPr>
        <w:pStyle w:val="berschrift1"/>
      </w:pPr>
      <w:r>
        <w:t>Projektvereinbarung</w:t>
      </w:r>
    </w:p>
    <w:p w14:paraId="2E1A7A6B" w14:textId="79378447" w:rsidR="007F0D5F" w:rsidRPr="0018237D" w:rsidRDefault="007F0D5F" w:rsidP="007F0D5F">
      <w:pPr>
        <w:pStyle w:val="Textkrper3"/>
        <w:tabs>
          <w:tab w:val="left" w:pos="1418"/>
          <w:tab w:val="right" w:leader="underscore" w:pos="4500"/>
          <w:tab w:val="right" w:leader="underscore" w:pos="7380"/>
          <w:tab w:val="right" w:pos="9498"/>
        </w:tabs>
        <w:spacing w:before="0"/>
        <w:jc w:val="left"/>
        <w:rPr>
          <w:rFonts w:ascii="Arial" w:hAnsi="Arial" w:cs="Arial"/>
          <w:sz w:val="24"/>
          <w:szCs w:val="24"/>
          <w:lang w:val="de-CH"/>
        </w:rPr>
      </w:pPr>
      <w:r w:rsidRPr="0018237D">
        <w:rPr>
          <w:rFonts w:ascii="Arial" w:hAnsi="Arial" w:cs="Arial"/>
          <w:b/>
          <w:sz w:val="24"/>
          <w:szCs w:val="24"/>
          <w:lang w:val="de-CH"/>
        </w:rPr>
        <w:t>Verfasser/innen:</w:t>
      </w:r>
      <w:r w:rsidRPr="0018237D">
        <w:rPr>
          <w:rFonts w:ascii="Arial" w:hAnsi="Arial" w:cs="Arial"/>
          <w:sz w:val="24"/>
          <w:szCs w:val="24"/>
          <w:lang w:val="de-CH"/>
        </w:rPr>
        <w:tab/>
      </w:r>
      <w:r>
        <w:rPr>
          <w:rFonts w:ascii="Arial" w:hAnsi="Arial" w:cs="Arial"/>
          <w:sz w:val="24"/>
          <w:szCs w:val="24"/>
          <w:lang w:val="de-CH"/>
        </w:rPr>
        <w:tab/>
      </w:r>
      <w:r>
        <w:rPr>
          <w:rFonts w:ascii="Arial" w:hAnsi="Arial" w:cs="Arial"/>
          <w:sz w:val="24"/>
          <w:szCs w:val="24"/>
          <w:lang w:val="de-CH"/>
        </w:rPr>
        <w:tab/>
      </w:r>
      <w:r w:rsidRPr="0018237D">
        <w:rPr>
          <w:rFonts w:ascii="Arial" w:hAnsi="Arial" w:cs="Arial"/>
          <w:b/>
          <w:sz w:val="24"/>
          <w:szCs w:val="24"/>
          <w:lang w:val="de-CH"/>
        </w:rPr>
        <w:t>Klasse</w:t>
      </w:r>
      <w:r w:rsidRPr="00646AFF">
        <w:rPr>
          <w:rFonts w:ascii="Arial" w:hAnsi="Arial" w:cs="Arial"/>
          <w:b/>
          <w:sz w:val="24"/>
          <w:szCs w:val="24"/>
          <w:lang w:val="de-CH"/>
        </w:rPr>
        <w:t>:</w:t>
      </w:r>
      <w:r>
        <w:rPr>
          <w:rFonts w:ascii="Arial" w:hAnsi="Arial" w:cs="Arial"/>
          <w:sz w:val="24"/>
          <w:szCs w:val="24"/>
          <w:lang w:val="de-CH"/>
        </w:rPr>
        <w:t>(</w:t>
      </w:r>
      <w:proofErr w:type="gramStart"/>
      <w:r>
        <w:rPr>
          <w:rFonts w:ascii="Arial" w:hAnsi="Arial" w:cs="Arial"/>
          <w:sz w:val="24"/>
          <w:szCs w:val="24"/>
          <w:lang w:val="de-CH"/>
        </w:rPr>
        <w:t>B)EN</w:t>
      </w:r>
      <w:proofErr w:type="gramEnd"/>
      <w:r w:rsidR="00252C5A">
        <w:rPr>
          <w:rFonts w:ascii="Arial" w:hAnsi="Arial" w:cs="Arial"/>
          <w:sz w:val="24"/>
          <w:szCs w:val="24"/>
          <w:lang w:val="de-CH"/>
        </w:rPr>
        <w:t>21</w:t>
      </w:r>
    </w:p>
    <w:p w14:paraId="48D718C3" w14:textId="77777777" w:rsidR="007F0D5F" w:rsidRPr="0018237D" w:rsidRDefault="007F0D5F" w:rsidP="007F0D5F">
      <w:pPr>
        <w:pStyle w:val="Textkrper3"/>
        <w:spacing w:before="0"/>
        <w:jc w:val="left"/>
        <w:rPr>
          <w:rFonts w:ascii="Arial" w:hAnsi="Arial" w:cs="Arial"/>
          <w:sz w:val="24"/>
          <w:szCs w:val="24"/>
          <w:lang w:val="de-CH"/>
        </w:rPr>
      </w:pPr>
    </w:p>
    <w:p w14:paraId="7EDDCC06" w14:textId="6B41A956" w:rsidR="007F0D5F" w:rsidRDefault="007F0D5F" w:rsidP="007F0D5F">
      <w:pPr>
        <w:pStyle w:val="Textkrper3"/>
        <w:spacing w:before="0"/>
        <w:jc w:val="left"/>
        <w:outlineLvl w:val="0"/>
        <w:rPr>
          <w:rFonts w:ascii="Arial" w:hAnsi="Arial" w:cs="Arial"/>
          <w:b/>
          <w:sz w:val="24"/>
          <w:szCs w:val="24"/>
          <w:lang w:val="de-CH"/>
        </w:rPr>
      </w:pPr>
      <w:r w:rsidRPr="0018237D">
        <w:rPr>
          <w:rFonts w:ascii="Arial" w:hAnsi="Arial" w:cs="Arial"/>
          <w:b/>
          <w:sz w:val="24"/>
          <w:szCs w:val="24"/>
          <w:lang w:val="de-CH"/>
        </w:rPr>
        <w:t>Titel:</w:t>
      </w:r>
      <w:r>
        <w:rPr>
          <w:rFonts w:ascii="Arial" w:hAnsi="Arial" w:cs="Arial"/>
          <w:b/>
          <w:sz w:val="24"/>
          <w:szCs w:val="24"/>
          <w:lang w:val="de-CH"/>
        </w:rPr>
        <w:t xml:space="preserve"> ________________________________________________________________</w:t>
      </w:r>
    </w:p>
    <w:p w14:paraId="771CFDA4" w14:textId="2E3B70F1" w:rsidR="007F0D5F" w:rsidRDefault="007F0D5F" w:rsidP="007F0D5F">
      <w:pPr>
        <w:pStyle w:val="Textkrper3"/>
        <w:spacing w:before="0"/>
        <w:jc w:val="left"/>
        <w:outlineLvl w:val="0"/>
        <w:rPr>
          <w:rFonts w:ascii="Arial" w:hAnsi="Arial" w:cs="Arial"/>
          <w:b/>
          <w:sz w:val="24"/>
          <w:szCs w:val="24"/>
          <w:lang w:val="de-CH"/>
        </w:rPr>
      </w:pP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16"/>
      </w:tblGrid>
      <w:tr w:rsidR="007F0D5F" w14:paraId="30B1A80D" w14:textId="77777777" w:rsidTr="007F0D5F">
        <w:tc>
          <w:tcPr>
            <w:tcW w:w="9516" w:type="dxa"/>
          </w:tcPr>
          <w:p w14:paraId="1A7F1CB7" w14:textId="306D80FB" w:rsidR="007F0D5F" w:rsidRPr="000143AE" w:rsidRDefault="007F0D5F" w:rsidP="000143AE">
            <w:pPr>
              <w:pStyle w:val="Listenabsatz"/>
              <w:numPr>
                <w:ilvl w:val="0"/>
                <w:numId w:val="6"/>
              </w:numPr>
              <w:ind w:left="589" w:hanging="567"/>
              <w:rPr>
                <w:rFonts w:asciiTheme="minorHAnsi" w:hAnsiTheme="minorHAnsi" w:cstheme="minorHAnsi"/>
                <w:sz w:val="28"/>
                <w:szCs w:val="28"/>
              </w:rPr>
            </w:pPr>
            <w:r w:rsidRPr="000143AE"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  <w:t>Thema</w:t>
            </w:r>
            <w:r w:rsidRPr="000143AE">
              <w:rPr>
                <w:rFonts w:asciiTheme="minorHAnsi" w:hAnsiTheme="minorHAnsi" w:cstheme="minorHAnsi"/>
                <w:sz w:val="28"/>
                <w:szCs w:val="28"/>
              </w:rPr>
              <w:t xml:space="preserve"> (Hintergrund, Überblick, gegenwärtiger Wissensstand)</w:t>
            </w:r>
          </w:p>
          <w:p w14:paraId="197D4EE2" w14:textId="77777777" w:rsidR="007F0D5F" w:rsidRPr="007F0D5F" w:rsidRDefault="007F0D5F" w:rsidP="007F0D5F">
            <w:r w:rsidRPr="007F0D5F">
              <w:tab/>
            </w:r>
          </w:p>
          <w:p w14:paraId="1EBC1656" w14:textId="578A41D6" w:rsidR="007F0D5F" w:rsidRDefault="000143AE" w:rsidP="007F0D5F">
            <w:r w:rsidRPr="000143AE">
              <w:rPr>
                <w:color w:val="C00000"/>
              </w:rPr>
              <w:t xml:space="preserve">Muster: </w:t>
            </w:r>
            <w:r w:rsidR="007F0D5F" w:rsidRPr="000143AE">
              <w:rPr>
                <w:color w:val="C00000"/>
              </w:rPr>
              <w:t xml:space="preserve">Bei der Arbeit </w:t>
            </w:r>
            <w:r w:rsidRPr="000143AE">
              <w:rPr>
                <w:color w:val="C00000"/>
              </w:rPr>
              <w:t>wo</w:t>
            </w:r>
            <w:r w:rsidR="007F0D5F" w:rsidRPr="000143AE">
              <w:rPr>
                <w:color w:val="C00000"/>
              </w:rPr>
              <w:t xml:space="preserve">llen wir mehr über die heutigen und zukünftigen Entwicklungen im Bereich der erneuerbaren Energien erfahren. Ausserdem wollen wir einen </w:t>
            </w:r>
            <w:r>
              <w:rPr>
                <w:color w:val="C00000"/>
              </w:rPr>
              <w:t>Demonstrator</w:t>
            </w:r>
            <w:r w:rsidR="007F0D5F" w:rsidRPr="000143AE">
              <w:rPr>
                <w:color w:val="C00000"/>
              </w:rPr>
              <w:t xml:space="preserve"> entwickeln um die Erzeugung elektrischer Energie zu</w:t>
            </w:r>
            <w:r>
              <w:rPr>
                <w:color w:val="C00000"/>
              </w:rPr>
              <w:t xml:space="preserve"> </w:t>
            </w:r>
            <w:r w:rsidR="007F0D5F" w:rsidRPr="000143AE">
              <w:rPr>
                <w:color w:val="C00000"/>
              </w:rPr>
              <w:t>zeigen.</w:t>
            </w:r>
          </w:p>
        </w:tc>
      </w:tr>
      <w:tr w:rsidR="001008A8" w14:paraId="477EE0AD" w14:textId="77777777" w:rsidTr="007F0D5F">
        <w:tc>
          <w:tcPr>
            <w:tcW w:w="9516" w:type="dxa"/>
          </w:tcPr>
          <w:p w14:paraId="53BFD93F" w14:textId="77777777" w:rsidR="001008A8" w:rsidRPr="000143AE" w:rsidRDefault="001008A8" w:rsidP="001008A8">
            <w:pPr>
              <w:pStyle w:val="Listenabsatz"/>
              <w:numPr>
                <w:ilvl w:val="0"/>
                <w:numId w:val="6"/>
              </w:numPr>
              <w:ind w:left="589" w:hanging="567"/>
              <w:rPr>
                <w:rStyle w:val="TitelZchn"/>
                <w:rFonts w:asciiTheme="minorHAnsi" w:eastAsia="Times New Roman" w:hAnsiTheme="minorHAnsi" w:cstheme="minorHAnsi"/>
                <w:spacing w:val="0"/>
                <w:kern w:val="0"/>
                <w:sz w:val="28"/>
                <w:szCs w:val="28"/>
              </w:rPr>
            </w:pPr>
            <w:r w:rsidRPr="000143AE"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  <w:t>Eigene Fragestellung / Untersuchungsgegenstand</w:t>
            </w:r>
          </w:p>
          <w:p w14:paraId="01FE250D" w14:textId="77777777" w:rsidR="001008A8" w:rsidRDefault="001008A8" w:rsidP="001008A8">
            <w:pPr>
              <w:ind w:left="589" w:hanging="567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DE00B10" w14:textId="77777777" w:rsidR="001008A8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>
              <w:t>2.1</w:t>
            </w:r>
            <w:r>
              <w:tab/>
              <w:t>Eigene Fragestellung (Leitfrage)</w:t>
            </w:r>
          </w:p>
          <w:p w14:paraId="67152626" w14:textId="77777777" w:rsidR="001008A8" w:rsidRPr="0028088A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  <w:rPr>
                <w:color w:val="C00000"/>
              </w:rPr>
            </w:pPr>
            <w:r>
              <w:tab/>
            </w:r>
            <w:r w:rsidRPr="0028088A">
              <w:rPr>
                <w:color w:val="C00000"/>
              </w:rPr>
              <w:t>Welche erneuerbaren Energien sind heute bereits im Einsatz?</w:t>
            </w:r>
          </w:p>
          <w:p w14:paraId="31657FA2" w14:textId="77777777" w:rsidR="001008A8" w:rsidRPr="0028088A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  <w:rPr>
                <w:color w:val="C00000"/>
              </w:rPr>
            </w:pPr>
            <w:r w:rsidRPr="0028088A">
              <w:rPr>
                <w:color w:val="C00000"/>
              </w:rPr>
              <w:tab/>
              <w:t>Welche neuen Projekte sind auf dem Vormarsch?</w:t>
            </w:r>
          </w:p>
          <w:p w14:paraId="1DDE3F0C" w14:textId="77777777" w:rsidR="001008A8" w:rsidRPr="0028088A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  <w:rPr>
                <w:color w:val="C00000"/>
              </w:rPr>
            </w:pPr>
            <w:r w:rsidRPr="0028088A">
              <w:rPr>
                <w:color w:val="C00000"/>
              </w:rPr>
              <w:tab/>
              <w:t>Was würde es für den Wechsel auf erneuerbare Energien benötigen?</w:t>
            </w:r>
          </w:p>
          <w:p w14:paraId="722576FD" w14:textId="77777777" w:rsidR="001008A8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>
              <w:t>2.2</w:t>
            </w:r>
            <w:r>
              <w:tab/>
              <w:t>Hypothese (Vermutung über das Ergebnis)</w:t>
            </w:r>
          </w:p>
          <w:p w14:paraId="2252BAA1" w14:textId="77777777" w:rsidR="001008A8" w:rsidRPr="0028088A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  <w:rPr>
                <w:color w:val="C00000"/>
              </w:rPr>
            </w:pPr>
            <w:r>
              <w:tab/>
            </w:r>
            <w:r w:rsidRPr="0028088A">
              <w:rPr>
                <w:color w:val="C00000"/>
              </w:rPr>
              <w:t>Ein Wechsel auf erneuerbare Energie wäre bereits zum heutigen Zeitpunkt möglich.</w:t>
            </w:r>
          </w:p>
          <w:p w14:paraId="5ACE698F" w14:textId="5B4DC609" w:rsidR="001008A8" w:rsidRPr="0028088A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  <w:rPr>
                <w:color w:val="C00000"/>
              </w:rPr>
            </w:pPr>
            <w:r w:rsidRPr="0028088A">
              <w:rPr>
                <w:color w:val="C00000"/>
              </w:rPr>
              <w:tab/>
              <w:t xml:space="preserve">Mit dem </w:t>
            </w:r>
            <w:proofErr w:type="gramStart"/>
            <w:r w:rsidRPr="0028088A">
              <w:rPr>
                <w:color w:val="C00000"/>
              </w:rPr>
              <w:t>Demonstrator  (</w:t>
            </w:r>
            <w:proofErr w:type="gramEnd"/>
            <w:r w:rsidRPr="0028088A">
              <w:rPr>
                <w:color w:val="C00000"/>
              </w:rPr>
              <w:t xml:space="preserve">selbstgebauten Dynamo – Ladegerät) ist es möglich ein Handykonstant mit 5W </w:t>
            </w:r>
            <w:r w:rsidRPr="0028088A">
              <w:rPr>
                <w:color w:val="C00000"/>
              </w:rPr>
              <w:tab/>
              <w:t>zu laden.</w:t>
            </w:r>
          </w:p>
          <w:p w14:paraId="3BB48032" w14:textId="77777777" w:rsidR="001008A8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>
              <w:t>2.3</w:t>
            </w:r>
            <w:r>
              <w:tab/>
              <w:t>Methoden und Vorgehen (mindestens 2 Methoden müssen angewendet werden)</w:t>
            </w:r>
          </w:p>
          <w:p w14:paraId="16A6D190" w14:textId="0383CC67" w:rsidR="001008A8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>
              <w:tab/>
              <w:t>Selbstversuch, Recherche, Umfrage, Interview</w:t>
            </w:r>
            <w:r w:rsidR="0028088A">
              <w:t>, ………</w:t>
            </w:r>
          </w:p>
          <w:p w14:paraId="18C23B29" w14:textId="77777777" w:rsidR="001008A8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>
              <w:t>2.4</w:t>
            </w:r>
            <w:r>
              <w:tab/>
              <w:t>Hilfsmittel</w:t>
            </w:r>
          </w:p>
          <w:p w14:paraId="6E64500F" w14:textId="77777777" w:rsidR="001008A8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>
              <w:tab/>
              <w:t>Internet, Fachliteratur</w:t>
            </w:r>
          </w:p>
          <w:p w14:paraId="19604A2F" w14:textId="77777777" w:rsidR="001008A8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>
              <w:t>2.5</w:t>
            </w:r>
            <w:r>
              <w:tab/>
              <w:t>Kontaktpersonen, Informationsstellen, Institutionen</w:t>
            </w:r>
          </w:p>
          <w:p w14:paraId="1E0AB4EF" w14:textId="77777777" w:rsidR="001008A8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>
              <w:tab/>
              <w:t>Fachpersonal, Lehrbetrieb, Lehrpersonal</w:t>
            </w:r>
          </w:p>
          <w:p w14:paraId="40E90C05" w14:textId="77777777" w:rsidR="001008A8" w:rsidRPr="001008A8" w:rsidRDefault="001008A8" w:rsidP="001008A8">
            <w:pPr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1008A8" w14:paraId="6C880B9E" w14:textId="77777777" w:rsidTr="007F0D5F">
        <w:tc>
          <w:tcPr>
            <w:tcW w:w="9516" w:type="dxa"/>
          </w:tcPr>
          <w:p w14:paraId="27AF7EED" w14:textId="77777777" w:rsidR="001008A8" w:rsidRDefault="001008A8" w:rsidP="001008A8">
            <w:pPr>
              <w:pStyle w:val="Listenabsatz"/>
              <w:numPr>
                <w:ilvl w:val="0"/>
                <w:numId w:val="6"/>
              </w:numPr>
              <w:ind w:left="589" w:hanging="698"/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08A8"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  <w:t>Persönlicher Bezug / Motivation</w:t>
            </w:r>
          </w:p>
          <w:p w14:paraId="12A51122" w14:textId="460C21C1" w:rsidR="001008A8" w:rsidRDefault="001008A8" w:rsidP="001008A8">
            <w:r>
              <w:tab/>
              <w:t>Zeitnahes Thema</w:t>
            </w:r>
          </w:p>
          <w:p w14:paraId="3B4F4E9F" w14:textId="618F0052" w:rsidR="001008A8" w:rsidRPr="000143AE" w:rsidRDefault="001008A8" w:rsidP="001008A8">
            <w:pPr>
              <w:pStyle w:val="Listenabsatz"/>
              <w:ind w:left="589"/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t>Technisches Interesse</w:t>
            </w:r>
            <w:r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  <w:br/>
            </w:r>
          </w:p>
        </w:tc>
      </w:tr>
      <w:tr w:rsidR="001008A8" w14:paraId="6712B565" w14:textId="77777777" w:rsidTr="007F0D5F">
        <w:tc>
          <w:tcPr>
            <w:tcW w:w="9516" w:type="dxa"/>
          </w:tcPr>
          <w:p w14:paraId="4AB52CFA" w14:textId="5FA4C4FC" w:rsidR="001008A8" w:rsidRDefault="001008A8" w:rsidP="001008A8">
            <w:pPr>
              <w:pStyle w:val="Listenabsatz"/>
              <w:numPr>
                <w:ilvl w:val="0"/>
                <w:numId w:val="6"/>
              </w:numPr>
              <w:ind w:left="589" w:hanging="698"/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  <w:t>Bewertungsform</w:t>
            </w:r>
          </w:p>
          <w:p w14:paraId="4F25D7E7" w14:textId="573D6F25" w:rsidR="001008A8" w:rsidRDefault="001008A8" w:rsidP="001008A8">
            <w:pPr>
              <w:pStyle w:val="Listenabsatz"/>
              <w:ind w:left="589"/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08A8">
              <w:t>Regelfall</w:t>
            </w:r>
            <w:r w:rsidR="0028088A">
              <w:t xml:space="preserve"> Partnerarbeit</w:t>
            </w:r>
            <w:r w:rsidRPr="001008A8">
              <w:t xml:space="preserve">: Einheitliche Note für Partnerarbeit bei individueller Note für die Prozessdokumentation und die Präsentation. </w:t>
            </w:r>
            <w:r w:rsidR="0028088A">
              <w:t>(U</w:t>
            </w:r>
            <w:r w:rsidRPr="001008A8">
              <w:t xml:space="preserve">nterschiedliche Benotung für die </w:t>
            </w:r>
            <w:proofErr w:type="gramStart"/>
            <w:r w:rsidR="0028088A">
              <w:t xml:space="preserve">Arbeit </w:t>
            </w:r>
            <w:r w:rsidRPr="001008A8">
              <w:t xml:space="preserve"> nur</w:t>
            </w:r>
            <w:proofErr w:type="gramEnd"/>
            <w:r w:rsidRPr="001008A8">
              <w:t xml:space="preserve"> möglich bei genauem Nachweis, wer für welche Teile verantwortlich ist.)</w:t>
            </w:r>
          </w:p>
          <w:p w14:paraId="57014722" w14:textId="2F076B89" w:rsidR="001008A8" w:rsidRPr="001008A8" w:rsidRDefault="001008A8" w:rsidP="001008A8">
            <w:pPr>
              <w:pStyle w:val="Listenabsatz"/>
              <w:ind w:left="589"/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8088A" w14:paraId="7CB12D5F" w14:textId="77777777" w:rsidTr="007F0D5F">
        <w:tc>
          <w:tcPr>
            <w:tcW w:w="9516" w:type="dxa"/>
          </w:tcPr>
          <w:p w14:paraId="79DA241C" w14:textId="77777777" w:rsidR="0028088A" w:rsidRPr="0028088A" w:rsidRDefault="0028088A" w:rsidP="001008A8">
            <w:pPr>
              <w:pStyle w:val="Listenabsatz"/>
              <w:numPr>
                <w:ilvl w:val="0"/>
                <w:numId w:val="6"/>
              </w:numPr>
              <w:ind w:left="589" w:hanging="698"/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8088A"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Besprechungstermine mit Lehrperson </w:t>
            </w:r>
            <w:r w:rsidRPr="0028088A">
              <w:rPr>
                <w:rStyle w:val="TitelZchn"/>
                <w:rFonts w:asciiTheme="minorHAnsi" w:hAnsiTheme="minorHAnsi" w:cstheme="minorHAnsi"/>
                <w:sz w:val="24"/>
                <w:szCs w:val="24"/>
              </w:rPr>
              <w:t>(vorgeschrieben sind zwei Besprechungen)</w:t>
            </w:r>
          </w:p>
          <w:p w14:paraId="17ED7C0F" w14:textId="77777777" w:rsidR="0028088A" w:rsidRPr="0028088A" w:rsidRDefault="0028088A" w:rsidP="0028088A">
            <w:pPr>
              <w:pStyle w:val="Listenabsatz"/>
              <w:ind w:left="589"/>
              <w:rPr>
                <w:rStyle w:val="TitelZchn"/>
                <w:rFonts w:asciiTheme="minorHAnsi" w:hAnsiTheme="minorHAnsi" w:cstheme="minorHAnsi"/>
                <w:sz w:val="24"/>
                <w:szCs w:val="24"/>
              </w:rPr>
            </w:pPr>
            <w:r w:rsidRPr="0028088A">
              <w:rPr>
                <w:rStyle w:val="TitelZchn"/>
                <w:rFonts w:asciiTheme="minorHAnsi" w:hAnsiTheme="minorHAnsi" w:cstheme="minorHAnsi"/>
                <w:sz w:val="24"/>
                <w:szCs w:val="24"/>
              </w:rPr>
              <w:t>Termin 1: _____________________________________________</w:t>
            </w:r>
          </w:p>
          <w:p w14:paraId="15266303" w14:textId="6ACABC73" w:rsidR="0028088A" w:rsidRDefault="0028088A" w:rsidP="0028088A">
            <w:pPr>
              <w:pStyle w:val="Listenabsatz"/>
              <w:ind w:left="589"/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8088A">
              <w:rPr>
                <w:rStyle w:val="TitelZchn"/>
                <w:rFonts w:asciiTheme="minorHAnsi" w:hAnsiTheme="minorHAnsi" w:cstheme="minorHAnsi"/>
                <w:sz w:val="24"/>
                <w:szCs w:val="24"/>
              </w:rPr>
              <w:t>Termin 2: _____________________________________________</w:t>
            </w:r>
          </w:p>
        </w:tc>
      </w:tr>
      <w:tr w:rsidR="0028088A" w14:paraId="20E837CC" w14:textId="77777777" w:rsidTr="007F0D5F">
        <w:tc>
          <w:tcPr>
            <w:tcW w:w="9516" w:type="dxa"/>
          </w:tcPr>
          <w:p w14:paraId="154BF66F" w14:textId="77777777" w:rsidR="0028088A" w:rsidRDefault="0028088A" w:rsidP="0028088A">
            <w:pPr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6C9EDF4B" w14:textId="77777777" w:rsidR="0028088A" w:rsidRPr="0018237D" w:rsidRDefault="0028088A" w:rsidP="0028088A">
            <w:pPr>
              <w:tabs>
                <w:tab w:val="left" w:leader="dot" w:pos="2268"/>
                <w:tab w:val="left" w:pos="2552"/>
                <w:tab w:val="left" w:pos="4253"/>
                <w:tab w:val="right" w:leader="dot" w:pos="6840"/>
                <w:tab w:val="right" w:leader="dot" w:pos="9639"/>
              </w:tabs>
              <w:spacing w:before="120" w:line="480" w:lineRule="auto"/>
              <w:rPr>
                <w:rFonts w:cs="Arial"/>
                <w:sz w:val="24"/>
                <w:szCs w:val="24"/>
              </w:rPr>
            </w:pPr>
            <w:r w:rsidRPr="0018237D">
              <w:rPr>
                <w:rFonts w:cs="Arial"/>
                <w:sz w:val="24"/>
                <w:szCs w:val="24"/>
              </w:rPr>
              <w:t xml:space="preserve">Datum: </w:t>
            </w:r>
            <w:r w:rsidRPr="0018237D">
              <w:rPr>
                <w:rFonts w:cs="Arial"/>
                <w:sz w:val="24"/>
                <w:szCs w:val="24"/>
              </w:rPr>
              <w:tab/>
            </w:r>
            <w:r w:rsidRPr="0018237D">
              <w:rPr>
                <w:rFonts w:cs="Arial"/>
                <w:sz w:val="24"/>
                <w:szCs w:val="24"/>
              </w:rPr>
              <w:tab/>
              <w:t>Die Lernenden:</w:t>
            </w:r>
            <w:r w:rsidRPr="0018237D">
              <w:rPr>
                <w:rFonts w:cs="Arial"/>
                <w:sz w:val="24"/>
                <w:szCs w:val="24"/>
              </w:rPr>
              <w:tab/>
            </w:r>
            <w:r w:rsidRPr="0018237D">
              <w:rPr>
                <w:rFonts w:cs="Arial"/>
                <w:sz w:val="24"/>
                <w:szCs w:val="24"/>
              </w:rPr>
              <w:tab/>
              <w:t xml:space="preserve"> / </w:t>
            </w:r>
            <w:r w:rsidRPr="0018237D">
              <w:rPr>
                <w:rFonts w:cs="Arial"/>
                <w:sz w:val="24"/>
                <w:szCs w:val="24"/>
              </w:rPr>
              <w:tab/>
            </w:r>
          </w:p>
          <w:p w14:paraId="25E92181" w14:textId="77777777" w:rsidR="0028088A" w:rsidRPr="0018237D" w:rsidRDefault="0028088A" w:rsidP="0028088A">
            <w:pPr>
              <w:tabs>
                <w:tab w:val="left" w:leader="dot" w:pos="2268"/>
                <w:tab w:val="left" w:pos="2552"/>
                <w:tab w:val="left" w:pos="4253"/>
                <w:tab w:val="right" w:leader="dot" w:pos="6840"/>
                <w:tab w:val="right" w:leader="dot" w:pos="9639"/>
              </w:tabs>
              <w:spacing w:before="120" w:line="480" w:lineRule="auto"/>
              <w:rPr>
                <w:rFonts w:cs="Arial"/>
                <w:sz w:val="24"/>
                <w:szCs w:val="24"/>
              </w:rPr>
            </w:pPr>
            <w:r w:rsidRPr="0018237D">
              <w:rPr>
                <w:rFonts w:cs="Arial"/>
                <w:sz w:val="24"/>
                <w:szCs w:val="24"/>
              </w:rPr>
              <w:t xml:space="preserve">Datum: </w:t>
            </w:r>
            <w:r w:rsidRPr="0018237D">
              <w:rPr>
                <w:rFonts w:cs="Arial"/>
                <w:sz w:val="24"/>
                <w:szCs w:val="24"/>
              </w:rPr>
              <w:tab/>
            </w:r>
            <w:r w:rsidRPr="0018237D">
              <w:rPr>
                <w:rFonts w:cs="Arial"/>
                <w:sz w:val="24"/>
                <w:szCs w:val="24"/>
              </w:rPr>
              <w:tab/>
              <w:t>Die Lehrperson:</w:t>
            </w:r>
            <w:r w:rsidRPr="0018237D">
              <w:rPr>
                <w:rFonts w:cs="Arial"/>
                <w:sz w:val="24"/>
                <w:szCs w:val="24"/>
              </w:rPr>
              <w:tab/>
            </w:r>
            <w:r w:rsidRPr="0018237D">
              <w:rPr>
                <w:rFonts w:cs="Arial"/>
                <w:sz w:val="24"/>
                <w:szCs w:val="24"/>
              </w:rPr>
              <w:tab/>
            </w:r>
          </w:p>
          <w:p w14:paraId="39DE5178" w14:textId="119733A2" w:rsidR="0028088A" w:rsidRPr="0028088A" w:rsidRDefault="0028088A" w:rsidP="0028088A">
            <w:pPr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2E17FAEE" w14:textId="47B545E6" w:rsidR="00AA0725" w:rsidRPr="00C26272" w:rsidRDefault="00AA0725" w:rsidP="00EC758C">
      <w:pPr>
        <w:rPr>
          <w:i/>
          <w:vanish/>
        </w:rPr>
      </w:pPr>
    </w:p>
    <w:p w14:paraId="6840996D" w14:textId="77777777" w:rsidR="00AA0725" w:rsidRPr="00C26272" w:rsidRDefault="00AA0725" w:rsidP="00AA0725">
      <w:pPr>
        <w:rPr>
          <w:vanish/>
        </w:rPr>
      </w:pPr>
    </w:p>
    <w:sectPr w:rsidR="00AA0725" w:rsidRPr="00C26272" w:rsidSect="00A8381F">
      <w:headerReference w:type="default" r:id="rId7"/>
      <w:footerReference w:type="default" r:id="rId8"/>
      <w:pgSz w:w="11907" w:h="16840" w:code="9"/>
      <w:pgMar w:top="1531" w:right="1134" w:bottom="1134" w:left="1247" w:header="568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DE80F" w14:textId="77777777" w:rsidR="007C05A4" w:rsidRDefault="007C05A4">
      <w:r>
        <w:separator/>
      </w:r>
    </w:p>
    <w:p w14:paraId="5C9C7A9D" w14:textId="77777777" w:rsidR="007C05A4" w:rsidRDefault="007C05A4"/>
  </w:endnote>
  <w:endnote w:type="continuationSeparator" w:id="0">
    <w:p w14:paraId="21A140E4" w14:textId="77777777" w:rsidR="007C05A4" w:rsidRDefault="007C05A4">
      <w:r>
        <w:continuationSeparator/>
      </w:r>
    </w:p>
    <w:p w14:paraId="42434079" w14:textId="77777777" w:rsidR="007C05A4" w:rsidRDefault="007C05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528D7" w14:textId="44F0C913" w:rsidR="00DD39CE" w:rsidRDefault="00DD39CE" w:rsidP="000A514F">
    <w:pPr>
      <w:pStyle w:val="Fuzeile"/>
      <w:pBdr>
        <w:top w:val="single" w:sz="4" w:space="1" w:color="auto"/>
      </w:pBdr>
      <w:tabs>
        <w:tab w:val="clear" w:pos="9072"/>
        <w:tab w:val="right" w:pos="9498"/>
      </w:tabs>
    </w:pPr>
    <w:r>
      <w:t>EN, BEN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</w:t>
    </w:r>
    <w:r w:rsidR="000D26BE">
      <w:fldChar w:fldCharType="begin"/>
    </w:r>
    <w:r w:rsidR="000D26BE">
      <w:instrText xml:space="preserve"> NUMPAGES   \* MERGEFORMAT </w:instrText>
    </w:r>
    <w:r w:rsidR="000D26BE">
      <w:fldChar w:fldCharType="separate"/>
    </w:r>
    <w:r>
      <w:rPr>
        <w:noProof/>
      </w:rPr>
      <w:t>1</w:t>
    </w:r>
    <w:r w:rsidR="000D26BE">
      <w:rPr>
        <w:noProof/>
      </w:rPr>
      <w:fldChar w:fldCharType="end"/>
    </w:r>
    <w:r>
      <w:t>)</w:t>
    </w:r>
    <w:r>
      <w:tab/>
    </w: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0D26BE">
      <w:rPr>
        <w:noProof/>
        <w:snapToGrid w:val="0"/>
      </w:rPr>
      <w:t>Projekt_Doku_2337V00_Antrag.docx</w:t>
    </w:r>
    <w:r>
      <w:rPr>
        <w:snapToGrid w:val="0"/>
      </w:rPr>
      <w:fldChar w:fldCharType="end"/>
    </w:r>
  </w:p>
  <w:p w14:paraId="6441A4A2" w14:textId="77777777" w:rsidR="00DD39CE" w:rsidRDefault="00DD39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6E89F" w14:textId="77777777" w:rsidR="007C05A4" w:rsidRDefault="007C05A4">
      <w:r>
        <w:separator/>
      </w:r>
    </w:p>
    <w:p w14:paraId="0926CD11" w14:textId="77777777" w:rsidR="007C05A4" w:rsidRDefault="007C05A4"/>
  </w:footnote>
  <w:footnote w:type="continuationSeparator" w:id="0">
    <w:p w14:paraId="7DD64DF0" w14:textId="77777777" w:rsidR="007C05A4" w:rsidRDefault="007C05A4">
      <w:r>
        <w:continuationSeparator/>
      </w:r>
    </w:p>
    <w:p w14:paraId="2178D9EA" w14:textId="77777777" w:rsidR="007C05A4" w:rsidRDefault="007C05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3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7"/>
      <w:gridCol w:w="2264"/>
      <w:gridCol w:w="284"/>
      <w:gridCol w:w="3159"/>
    </w:tblGrid>
    <w:tr w:rsidR="00DD39CE" w14:paraId="40DF0571" w14:textId="77777777" w:rsidTr="00A8381F">
      <w:trPr>
        <w:cantSplit/>
      </w:trPr>
      <w:tc>
        <w:tcPr>
          <w:tcW w:w="2727" w:type="dxa"/>
        </w:tcPr>
        <w:p w14:paraId="2E0EA402" w14:textId="083DB9CE" w:rsidR="00DD39CE" w:rsidRDefault="000D26BE" w:rsidP="00E87766">
          <w:pPr>
            <w:pStyle w:val="Kopfzeile"/>
            <w:tabs>
              <w:tab w:val="clear" w:pos="4819"/>
              <w:tab w:val="clear" w:pos="9071"/>
              <w:tab w:val="left" w:pos="3135"/>
              <w:tab w:val="right" w:pos="7530"/>
            </w:tabs>
          </w:pPr>
          <w:r>
            <w:fldChar w:fldCharType="begin"/>
          </w:r>
          <w:r>
            <w:instrText xml:space="preserve"> DOCPROPERTY  "Art Dokument"  \* MERGEFORMAT </w:instrText>
          </w:r>
          <w:r>
            <w:fldChar w:fldCharType="separate"/>
          </w:r>
          <w:r>
            <w:t>Information</w:t>
          </w:r>
          <w:r>
            <w:fldChar w:fldCharType="end"/>
          </w:r>
        </w:p>
      </w:tc>
      <w:tc>
        <w:tcPr>
          <w:tcW w:w="2548" w:type="dxa"/>
          <w:gridSpan w:val="2"/>
        </w:tcPr>
        <w:p w14:paraId="02B6B806" w14:textId="5727E4F1" w:rsidR="00DD39CE" w:rsidRDefault="000D26BE" w:rsidP="00E87766">
          <w:pPr>
            <w:pStyle w:val="Kopfzeile"/>
            <w:tabs>
              <w:tab w:val="clear" w:pos="4819"/>
              <w:tab w:val="clear" w:pos="9071"/>
            </w:tabs>
            <w:rPr>
              <w:b/>
            </w:rPr>
          </w:pPr>
          <w:r>
            <w:fldChar w:fldCharType="begin"/>
          </w:r>
          <w:r>
            <w:instrText xml:space="preserve"> DOCPROPERTY  Eigentümer_kurz  \* MERGEFORMAT </w:instrText>
          </w:r>
          <w:r>
            <w:fldChar w:fldCharType="separate"/>
          </w:r>
          <w:r>
            <w:rPr>
              <w:b/>
              <w:bCs/>
              <w:lang w:val="de-DE"/>
            </w:rPr>
            <w:t>Fehler! Unbekannter Name für Dokument-Eigenschaft.</w:t>
          </w:r>
          <w:r>
            <w:fldChar w:fldCharType="end"/>
          </w:r>
          <w:r w:rsidR="00DD39CE">
            <w:t xml:space="preserve"> / </w:t>
          </w:r>
          <w:r w:rsidR="00DD39CE">
            <w:rPr>
              <w:b/>
            </w:rPr>
            <w:fldChar w:fldCharType="begin"/>
          </w:r>
          <w:r w:rsidR="00DD39CE">
            <w:rPr>
              <w:b/>
            </w:rPr>
            <w:instrText xml:space="preserve"> DOCPROPERTY  Version  \* MERGEFORMAT </w:instrText>
          </w:r>
          <w:r w:rsidR="00DD39CE">
            <w:rPr>
              <w:b/>
            </w:rPr>
            <w:fldChar w:fldCharType="separate"/>
          </w:r>
          <w:r>
            <w:rPr>
              <w:b/>
            </w:rPr>
            <w:t>2337.</w:t>
          </w:r>
          <w:r w:rsidR="00DD39CE">
            <w:rPr>
              <w:b/>
            </w:rPr>
            <w:fldChar w:fldCharType="end"/>
          </w:r>
          <w:r w:rsidR="00DD39CE">
            <w:rPr>
              <w:b/>
            </w:rPr>
            <w:fldChar w:fldCharType="begin"/>
          </w:r>
          <w:r w:rsidR="00DD39CE">
            <w:rPr>
              <w:b/>
            </w:rPr>
            <w:instrText xml:space="preserve"> DOCPROPERTY  Release  \* MERGEFORMAT </w:instrText>
          </w:r>
          <w:r w:rsidR="00DD39CE">
            <w:rPr>
              <w:b/>
            </w:rPr>
            <w:fldChar w:fldCharType="separate"/>
          </w:r>
          <w:r>
            <w:rPr>
              <w:b/>
            </w:rPr>
            <w:t>00</w:t>
          </w:r>
          <w:r w:rsidR="00DD39CE">
            <w:rPr>
              <w:b/>
            </w:rPr>
            <w:fldChar w:fldCharType="end"/>
          </w:r>
          <w:r w:rsidR="00DD39CE">
            <w:rPr>
              <w:b/>
            </w:rPr>
            <w:t xml:space="preserve">  </w:t>
          </w:r>
          <w:r w:rsidR="00DD39CE">
            <w:rPr>
              <w:color w:val="808080" w:themeColor="background1" w:themeShade="80"/>
              <w:sz w:val="18"/>
            </w:rPr>
            <w:t xml:space="preserve"> </w:t>
          </w:r>
          <w:r w:rsidR="00DD39CE">
            <w:rPr>
              <w:color w:val="808080" w:themeColor="background1" w:themeShade="80"/>
              <w:sz w:val="18"/>
            </w:rPr>
            <w:fldChar w:fldCharType="begin"/>
          </w:r>
          <w:r w:rsidR="00DD39CE">
            <w:rPr>
              <w:color w:val="808080" w:themeColor="background1" w:themeShade="80"/>
              <w:sz w:val="18"/>
            </w:rPr>
            <w:instrText xml:space="preserve"> DOCPROPERTY  REF_kurz  \* MERGEFORMAT </w:instrText>
          </w:r>
          <w:r w:rsidR="00DD39CE">
            <w:rPr>
              <w:color w:val="808080" w:themeColor="background1" w:themeShade="80"/>
              <w:sz w:val="18"/>
            </w:rPr>
            <w:fldChar w:fldCharType="separate"/>
          </w:r>
          <w:r>
            <w:rPr>
              <w:color w:val="808080" w:themeColor="background1" w:themeShade="80"/>
              <w:sz w:val="18"/>
            </w:rPr>
            <w:t>Mal</w:t>
          </w:r>
          <w:r w:rsidR="00DD39CE">
            <w:rPr>
              <w:color w:val="808080" w:themeColor="background1" w:themeShade="80"/>
              <w:sz w:val="18"/>
            </w:rPr>
            <w:fldChar w:fldCharType="end"/>
          </w:r>
        </w:p>
      </w:tc>
      <w:tc>
        <w:tcPr>
          <w:tcW w:w="3159" w:type="dxa"/>
        </w:tcPr>
        <w:p w14:paraId="36BE62BF" w14:textId="40D34EDE" w:rsidR="00DD39CE" w:rsidRDefault="00DD39CE" w:rsidP="00E87766">
          <w:pPr>
            <w:pStyle w:val="Kopfzeile"/>
            <w:tabs>
              <w:tab w:val="clear" w:pos="4819"/>
              <w:tab w:val="clear" w:pos="9071"/>
              <w:tab w:val="right" w:pos="1374"/>
            </w:tabs>
            <w:jc w:val="right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9264" behindDoc="0" locked="0" layoutInCell="1" allowOverlap="1" wp14:anchorId="5A727E8C" wp14:editId="756DA004">
                <wp:simplePos x="0" y="0"/>
                <wp:positionH relativeFrom="column">
                  <wp:posOffset>1991556</wp:posOffset>
                </wp:positionH>
                <wp:positionV relativeFrom="paragraph">
                  <wp:posOffset>146685</wp:posOffset>
                </wp:positionV>
                <wp:extent cx="1283970" cy="215900"/>
                <wp:effectExtent l="0" t="0" r="0" b="0"/>
                <wp:wrapNone/>
                <wp:docPr id="49" name="Grafik 49" descr="C:\Users\ENRICO~1.MAL\AppData\Local\Temp\SNAGHTMLa8fb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ENRICO~1.MAL\AppData\Local\Temp\SNAGHTMLa8fb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9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D26BE">
            <w:fldChar w:fldCharType="begin"/>
          </w:r>
          <w:r w:rsidR="000D26BE">
            <w:instrText xml:space="preserve"> DOCPROPERTY  "Fach"  \* MERGEFORMAT </w:instrText>
          </w:r>
          <w:r w:rsidR="000D26BE">
            <w:fldChar w:fldCharType="separate"/>
          </w:r>
          <w:r w:rsidR="000D26BE">
            <w:t>HST</w:t>
          </w:r>
          <w:r w:rsidR="000D26BE">
            <w:fldChar w:fldCharType="end"/>
          </w:r>
        </w:p>
      </w:tc>
    </w:tr>
    <w:tr w:rsidR="00DD39CE" w:rsidRPr="001F5E46" w14:paraId="51F342DB" w14:textId="77777777" w:rsidTr="00A8381F">
      <w:trPr>
        <w:cantSplit/>
      </w:trPr>
      <w:tc>
        <w:tcPr>
          <w:tcW w:w="4991" w:type="dxa"/>
          <w:gridSpan w:val="2"/>
          <w:tcBorders>
            <w:bottom w:val="single" w:sz="18" w:space="0" w:color="0099FF"/>
          </w:tcBorders>
          <w:vAlign w:val="center"/>
        </w:tcPr>
        <w:p w14:paraId="46E0988A" w14:textId="75072727" w:rsidR="00DD39CE" w:rsidRDefault="00DD39CE" w:rsidP="00A8381F">
          <w:pPr>
            <w:pStyle w:val="Kopfzeile"/>
            <w:tabs>
              <w:tab w:val="clear" w:pos="4819"/>
              <w:tab w:val="clear" w:pos="9071"/>
              <w:tab w:val="left" w:pos="3135"/>
              <w:tab w:val="right" w:pos="4851"/>
              <w:tab w:val="right" w:pos="7530"/>
            </w:tabs>
            <w:spacing w:before="20" w:after="20"/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FACH  \* MERGEFORMAT </w:instrText>
          </w:r>
          <w:r>
            <w:rPr>
              <w:i/>
            </w:rPr>
            <w:fldChar w:fldCharType="separate"/>
          </w:r>
          <w:r w:rsidR="000D26BE">
            <w:rPr>
              <w:i/>
            </w:rPr>
            <w:t>HST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: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Title  \* MERGEFORMAT </w:instrText>
          </w:r>
          <w:r>
            <w:rPr>
              <w:i/>
            </w:rPr>
            <w:fldChar w:fldCharType="separate"/>
          </w:r>
          <w:proofErr w:type="spellStart"/>
          <w:r w:rsidR="000D26BE">
            <w:rPr>
              <w:i/>
            </w:rPr>
            <w:t>BüP</w:t>
          </w:r>
          <w:proofErr w:type="spellEnd"/>
          <w:r>
            <w:rPr>
              <w:i/>
            </w:rPr>
            <w:fldChar w:fldCharType="end"/>
          </w:r>
          <w:r>
            <w:rPr>
              <w:i/>
            </w:rPr>
            <w:tab/>
            <w:t xml:space="preserve">Sem: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Semester  \* MERGEFORMAT </w:instrText>
          </w:r>
          <w:r>
            <w:rPr>
              <w:b/>
            </w:rPr>
            <w:fldChar w:fldCharType="separate"/>
          </w:r>
          <w:r w:rsidR="000D26BE">
            <w:rPr>
              <w:b/>
            </w:rPr>
            <w:t>5/6</w:t>
          </w:r>
          <w:r>
            <w:rPr>
              <w:b/>
            </w:rPr>
            <w:fldChar w:fldCharType="end"/>
          </w:r>
        </w:p>
      </w:tc>
      <w:tc>
        <w:tcPr>
          <w:tcW w:w="3443" w:type="dxa"/>
          <w:gridSpan w:val="2"/>
          <w:tcBorders>
            <w:bottom w:val="single" w:sz="18" w:space="0" w:color="0099FF"/>
          </w:tcBorders>
          <w:vAlign w:val="center"/>
        </w:tcPr>
        <w:p w14:paraId="3148D3D4" w14:textId="002168A0" w:rsidR="00DD39CE" w:rsidRPr="0080534F" w:rsidRDefault="00DD39CE" w:rsidP="00E87766">
          <w:pPr>
            <w:pStyle w:val="Kopfzeile"/>
            <w:tabs>
              <w:tab w:val="clear" w:pos="4819"/>
              <w:tab w:val="clear" w:pos="9071"/>
              <w:tab w:val="right" w:pos="1374"/>
            </w:tabs>
            <w:spacing w:before="20" w:after="20"/>
            <w:jc w:val="right"/>
            <w:rPr>
              <w:color w:val="000000" w:themeColor="text1"/>
              <w:sz w:val="12"/>
            </w:rPr>
          </w:pPr>
          <w:r w:rsidRPr="0080534F">
            <w:rPr>
              <w:color w:val="000000" w:themeColor="text1"/>
              <w:sz w:val="12"/>
            </w:rPr>
            <w:fldChar w:fldCharType="begin"/>
          </w:r>
          <w:r w:rsidRPr="0080534F">
            <w:rPr>
              <w:color w:val="000000" w:themeColor="text1"/>
              <w:sz w:val="12"/>
            </w:rPr>
            <w:instrText xml:space="preserve"> FILENAME   \* MERGEFORMAT </w:instrText>
          </w:r>
          <w:r w:rsidRPr="0080534F">
            <w:rPr>
              <w:color w:val="000000" w:themeColor="text1"/>
              <w:sz w:val="12"/>
            </w:rPr>
            <w:fldChar w:fldCharType="separate"/>
          </w:r>
          <w:r w:rsidR="000D26BE">
            <w:rPr>
              <w:noProof/>
              <w:color w:val="000000" w:themeColor="text1"/>
              <w:sz w:val="12"/>
            </w:rPr>
            <w:t>Projekt_Doku_2337V00_Antrag.docx</w:t>
          </w:r>
          <w:r w:rsidRPr="0080534F">
            <w:rPr>
              <w:color w:val="000000" w:themeColor="text1"/>
              <w:sz w:val="12"/>
            </w:rPr>
            <w:fldChar w:fldCharType="end"/>
          </w:r>
        </w:p>
      </w:tc>
    </w:tr>
  </w:tbl>
  <w:p w14:paraId="7C58B966" w14:textId="77777777" w:rsidR="00DD39CE" w:rsidRPr="00A8381F" w:rsidRDefault="00DD39CE">
    <w:pPr>
      <w:rPr>
        <w:sz w:val="16"/>
      </w:rPr>
    </w:pPr>
  </w:p>
  <w:p w14:paraId="008BBBC3" w14:textId="77777777" w:rsidR="00DD39CE" w:rsidRDefault="00DD39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2E18"/>
    <w:multiLevelType w:val="multilevel"/>
    <w:tmpl w:val="EEF4A5E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CB79B7"/>
    <w:multiLevelType w:val="hybridMultilevel"/>
    <w:tmpl w:val="F7C603A0"/>
    <w:lvl w:ilvl="0" w:tplc="8D0817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620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FFF0359"/>
    <w:multiLevelType w:val="hybridMultilevel"/>
    <w:tmpl w:val="6A2CBAAE"/>
    <w:lvl w:ilvl="0" w:tplc="8D0817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D8F"/>
    <w:multiLevelType w:val="hybridMultilevel"/>
    <w:tmpl w:val="F5A662FE"/>
    <w:lvl w:ilvl="0" w:tplc="0CF8ED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05CA0"/>
    <w:multiLevelType w:val="hybridMultilevel"/>
    <w:tmpl w:val="87E8768A"/>
    <w:lvl w:ilvl="0" w:tplc="44945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F854E5"/>
    <w:multiLevelType w:val="hybridMultilevel"/>
    <w:tmpl w:val="5638113C"/>
    <w:lvl w:ilvl="0" w:tplc="8D0817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4122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de-DE" w:vendorID="9" w:dllVersion="512" w:checkStyle="1"/>
  <w:activeWritingStyle w:appName="MSWord" w:lang="de-CH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06A"/>
    <w:rsid w:val="00001EC3"/>
    <w:rsid w:val="00003621"/>
    <w:rsid w:val="00003802"/>
    <w:rsid w:val="00003E11"/>
    <w:rsid w:val="00007EB3"/>
    <w:rsid w:val="000143AE"/>
    <w:rsid w:val="00015507"/>
    <w:rsid w:val="00017F5C"/>
    <w:rsid w:val="00021D1E"/>
    <w:rsid w:val="000371DD"/>
    <w:rsid w:val="0004054D"/>
    <w:rsid w:val="00042C14"/>
    <w:rsid w:val="000454AE"/>
    <w:rsid w:val="0005055D"/>
    <w:rsid w:val="00054A5B"/>
    <w:rsid w:val="00056ABF"/>
    <w:rsid w:val="000571DA"/>
    <w:rsid w:val="00060F86"/>
    <w:rsid w:val="0006268F"/>
    <w:rsid w:val="000636F1"/>
    <w:rsid w:val="00065F41"/>
    <w:rsid w:val="000678FC"/>
    <w:rsid w:val="000746C9"/>
    <w:rsid w:val="0008765D"/>
    <w:rsid w:val="0009651B"/>
    <w:rsid w:val="000A3567"/>
    <w:rsid w:val="000A514F"/>
    <w:rsid w:val="000A642B"/>
    <w:rsid w:val="000B05D9"/>
    <w:rsid w:val="000B265B"/>
    <w:rsid w:val="000B60E4"/>
    <w:rsid w:val="000C252E"/>
    <w:rsid w:val="000D26BE"/>
    <w:rsid w:val="000E1948"/>
    <w:rsid w:val="000E4020"/>
    <w:rsid w:val="000F1F98"/>
    <w:rsid w:val="000F2EC5"/>
    <w:rsid w:val="000F3A47"/>
    <w:rsid w:val="000F7DEB"/>
    <w:rsid w:val="001008A8"/>
    <w:rsid w:val="00103A4C"/>
    <w:rsid w:val="001070EB"/>
    <w:rsid w:val="00110EB6"/>
    <w:rsid w:val="001138E8"/>
    <w:rsid w:val="0011396F"/>
    <w:rsid w:val="0011642A"/>
    <w:rsid w:val="00116E5C"/>
    <w:rsid w:val="00117C19"/>
    <w:rsid w:val="0014047C"/>
    <w:rsid w:val="00141589"/>
    <w:rsid w:val="00147627"/>
    <w:rsid w:val="00147B34"/>
    <w:rsid w:val="00151AC8"/>
    <w:rsid w:val="00153887"/>
    <w:rsid w:val="001555D7"/>
    <w:rsid w:val="001572D5"/>
    <w:rsid w:val="00172979"/>
    <w:rsid w:val="0018035D"/>
    <w:rsid w:val="001834AF"/>
    <w:rsid w:val="00187B21"/>
    <w:rsid w:val="001A50E0"/>
    <w:rsid w:val="001A702B"/>
    <w:rsid w:val="001B1421"/>
    <w:rsid w:val="001B31B9"/>
    <w:rsid w:val="001B3260"/>
    <w:rsid w:val="001C525C"/>
    <w:rsid w:val="001C7F28"/>
    <w:rsid w:val="001E0637"/>
    <w:rsid w:val="001E2F77"/>
    <w:rsid w:val="001E76A2"/>
    <w:rsid w:val="002012E6"/>
    <w:rsid w:val="00203470"/>
    <w:rsid w:val="0021138A"/>
    <w:rsid w:val="00212CC4"/>
    <w:rsid w:val="002154A4"/>
    <w:rsid w:val="00226A36"/>
    <w:rsid w:val="002364E9"/>
    <w:rsid w:val="0023768C"/>
    <w:rsid w:val="00242B2A"/>
    <w:rsid w:val="00242FF4"/>
    <w:rsid w:val="00244AD5"/>
    <w:rsid w:val="00244D78"/>
    <w:rsid w:val="00252C5A"/>
    <w:rsid w:val="00253BEC"/>
    <w:rsid w:val="002607FC"/>
    <w:rsid w:val="0026546E"/>
    <w:rsid w:val="00272A46"/>
    <w:rsid w:val="00274669"/>
    <w:rsid w:val="0027722B"/>
    <w:rsid w:val="0028088A"/>
    <w:rsid w:val="00287106"/>
    <w:rsid w:val="00287CAD"/>
    <w:rsid w:val="00292CB5"/>
    <w:rsid w:val="002A38D9"/>
    <w:rsid w:val="002A4990"/>
    <w:rsid w:val="002A5366"/>
    <w:rsid w:val="002A5B6D"/>
    <w:rsid w:val="002C68B5"/>
    <w:rsid w:val="002D02B3"/>
    <w:rsid w:val="002D0568"/>
    <w:rsid w:val="002D1187"/>
    <w:rsid w:val="002D7D0B"/>
    <w:rsid w:val="002E001E"/>
    <w:rsid w:val="002E05D2"/>
    <w:rsid w:val="002E269C"/>
    <w:rsid w:val="002E51AD"/>
    <w:rsid w:val="002F36CF"/>
    <w:rsid w:val="002F6BD4"/>
    <w:rsid w:val="00303009"/>
    <w:rsid w:val="00305F19"/>
    <w:rsid w:val="00310AC3"/>
    <w:rsid w:val="00316C79"/>
    <w:rsid w:val="00323279"/>
    <w:rsid w:val="00326791"/>
    <w:rsid w:val="00334905"/>
    <w:rsid w:val="00336E36"/>
    <w:rsid w:val="00337642"/>
    <w:rsid w:val="00342D1C"/>
    <w:rsid w:val="00357B46"/>
    <w:rsid w:val="0036072A"/>
    <w:rsid w:val="00362C46"/>
    <w:rsid w:val="00366063"/>
    <w:rsid w:val="0037049E"/>
    <w:rsid w:val="00376E40"/>
    <w:rsid w:val="00382F4B"/>
    <w:rsid w:val="003861EF"/>
    <w:rsid w:val="003A1C44"/>
    <w:rsid w:val="003A23A6"/>
    <w:rsid w:val="003A4CFE"/>
    <w:rsid w:val="003A51AA"/>
    <w:rsid w:val="003B105D"/>
    <w:rsid w:val="003B36CE"/>
    <w:rsid w:val="003B37E1"/>
    <w:rsid w:val="003B5036"/>
    <w:rsid w:val="003C190C"/>
    <w:rsid w:val="003D0079"/>
    <w:rsid w:val="003D33CA"/>
    <w:rsid w:val="003D76C2"/>
    <w:rsid w:val="003E2934"/>
    <w:rsid w:val="003E2AC0"/>
    <w:rsid w:val="003E53BB"/>
    <w:rsid w:val="003E5418"/>
    <w:rsid w:val="00401AB9"/>
    <w:rsid w:val="00402E60"/>
    <w:rsid w:val="00410A44"/>
    <w:rsid w:val="00417137"/>
    <w:rsid w:val="004211F9"/>
    <w:rsid w:val="00422407"/>
    <w:rsid w:val="00425662"/>
    <w:rsid w:val="00426577"/>
    <w:rsid w:val="00430650"/>
    <w:rsid w:val="004404FC"/>
    <w:rsid w:val="00440CC0"/>
    <w:rsid w:val="00447613"/>
    <w:rsid w:val="00447A89"/>
    <w:rsid w:val="00447C70"/>
    <w:rsid w:val="00470CDA"/>
    <w:rsid w:val="00476EFC"/>
    <w:rsid w:val="00477962"/>
    <w:rsid w:val="00482D13"/>
    <w:rsid w:val="00485E84"/>
    <w:rsid w:val="00494EE7"/>
    <w:rsid w:val="004A1211"/>
    <w:rsid w:val="004A353F"/>
    <w:rsid w:val="004A5D07"/>
    <w:rsid w:val="004C6522"/>
    <w:rsid w:val="004D27A8"/>
    <w:rsid w:val="004D7E6B"/>
    <w:rsid w:val="004E5419"/>
    <w:rsid w:val="004F5F71"/>
    <w:rsid w:val="004F6787"/>
    <w:rsid w:val="004F6C36"/>
    <w:rsid w:val="004F6D04"/>
    <w:rsid w:val="005037CB"/>
    <w:rsid w:val="00505F95"/>
    <w:rsid w:val="0051771A"/>
    <w:rsid w:val="0052029B"/>
    <w:rsid w:val="00531F28"/>
    <w:rsid w:val="0053729C"/>
    <w:rsid w:val="005402F8"/>
    <w:rsid w:val="00553B80"/>
    <w:rsid w:val="00553E27"/>
    <w:rsid w:val="00566BCC"/>
    <w:rsid w:val="00572FB9"/>
    <w:rsid w:val="005764E2"/>
    <w:rsid w:val="00585776"/>
    <w:rsid w:val="00590A0F"/>
    <w:rsid w:val="00592A1F"/>
    <w:rsid w:val="005941FD"/>
    <w:rsid w:val="005947C6"/>
    <w:rsid w:val="00594ED6"/>
    <w:rsid w:val="005959CA"/>
    <w:rsid w:val="0059606A"/>
    <w:rsid w:val="005A0313"/>
    <w:rsid w:val="005A4340"/>
    <w:rsid w:val="005A5067"/>
    <w:rsid w:val="005C0578"/>
    <w:rsid w:val="005D176B"/>
    <w:rsid w:val="005D6053"/>
    <w:rsid w:val="005F05C0"/>
    <w:rsid w:val="005F2E03"/>
    <w:rsid w:val="006023EA"/>
    <w:rsid w:val="006033D5"/>
    <w:rsid w:val="00622801"/>
    <w:rsid w:val="00625EE0"/>
    <w:rsid w:val="006310E9"/>
    <w:rsid w:val="00631F67"/>
    <w:rsid w:val="00637928"/>
    <w:rsid w:val="00643755"/>
    <w:rsid w:val="00643B10"/>
    <w:rsid w:val="006449A0"/>
    <w:rsid w:val="00645C10"/>
    <w:rsid w:val="00656B7C"/>
    <w:rsid w:val="00680E67"/>
    <w:rsid w:val="00682DAA"/>
    <w:rsid w:val="0068686C"/>
    <w:rsid w:val="00690208"/>
    <w:rsid w:val="006923AA"/>
    <w:rsid w:val="006A677C"/>
    <w:rsid w:val="006B5365"/>
    <w:rsid w:val="006C3EDB"/>
    <w:rsid w:val="006C3F5A"/>
    <w:rsid w:val="006C449A"/>
    <w:rsid w:val="006C55F1"/>
    <w:rsid w:val="006C5828"/>
    <w:rsid w:val="006D7B81"/>
    <w:rsid w:val="006E477F"/>
    <w:rsid w:val="006F0A1C"/>
    <w:rsid w:val="006F5763"/>
    <w:rsid w:val="007000B1"/>
    <w:rsid w:val="0071304E"/>
    <w:rsid w:val="00722A46"/>
    <w:rsid w:val="007253F9"/>
    <w:rsid w:val="00734E9F"/>
    <w:rsid w:val="00737ACF"/>
    <w:rsid w:val="00744E6B"/>
    <w:rsid w:val="007459E6"/>
    <w:rsid w:val="00750DCB"/>
    <w:rsid w:val="00750EAC"/>
    <w:rsid w:val="00751DD7"/>
    <w:rsid w:val="007562B2"/>
    <w:rsid w:val="00763955"/>
    <w:rsid w:val="00775CC5"/>
    <w:rsid w:val="00776A97"/>
    <w:rsid w:val="00784836"/>
    <w:rsid w:val="007A7438"/>
    <w:rsid w:val="007B5347"/>
    <w:rsid w:val="007C05A4"/>
    <w:rsid w:val="007C5F5A"/>
    <w:rsid w:val="007D0B89"/>
    <w:rsid w:val="007D1104"/>
    <w:rsid w:val="007D5BD2"/>
    <w:rsid w:val="007E513E"/>
    <w:rsid w:val="007E5263"/>
    <w:rsid w:val="007E58E3"/>
    <w:rsid w:val="007F00D5"/>
    <w:rsid w:val="007F0D5F"/>
    <w:rsid w:val="007F3A40"/>
    <w:rsid w:val="00800856"/>
    <w:rsid w:val="0080534F"/>
    <w:rsid w:val="00806222"/>
    <w:rsid w:val="00807593"/>
    <w:rsid w:val="00811FEB"/>
    <w:rsid w:val="00824462"/>
    <w:rsid w:val="008259A2"/>
    <w:rsid w:val="008314EE"/>
    <w:rsid w:val="008428CF"/>
    <w:rsid w:val="00851356"/>
    <w:rsid w:val="00860A38"/>
    <w:rsid w:val="00863902"/>
    <w:rsid w:val="00863BF4"/>
    <w:rsid w:val="00866C32"/>
    <w:rsid w:val="00866DF7"/>
    <w:rsid w:val="00873A5F"/>
    <w:rsid w:val="00874A0A"/>
    <w:rsid w:val="008824E4"/>
    <w:rsid w:val="00886A1A"/>
    <w:rsid w:val="00891ACC"/>
    <w:rsid w:val="008949BC"/>
    <w:rsid w:val="00896B0E"/>
    <w:rsid w:val="008A0696"/>
    <w:rsid w:val="008C0FE5"/>
    <w:rsid w:val="008C333D"/>
    <w:rsid w:val="008C6411"/>
    <w:rsid w:val="008D3334"/>
    <w:rsid w:val="008D3597"/>
    <w:rsid w:val="008D6291"/>
    <w:rsid w:val="008D6C61"/>
    <w:rsid w:val="008D71C6"/>
    <w:rsid w:val="008E359A"/>
    <w:rsid w:val="008E49B5"/>
    <w:rsid w:val="008E5D99"/>
    <w:rsid w:val="008F7381"/>
    <w:rsid w:val="00906340"/>
    <w:rsid w:val="0091382C"/>
    <w:rsid w:val="00917104"/>
    <w:rsid w:val="00921081"/>
    <w:rsid w:val="00924322"/>
    <w:rsid w:val="0092559A"/>
    <w:rsid w:val="00930C42"/>
    <w:rsid w:val="00934F17"/>
    <w:rsid w:val="00950304"/>
    <w:rsid w:val="009506D8"/>
    <w:rsid w:val="0095164B"/>
    <w:rsid w:val="00954A9F"/>
    <w:rsid w:val="00956072"/>
    <w:rsid w:val="009654F8"/>
    <w:rsid w:val="00973496"/>
    <w:rsid w:val="00977A57"/>
    <w:rsid w:val="00984059"/>
    <w:rsid w:val="00986A76"/>
    <w:rsid w:val="0099121D"/>
    <w:rsid w:val="009936A4"/>
    <w:rsid w:val="009A4442"/>
    <w:rsid w:val="009A51BE"/>
    <w:rsid w:val="009D345F"/>
    <w:rsid w:val="009D3A5B"/>
    <w:rsid w:val="009E1A43"/>
    <w:rsid w:val="009F4DA1"/>
    <w:rsid w:val="00A0127C"/>
    <w:rsid w:val="00A072BA"/>
    <w:rsid w:val="00A07A8D"/>
    <w:rsid w:val="00A118FD"/>
    <w:rsid w:val="00A20204"/>
    <w:rsid w:val="00A21C66"/>
    <w:rsid w:val="00A3047C"/>
    <w:rsid w:val="00A34958"/>
    <w:rsid w:val="00A42BCA"/>
    <w:rsid w:val="00A42ECC"/>
    <w:rsid w:val="00A4708B"/>
    <w:rsid w:val="00A52010"/>
    <w:rsid w:val="00A54946"/>
    <w:rsid w:val="00A60ABD"/>
    <w:rsid w:val="00A650DA"/>
    <w:rsid w:val="00A80445"/>
    <w:rsid w:val="00A83508"/>
    <w:rsid w:val="00A8381F"/>
    <w:rsid w:val="00A925E4"/>
    <w:rsid w:val="00A92D9F"/>
    <w:rsid w:val="00A944F6"/>
    <w:rsid w:val="00AA0725"/>
    <w:rsid w:val="00AA568A"/>
    <w:rsid w:val="00AB0199"/>
    <w:rsid w:val="00AB2118"/>
    <w:rsid w:val="00AB5C7E"/>
    <w:rsid w:val="00AC0053"/>
    <w:rsid w:val="00AD02A2"/>
    <w:rsid w:val="00AD3C5D"/>
    <w:rsid w:val="00AD651B"/>
    <w:rsid w:val="00AE1D54"/>
    <w:rsid w:val="00AE3F37"/>
    <w:rsid w:val="00AE64B9"/>
    <w:rsid w:val="00B0189F"/>
    <w:rsid w:val="00B0351B"/>
    <w:rsid w:val="00B03A2D"/>
    <w:rsid w:val="00B0653F"/>
    <w:rsid w:val="00B1379D"/>
    <w:rsid w:val="00B21FB7"/>
    <w:rsid w:val="00B22E33"/>
    <w:rsid w:val="00B23351"/>
    <w:rsid w:val="00B254DB"/>
    <w:rsid w:val="00B32168"/>
    <w:rsid w:val="00B322A3"/>
    <w:rsid w:val="00B42648"/>
    <w:rsid w:val="00B46DBE"/>
    <w:rsid w:val="00B624E0"/>
    <w:rsid w:val="00B63F8A"/>
    <w:rsid w:val="00B702F4"/>
    <w:rsid w:val="00B75F14"/>
    <w:rsid w:val="00B84715"/>
    <w:rsid w:val="00B930BB"/>
    <w:rsid w:val="00B95F47"/>
    <w:rsid w:val="00BA060E"/>
    <w:rsid w:val="00BB216C"/>
    <w:rsid w:val="00BB6E23"/>
    <w:rsid w:val="00BC13DA"/>
    <w:rsid w:val="00BC4DDB"/>
    <w:rsid w:val="00BC73AF"/>
    <w:rsid w:val="00BD2ED9"/>
    <w:rsid w:val="00BE2CB4"/>
    <w:rsid w:val="00BE4D59"/>
    <w:rsid w:val="00BE586A"/>
    <w:rsid w:val="00BE7851"/>
    <w:rsid w:val="00C17DE5"/>
    <w:rsid w:val="00C26272"/>
    <w:rsid w:val="00C31849"/>
    <w:rsid w:val="00C41260"/>
    <w:rsid w:val="00C539FC"/>
    <w:rsid w:val="00C569BB"/>
    <w:rsid w:val="00C5786E"/>
    <w:rsid w:val="00C65807"/>
    <w:rsid w:val="00C7341C"/>
    <w:rsid w:val="00C976B8"/>
    <w:rsid w:val="00C9799C"/>
    <w:rsid w:val="00CA119F"/>
    <w:rsid w:val="00CA204B"/>
    <w:rsid w:val="00CA385B"/>
    <w:rsid w:val="00CB7F28"/>
    <w:rsid w:val="00CC36C7"/>
    <w:rsid w:val="00CC55F6"/>
    <w:rsid w:val="00CC7617"/>
    <w:rsid w:val="00CD4E97"/>
    <w:rsid w:val="00CD5A28"/>
    <w:rsid w:val="00CF16CD"/>
    <w:rsid w:val="00CF7B20"/>
    <w:rsid w:val="00D07737"/>
    <w:rsid w:val="00D11527"/>
    <w:rsid w:val="00D212F1"/>
    <w:rsid w:val="00D33F45"/>
    <w:rsid w:val="00D35522"/>
    <w:rsid w:val="00D55A61"/>
    <w:rsid w:val="00D60756"/>
    <w:rsid w:val="00D65A87"/>
    <w:rsid w:val="00D83013"/>
    <w:rsid w:val="00D91730"/>
    <w:rsid w:val="00D919B2"/>
    <w:rsid w:val="00D92DF4"/>
    <w:rsid w:val="00D9336C"/>
    <w:rsid w:val="00D95C2D"/>
    <w:rsid w:val="00DA348E"/>
    <w:rsid w:val="00DA3EC2"/>
    <w:rsid w:val="00DA6803"/>
    <w:rsid w:val="00DB32E3"/>
    <w:rsid w:val="00DB5D98"/>
    <w:rsid w:val="00DC61CB"/>
    <w:rsid w:val="00DC65FA"/>
    <w:rsid w:val="00DD39CE"/>
    <w:rsid w:val="00DF0D3C"/>
    <w:rsid w:val="00DF12D2"/>
    <w:rsid w:val="00DF353F"/>
    <w:rsid w:val="00DF48B9"/>
    <w:rsid w:val="00DF587A"/>
    <w:rsid w:val="00E01E42"/>
    <w:rsid w:val="00E02040"/>
    <w:rsid w:val="00E035FF"/>
    <w:rsid w:val="00E0377D"/>
    <w:rsid w:val="00E050D5"/>
    <w:rsid w:val="00E07BB3"/>
    <w:rsid w:val="00E1797C"/>
    <w:rsid w:val="00E23212"/>
    <w:rsid w:val="00E23236"/>
    <w:rsid w:val="00E2565C"/>
    <w:rsid w:val="00E33E7B"/>
    <w:rsid w:val="00E34E7E"/>
    <w:rsid w:val="00E53BD8"/>
    <w:rsid w:val="00E54BCA"/>
    <w:rsid w:val="00E5623E"/>
    <w:rsid w:val="00E62FA6"/>
    <w:rsid w:val="00E71774"/>
    <w:rsid w:val="00E7547D"/>
    <w:rsid w:val="00E7693F"/>
    <w:rsid w:val="00E86D54"/>
    <w:rsid w:val="00E86F00"/>
    <w:rsid w:val="00E87766"/>
    <w:rsid w:val="00E93C3C"/>
    <w:rsid w:val="00EA17F5"/>
    <w:rsid w:val="00EA7992"/>
    <w:rsid w:val="00EC4F17"/>
    <w:rsid w:val="00EC758C"/>
    <w:rsid w:val="00ED10AA"/>
    <w:rsid w:val="00ED141B"/>
    <w:rsid w:val="00ED49D6"/>
    <w:rsid w:val="00EE7648"/>
    <w:rsid w:val="00EF0929"/>
    <w:rsid w:val="00EF439F"/>
    <w:rsid w:val="00EF65AF"/>
    <w:rsid w:val="00F04EC2"/>
    <w:rsid w:val="00F13B90"/>
    <w:rsid w:val="00F306EF"/>
    <w:rsid w:val="00F338C4"/>
    <w:rsid w:val="00F40FCF"/>
    <w:rsid w:val="00F459BF"/>
    <w:rsid w:val="00F4634F"/>
    <w:rsid w:val="00F46A2F"/>
    <w:rsid w:val="00F51720"/>
    <w:rsid w:val="00F52E5B"/>
    <w:rsid w:val="00F6039B"/>
    <w:rsid w:val="00F75034"/>
    <w:rsid w:val="00F757F1"/>
    <w:rsid w:val="00F77310"/>
    <w:rsid w:val="00F87DA2"/>
    <w:rsid w:val="00F92EDE"/>
    <w:rsid w:val="00F97C89"/>
    <w:rsid w:val="00FA7E06"/>
    <w:rsid w:val="00FB0EA9"/>
    <w:rsid w:val="00FB2449"/>
    <w:rsid w:val="00FB2EFB"/>
    <w:rsid w:val="00FB3017"/>
    <w:rsid w:val="00FB5CA9"/>
    <w:rsid w:val="00FC2975"/>
    <w:rsid w:val="00FC5F63"/>
    <w:rsid w:val="00FD26EF"/>
    <w:rsid w:val="00FE2A97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4:docId w14:val="41C27F48"/>
  <w15:docId w15:val="{DB7047D9-31F6-4358-9E68-8D38C42E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E050D5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sz w:val="40"/>
    </w:rPr>
  </w:style>
  <w:style w:type="paragraph" w:styleId="berschrift2">
    <w:name w:val="heading 2"/>
    <w:basedOn w:val="Standard"/>
    <w:next w:val="Standard"/>
    <w:qFormat/>
    <w:rsid w:val="00E050D5"/>
    <w:pPr>
      <w:keepNext/>
      <w:numPr>
        <w:ilvl w:val="1"/>
        <w:numId w:val="2"/>
      </w:numPr>
      <w:spacing w:after="120"/>
      <w:outlineLvl w:val="1"/>
    </w:pPr>
    <w:rPr>
      <w:sz w:val="32"/>
    </w:rPr>
  </w:style>
  <w:style w:type="paragraph" w:styleId="berschrift3">
    <w:name w:val="heading 3"/>
    <w:basedOn w:val="Standard"/>
    <w:next w:val="Standard"/>
    <w:qFormat/>
    <w:rsid w:val="00E050D5"/>
    <w:pPr>
      <w:keepNext/>
      <w:numPr>
        <w:ilvl w:val="2"/>
        <w:numId w:val="3"/>
      </w:numPr>
      <w:spacing w:after="12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0A514F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59606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896B0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table" w:styleId="Tabellenraster">
    <w:name w:val="Table Grid"/>
    <w:basedOn w:val="NormaleTabelle"/>
    <w:rsid w:val="00E33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styleId="Funotentext">
    <w:name w:val="footnote text"/>
    <w:basedOn w:val="Standard"/>
    <w:semiHidden/>
    <w:rPr>
      <w:sz w:val="18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AA0725"/>
    <w:rPr>
      <w:color w:val="808080"/>
    </w:rPr>
  </w:style>
  <w:style w:type="paragraph" w:styleId="Sprechblasentext">
    <w:name w:val="Balloon Text"/>
    <w:basedOn w:val="Standard"/>
    <w:link w:val="SprechblasentextZchn"/>
    <w:rsid w:val="008D71C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D71C6"/>
    <w:rPr>
      <w:rFonts w:ascii="Tahoma" w:hAnsi="Tahoma" w:cs="Tahoma"/>
      <w:sz w:val="16"/>
      <w:szCs w:val="1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87CA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de-CH"/>
    </w:rPr>
  </w:style>
  <w:style w:type="paragraph" w:styleId="Textkrper3">
    <w:name w:val="Body Text 3"/>
    <w:basedOn w:val="Standard"/>
    <w:link w:val="Textkrper3Zchn"/>
    <w:uiPriority w:val="99"/>
    <w:rsid w:val="007F0D5F"/>
    <w:pPr>
      <w:spacing w:before="120"/>
      <w:jc w:val="both"/>
    </w:pPr>
    <w:rPr>
      <w:rFonts w:ascii="Verdana" w:hAnsi="Verdana"/>
      <w:lang w:val="de-DE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7F0D5F"/>
    <w:rPr>
      <w:rFonts w:ascii="Verdana" w:hAnsi="Verdana"/>
      <w:sz w:val="22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7F0D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7F0D5F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Listenabsatz">
    <w:name w:val="List Paragraph"/>
    <w:basedOn w:val="Standard"/>
    <w:uiPriority w:val="34"/>
    <w:qFormat/>
    <w:rsid w:val="000143AE"/>
    <w:pPr>
      <w:ind w:left="720"/>
      <w:contextualSpacing/>
    </w:pPr>
  </w:style>
  <w:style w:type="paragraph" w:styleId="Textkrper">
    <w:name w:val="Body Text"/>
    <w:basedOn w:val="Standard"/>
    <w:link w:val="TextkrperZchn"/>
    <w:unhideWhenUsed/>
    <w:rsid w:val="00054A5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054A5B"/>
    <w:rPr>
      <w:rFonts w:ascii="Arial" w:hAnsi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TBZ\TH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5F278FE42C9419D892B2C0C99F569" ma:contentTypeVersion="15" ma:contentTypeDescription="Ein neues Dokument erstellen." ma:contentTypeScope="" ma:versionID="30d6bbc729c5c990a30f98eb6ed904e4">
  <xsd:schema xmlns:xsd="http://www.w3.org/2001/XMLSchema" xmlns:xs="http://www.w3.org/2001/XMLSchema" xmlns:p="http://schemas.microsoft.com/office/2006/metadata/properties" xmlns:ns2="5851dd5b-d8c3-4441-9818-fd7271b26873" xmlns:ns3="35e032a2-eae6-4010-877c-ba37439c3508" targetNamespace="http://schemas.microsoft.com/office/2006/metadata/properties" ma:root="true" ma:fieldsID="6544091763873bc1abd40e5ca82172d1" ns2:_="" ns3:_="">
    <xsd:import namespace="5851dd5b-d8c3-4441-9818-fd7271b26873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1dd5b-d8c3-4441-9818-fd7271b26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aa5674-8fb3-4da5-aa99-2ca393092d34}" ma:internalName="TaxCatchAll" ma:showField="CatchAllData" ma:web="35e032a2-eae6-4010-877c-ba37439c3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032a2-eae6-4010-877c-ba37439c3508" xsi:nil="true"/>
    <lcf76f155ced4ddcb4097134ff3c332f xmlns="5851dd5b-d8c3-4441-9818-fd7271b268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BC088F-7D58-42F9-9933-815CC85FD736}"/>
</file>

<file path=customXml/itemProps2.xml><?xml version="1.0" encoding="utf-8"?>
<ds:datastoreItem xmlns:ds="http://schemas.openxmlformats.org/officeDocument/2006/customXml" ds:itemID="{C56D1DBB-05F6-4347-AC8A-81D15A36F9E5}"/>
</file>

<file path=customXml/itemProps3.xml><?xml version="1.0" encoding="utf-8"?>
<ds:datastoreItem xmlns:ds="http://schemas.openxmlformats.org/officeDocument/2006/customXml" ds:itemID="{EF549F27-7965-4651-86B1-2158D9226DD5}"/>
</file>

<file path=docProps/app.xml><?xml version="1.0" encoding="utf-8"?>
<Properties xmlns="http://schemas.openxmlformats.org/officeDocument/2006/extended-properties" xmlns:vt="http://schemas.openxmlformats.org/officeDocument/2006/docPropsVTypes">
  <Template>THE.DOT</Template>
  <TotalTime>0</TotalTime>
  <Pages>1</Pages>
  <Words>199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BüP</vt:lpstr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BüP</dc:title>
  <dc:creator>E. Malacarne</dc:creator>
  <cp:lastModifiedBy>Malacarne Enrico</cp:lastModifiedBy>
  <cp:revision>3</cp:revision>
  <cp:lastPrinted>2023-09-14T06:03:00Z</cp:lastPrinted>
  <dcterms:created xsi:type="dcterms:W3CDTF">2023-09-14T06:03:00Z</dcterms:created>
  <dcterms:modified xsi:type="dcterms:W3CDTF">2023-09-14T06:03:00Z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Version">
    <vt:lpwstr>2337.</vt:lpwstr>
  </property>
  <property fmtid="{D5CDD505-2E9C-101B-9397-08002B2CF9AE}" pid="4" name="Release">
    <vt:lpwstr>00</vt:lpwstr>
  </property>
  <property fmtid="{D5CDD505-2E9C-101B-9397-08002B2CF9AE}" pid="5" name="Autor">
    <vt:lpwstr>E. Malacarne</vt:lpwstr>
  </property>
  <property fmtid="{D5CDD505-2E9C-101B-9397-08002B2CF9AE}" pid="6" name="REF">
    <vt:lpwstr>--</vt:lpwstr>
  </property>
  <property fmtid="{D5CDD505-2E9C-101B-9397-08002B2CF9AE}" pid="7" name="Ablage">
    <vt:lpwstr>Server Home</vt:lpwstr>
  </property>
  <property fmtid="{D5CDD505-2E9C-101B-9397-08002B2CF9AE}" pid="8" name="Eigentümer">
    <vt:lpwstr>E. Malacarne</vt:lpwstr>
  </property>
  <property fmtid="{D5CDD505-2E9C-101B-9397-08002B2CF9AE}" pid="9" name="Abkürzung Name Autor">
    <vt:lpwstr>MAL</vt:lpwstr>
  </property>
  <property fmtid="{D5CDD505-2E9C-101B-9397-08002B2CF9AE}" pid="10" name="Fach">
    <vt:lpwstr>HST</vt:lpwstr>
  </property>
  <property fmtid="{D5CDD505-2E9C-101B-9397-08002B2CF9AE}" pid="11" name="Semester">
    <vt:lpwstr>5/6</vt:lpwstr>
  </property>
  <property fmtid="{D5CDD505-2E9C-101B-9397-08002B2CF9AE}" pid="12" name="Abteilung">
    <vt:lpwstr>TBZ/EE</vt:lpwstr>
  </property>
  <property fmtid="{D5CDD505-2E9C-101B-9397-08002B2CF9AE}" pid="13" name="Art Dokument">
    <vt:lpwstr>Information</vt:lpwstr>
  </property>
  <property fmtid="{D5CDD505-2E9C-101B-9397-08002B2CF9AE}" pid="14" name="REF_kurz">
    <vt:lpwstr>Mal</vt:lpwstr>
  </property>
  <property fmtid="{D5CDD505-2E9C-101B-9397-08002B2CF9AE}" pid="15" name="Thema">
    <vt:lpwstr>Büp</vt:lpwstr>
  </property>
  <property fmtid="{D5CDD505-2E9C-101B-9397-08002B2CF9AE}" pid="16" name="ContentTypeId">
    <vt:lpwstr>0x010100A0E5F278FE42C9419D892B2C0C99F569</vt:lpwstr>
  </property>
</Properties>
</file>